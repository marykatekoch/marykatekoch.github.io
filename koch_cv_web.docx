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81EBF" w14:textId="70649A1E" w:rsidR="00EB175B" w:rsidRPr="004F1F50" w:rsidRDefault="00EB175B" w:rsidP="00EB175B">
      <w:pPr>
        <w:jc w:val="center"/>
        <w:rPr>
          <w:b/>
          <w:bCs/>
          <w:sz w:val="32"/>
          <w:szCs w:val="32"/>
        </w:rPr>
      </w:pPr>
      <w:r w:rsidRPr="004F1F50">
        <w:rPr>
          <w:b/>
          <w:bCs/>
          <w:sz w:val="32"/>
          <w:szCs w:val="32"/>
        </w:rPr>
        <w:t>Mary Kate Koch</w:t>
      </w:r>
      <w:r w:rsidR="001C23A8" w:rsidRPr="004F1F50">
        <w:rPr>
          <w:b/>
          <w:bCs/>
          <w:sz w:val="32"/>
          <w:szCs w:val="32"/>
        </w:rPr>
        <w:t>, Ph</w:t>
      </w:r>
      <w:r w:rsidR="005638FB" w:rsidRPr="004F1F50">
        <w:rPr>
          <w:b/>
          <w:bCs/>
          <w:sz w:val="32"/>
          <w:szCs w:val="32"/>
        </w:rPr>
        <w:t>.</w:t>
      </w:r>
      <w:r w:rsidR="001C23A8" w:rsidRPr="004F1F50">
        <w:rPr>
          <w:b/>
          <w:bCs/>
          <w:sz w:val="32"/>
          <w:szCs w:val="32"/>
        </w:rPr>
        <w:t>D</w:t>
      </w:r>
      <w:r w:rsidR="005638FB" w:rsidRPr="004F1F50">
        <w:rPr>
          <w:b/>
          <w:bCs/>
          <w:sz w:val="32"/>
          <w:szCs w:val="32"/>
        </w:rPr>
        <w:t>.</w:t>
      </w:r>
    </w:p>
    <w:p w14:paraId="05735DAA" w14:textId="77777777" w:rsidR="00C804FC" w:rsidRDefault="00C804FC" w:rsidP="00EB175B">
      <w:pPr>
        <w:jc w:val="center"/>
      </w:pPr>
    </w:p>
    <w:p w14:paraId="653DD61E" w14:textId="0086118E" w:rsidR="00EB175B" w:rsidRPr="00EE42EE" w:rsidRDefault="00EE42EE" w:rsidP="00EB175B">
      <w:pPr>
        <w:jc w:val="center"/>
      </w:pPr>
      <w:r>
        <w:t>526 McCarty C</w:t>
      </w:r>
      <w:r w:rsidR="00C804FC">
        <w:t xml:space="preserve">, </w:t>
      </w:r>
      <w:r w:rsidR="00C804FC" w:rsidRPr="00C804FC">
        <w:t>Gainesville, FL 32603</w:t>
      </w:r>
    </w:p>
    <w:p w14:paraId="56344A12" w14:textId="7E349AF9" w:rsidR="00EE42EE" w:rsidRPr="00EB175B" w:rsidRDefault="00EB175B" w:rsidP="00FB6E5C">
      <w:pPr>
        <w:jc w:val="center"/>
      </w:pPr>
      <w:r w:rsidRPr="00EB175B">
        <w:t>Department of</w:t>
      </w:r>
      <w:r w:rsidR="00A164CB">
        <w:t xml:space="preserve"> Psychology</w:t>
      </w:r>
      <w:r w:rsidRPr="00EB175B">
        <w:t>, University</w:t>
      </w:r>
      <w:r w:rsidR="00EE42EE">
        <w:t xml:space="preserve"> of Florida</w:t>
      </w:r>
    </w:p>
    <w:p w14:paraId="295FFFEB" w14:textId="18824A25" w:rsidR="004000CD" w:rsidRPr="008573D9" w:rsidRDefault="00000000" w:rsidP="00EB175B">
      <w:pPr>
        <w:jc w:val="center"/>
      </w:pPr>
      <w:hyperlink r:id="rId7" w:history="1">
        <w:r w:rsidR="008573D9" w:rsidRPr="00EC27EA">
          <w:rPr>
            <w:rStyle w:val="Hyperlink"/>
          </w:rPr>
          <w:t>m.koch@ufl.edu</w:t>
        </w:r>
      </w:hyperlink>
      <w:r w:rsidR="008573D9">
        <w:t xml:space="preserve"> |</w:t>
      </w:r>
      <w:r w:rsidR="008573D9">
        <w:rPr>
          <w:rStyle w:val="Hyperlink"/>
          <w:u w:val="none"/>
        </w:rPr>
        <w:t xml:space="preserve"> </w:t>
      </w:r>
      <w:r w:rsidR="008573D9" w:rsidRPr="008573D9">
        <w:rPr>
          <w:rStyle w:val="Hyperlink"/>
          <w:u w:val="none"/>
        </w:rPr>
        <w:t>https://marykatekoch.github.io</w:t>
      </w:r>
    </w:p>
    <w:p w14:paraId="53CBCE6A" w14:textId="4CBAA36E" w:rsidR="00EB175B" w:rsidRDefault="00EB175B" w:rsidP="00EB175B">
      <w:pPr>
        <w:jc w:val="center"/>
      </w:pPr>
    </w:p>
    <w:p w14:paraId="3FBBBD55" w14:textId="77777777" w:rsidR="00EB175B" w:rsidRDefault="00EB175B" w:rsidP="00EB175B">
      <w:pPr>
        <w:pStyle w:val="Heading1"/>
        <w:spacing w:before="90"/>
        <w:ind w:left="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A1EEDB0" wp14:editId="7F91327B">
                <wp:simplePos x="0" y="0"/>
                <wp:positionH relativeFrom="page">
                  <wp:posOffset>914400</wp:posOffset>
                </wp:positionH>
                <wp:positionV relativeFrom="paragraph">
                  <wp:posOffset>269875</wp:posOffset>
                </wp:positionV>
                <wp:extent cx="5886450" cy="1270"/>
                <wp:effectExtent l="0" t="12700" r="19050" b="11430"/>
                <wp:wrapTopAndBottom/>
                <wp:docPr id="6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A2F08D7" id="docshape4" o:spid="_x0000_s1026" style="position:absolute;margin-left:1in;margin-top:21.25pt;width:463.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u w:val="none"/>
        </w:rPr>
        <w:t>EDUCATION</w:t>
      </w:r>
    </w:p>
    <w:p w14:paraId="15088004" w14:textId="6972B95B" w:rsidR="002B7A7E" w:rsidRDefault="002B7A7E" w:rsidP="00DE30EC">
      <w:pPr>
        <w:pStyle w:val="Default"/>
        <w:tabs>
          <w:tab w:val="left" w:pos="1440"/>
        </w:tabs>
        <w:ind w:left="1709" w:hangingChars="712" w:hanging="1709"/>
        <w:rPr>
          <w:rFonts w:eastAsiaTheme="majorEastAsia"/>
          <w:bCs/>
        </w:rPr>
      </w:pPr>
      <w:r>
        <w:rPr>
          <w:rFonts w:eastAsiaTheme="majorEastAsia"/>
        </w:rPr>
        <w:t>Ph.D.</w:t>
      </w:r>
      <w:r w:rsidRPr="00FD5F96">
        <w:rPr>
          <w:rFonts w:eastAsiaTheme="majorEastAsia"/>
        </w:rPr>
        <w:tab/>
      </w:r>
      <w:r w:rsidRPr="002B7A7E">
        <w:t>Cornell University</w:t>
      </w:r>
      <w:r w:rsidR="006646A3">
        <w:rPr>
          <w:rFonts w:eastAsiaTheme="majorEastAsia"/>
          <w:bCs/>
        </w:rPr>
        <w:tab/>
      </w:r>
      <w:r w:rsidR="006646A3">
        <w:rPr>
          <w:rFonts w:eastAsiaTheme="majorEastAsia"/>
          <w:bCs/>
        </w:rPr>
        <w:tab/>
      </w:r>
      <w:r w:rsidR="006646A3">
        <w:rPr>
          <w:rFonts w:eastAsiaTheme="majorEastAsia"/>
          <w:bCs/>
        </w:rPr>
        <w:tab/>
      </w:r>
      <w:r w:rsidR="006646A3">
        <w:rPr>
          <w:rFonts w:eastAsiaTheme="majorEastAsia"/>
          <w:bCs/>
        </w:rPr>
        <w:tab/>
      </w:r>
      <w:r>
        <w:rPr>
          <w:rFonts w:eastAsiaTheme="majorEastAsia"/>
          <w:bCs/>
        </w:rPr>
        <w:tab/>
      </w:r>
      <w:r>
        <w:rPr>
          <w:rFonts w:eastAsiaTheme="majorEastAsia"/>
          <w:bCs/>
        </w:rPr>
        <w:tab/>
        <w:t xml:space="preserve">    </w:t>
      </w:r>
      <w:r>
        <w:rPr>
          <w:rFonts w:eastAsiaTheme="majorEastAsia"/>
          <w:bCs/>
        </w:rPr>
        <w:tab/>
        <w:t xml:space="preserve">       May 2022</w:t>
      </w:r>
    </w:p>
    <w:p w14:paraId="77BE9F8A" w14:textId="567CEA78" w:rsidR="006646A3" w:rsidRDefault="006646A3" w:rsidP="000E606A">
      <w:pPr>
        <w:pStyle w:val="Default"/>
        <w:tabs>
          <w:tab w:val="left" w:pos="1440"/>
        </w:tabs>
        <w:ind w:leftChars="-112" w:left="1440" w:hangingChars="712" w:hanging="1709"/>
        <w:rPr>
          <w:rFonts w:eastAsiaTheme="majorEastAsia"/>
          <w:bCs/>
        </w:rPr>
      </w:pPr>
      <w:r>
        <w:rPr>
          <w:rFonts w:eastAsiaTheme="majorEastAsia"/>
          <w:bCs/>
        </w:rPr>
        <w:tab/>
      </w:r>
      <w:r w:rsidRPr="005415FE">
        <w:rPr>
          <w:rFonts w:eastAsiaTheme="majorEastAsia"/>
          <w:bCs/>
        </w:rPr>
        <w:t>Developmental Psychology</w:t>
      </w:r>
      <w:r w:rsidR="000E606A">
        <w:rPr>
          <w:rFonts w:eastAsiaTheme="majorEastAsia"/>
          <w:bCs/>
        </w:rPr>
        <w:tab/>
      </w:r>
    </w:p>
    <w:p w14:paraId="507AFD77" w14:textId="45675ECC" w:rsidR="002522EE" w:rsidRPr="00786C33" w:rsidRDefault="006646A3" w:rsidP="00B5503A">
      <w:pPr>
        <w:pStyle w:val="Default"/>
        <w:tabs>
          <w:tab w:val="left" w:pos="1440"/>
        </w:tabs>
        <w:ind w:leftChars="-112" w:left="1440" w:hangingChars="712" w:hanging="1709"/>
        <w:rPr>
          <w:rFonts w:eastAsiaTheme="majorEastAsia"/>
          <w:bCs/>
        </w:rPr>
      </w:pPr>
      <w:r>
        <w:rPr>
          <w:rFonts w:eastAsiaTheme="majorEastAsia"/>
          <w:bCs/>
          <w:i/>
          <w:iCs/>
        </w:rPr>
        <w:tab/>
      </w:r>
      <w:r w:rsidR="004668EF">
        <w:rPr>
          <w:rFonts w:eastAsiaTheme="majorEastAsia"/>
          <w:bCs/>
        </w:rPr>
        <w:t>Committee: Jane Mendle, Anthony Burrow, Qi Wang</w:t>
      </w:r>
    </w:p>
    <w:p w14:paraId="33CFA8BE" w14:textId="77777777" w:rsidR="002B7A7E" w:rsidRPr="005415FE" w:rsidRDefault="002B7A7E" w:rsidP="002B7A7E">
      <w:pPr>
        <w:pStyle w:val="Default"/>
        <w:tabs>
          <w:tab w:val="left" w:pos="1440"/>
        </w:tabs>
        <w:spacing w:line="240" w:lineRule="exact"/>
        <w:ind w:left="1709" w:hangingChars="712" w:hanging="1709"/>
        <w:rPr>
          <w:rFonts w:eastAsiaTheme="majorEastAsia"/>
          <w:bCs/>
        </w:rPr>
      </w:pPr>
      <w:r w:rsidRPr="005415FE">
        <w:rPr>
          <w:rFonts w:eastAsiaTheme="majorEastAsia"/>
          <w:bCs/>
        </w:rPr>
        <w:tab/>
      </w:r>
    </w:p>
    <w:p w14:paraId="7CE88C58" w14:textId="5BBD5CB9" w:rsidR="002B7A7E" w:rsidRDefault="002B7A7E" w:rsidP="002B7A7E">
      <w:pPr>
        <w:pStyle w:val="Default"/>
        <w:tabs>
          <w:tab w:val="left" w:pos="1440"/>
        </w:tabs>
        <w:ind w:left="1709" w:hangingChars="712" w:hanging="1709"/>
        <w:rPr>
          <w:rFonts w:eastAsiaTheme="majorEastAsia"/>
          <w:bCs/>
        </w:rPr>
      </w:pPr>
      <w:r w:rsidRPr="005415FE">
        <w:rPr>
          <w:rFonts w:eastAsiaTheme="majorEastAsia"/>
          <w:bCs/>
        </w:rPr>
        <w:t>M.</w:t>
      </w:r>
      <w:r>
        <w:rPr>
          <w:rFonts w:eastAsiaTheme="majorEastAsia"/>
          <w:bCs/>
        </w:rPr>
        <w:t>A</w:t>
      </w:r>
      <w:r w:rsidRPr="005415FE">
        <w:rPr>
          <w:rFonts w:eastAsiaTheme="majorEastAsia"/>
          <w:bCs/>
        </w:rPr>
        <w:t>.</w:t>
      </w:r>
      <w:r w:rsidRPr="005415FE">
        <w:rPr>
          <w:rFonts w:eastAsiaTheme="majorEastAsia"/>
          <w:bCs/>
        </w:rPr>
        <w:tab/>
      </w:r>
      <w:r w:rsidRPr="002B7A7E">
        <w:t>Cornell University</w:t>
      </w:r>
      <w:r>
        <w:rPr>
          <w:rFonts w:eastAsiaTheme="majorEastAsia"/>
          <w:bCs/>
        </w:rPr>
        <w:t xml:space="preserve"> </w:t>
      </w:r>
      <w:r w:rsidR="006646A3">
        <w:rPr>
          <w:rFonts w:eastAsiaTheme="majorEastAsia"/>
          <w:bCs/>
        </w:rPr>
        <w:tab/>
      </w:r>
      <w:r w:rsidR="006646A3">
        <w:rPr>
          <w:rFonts w:eastAsiaTheme="majorEastAsia"/>
          <w:bCs/>
        </w:rPr>
        <w:tab/>
      </w:r>
      <w:r w:rsidR="006646A3">
        <w:rPr>
          <w:rFonts w:eastAsiaTheme="majorEastAsia"/>
          <w:bCs/>
        </w:rPr>
        <w:tab/>
      </w:r>
      <w:r>
        <w:rPr>
          <w:rFonts w:eastAsiaTheme="majorEastAsia"/>
          <w:bCs/>
        </w:rPr>
        <w:tab/>
      </w:r>
      <w:r>
        <w:rPr>
          <w:rFonts w:eastAsiaTheme="majorEastAsia"/>
          <w:bCs/>
        </w:rPr>
        <w:tab/>
      </w:r>
      <w:r>
        <w:rPr>
          <w:rFonts w:eastAsiaTheme="majorEastAsia"/>
          <w:bCs/>
        </w:rPr>
        <w:tab/>
        <w:t xml:space="preserve">          December 2018</w:t>
      </w:r>
    </w:p>
    <w:p w14:paraId="20BF545F" w14:textId="7C57156F" w:rsidR="004668EF" w:rsidRPr="00475754" w:rsidRDefault="006646A3" w:rsidP="00475754">
      <w:pPr>
        <w:pStyle w:val="Default"/>
        <w:tabs>
          <w:tab w:val="left" w:pos="1440"/>
        </w:tabs>
        <w:ind w:left="1709" w:hangingChars="712" w:hanging="1709"/>
        <w:rPr>
          <w:rFonts w:eastAsiaTheme="majorEastAsia"/>
          <w:bCs/>
        </w:rPr>
      </w:pPr>
      <w:r>
        <w:rPr>
          <w:rFonts w:eastAsiaTheme="majorEastAsia"/>
          <w:bCs/>
        </w:rPr>
        <w:tab/>
      </w:r>
      <w:r w:rsidRPr="005415FE">
        <w:rPr>
          <w:rFonts w:eastAsiaTheme="majorEastAsia"/>
          <w:bCs/>
        </w:rPr>
        <w:t>Developmental Psychology</w:t>
      </w:r>
      <w:r w:rsidR="000E606A">
        <w:rPr>
          <w:rFonts w:eastAsiaTheme="majorEastAsia"/>
          <w:bCs/>
        </w:rPr>
        <w:tab/>
      </w:r>
    </w:p>
    <w:p w14:paraId="246980AA" w14:textId="01C73C43" w:rsidR="002B7A7E" w:rsidRPr="002B7A7E" w:rsidRDefault="002B7A7E" w:rsidP="002B7A7E">
      <w:pPr>
        <w:pStyle w:val="Default"/>
        <w:tabs>
          <w:tab w:val="left" w:pos="1440"/>
          <w:tab w:val="left" w:pos="1800"/>
        </w:tabs>
        <w:ind w:left="1709" w:hangingChars="712" w:hanging="1709"/>
        <w:rPr>
          <w:rFonts w:eastAsiaTheme="majorEastAsia"/>
          <w:bCs/>
        </w:rPr>
      </w:pPr>
      <w:r w:rsidRPr="005415FE">
        <w:rPr>
          <w:rFonts w:eastAsiaTheme="majorEastAsia"/>
          <w:bCs/>
        </w:rPr>
        <w:tab/>
      </w:r>
    </w:p>
    <w:p w14:paraId="449E2AA8" w14:textId="1626E981" w:rsidR="002B7A7E" w:rsidRPr="005415FE" w:rsidRDefault="002B7A7E" w:rsidP="002B7A7E">
      <w:pPr>
        <w:pStyle w:val="Default"/>
        <w:tabs>
          <w:tab w:val="left" w:pos="1440"/>
        </w:tabs>
        <w:ind w:left="1709" w:hangingChars="712" w:hanging="1709"/>
        <w:rPr>
          <w:rFonts w:eastAsiaTheme="majorEastAsia"/>
          <w:bCs/>
          <w:i/>
        </w:rPr>
      </w:pPr>
      <w:r>
        <w:rPr>
          <w:rFonts w:eastAsiaTheme="majorEastAsia"/>
          <w:bCs/>
        </w:rPr>
        <w:t>B</w:t>
      </w:r>
      <w:r w:rsidRPr="005415FE">
        <w:rPr>
          <w:rFonts w:eastAsiaTheme="majorEastAsia"/>
          <w:bCs/>
        </w:rPr>
        <w:t>.</w:t>
      </w:r>
      <w:r>
        <w:rPr>
          <w:rFonts w:eastAsiaTheme="majorEastAsia"/>
          <w:bCs/>
        </w:rPr>
        <w:t>A</w:t>
      </w:r>
      <w:r w:rsidRPr="005415FE">
        <w:rPr>
          <w:rFonts w:eastAsiaTheme="majorEastAsia"/>
          <w:bCs/>
        </w:rPr>
        <w:t>.</w:t>
      </w:r>
      <w:r w:rsidRPr="005415FE">
        <w:rPr>
          <w:rFonts w:eastAsiaTheme="majorEastAsia"/>
          <w:bCs/>
        </w:rPr>
        <w:tab/>
      </w:r>
      <w:r>
        <w:t>Gonzaga</w:t>
      </w:r>
      <w:r w:rsidRPr="002B7A7E">
        <w:t xml:space="preserve"> Universit</w:t>
      </w:r>
      <w:r>
        <w:t>y</w:t>
      </w:r>
      <w:r>
        <w:rPr>
          <w:rFonts w:eastAsiaTheme="majorEastAsia"/>
          <w:bCs/>
        </w:rPr>
        <w:tab/>
      </w:r>
      <w:r>
        <w:rPr>
          <w:rFonts w:eastAsiaTheme="majorEastAsia"/>
          <w:bCs/>
        </w:rPr>
        <w:tab/>
        <w:t xml:space="preserve">          </w:t>
      </w:r>
      <w:r>
        <w:rPr>
          <w:rFonts w:eastAsiaTheme="majorEastAsia"/>
          <w:bCs/>
        </w:rPr>
        <w:tab/>
      </w:r>
      <w:r>
        <w:rPr>
          <w:rFonts w:eastAsiaTheme="majorEastAsia"/>
          <w:bCs/>
        </w:rPr>
        <w:tab/>
      </w:r>
      <w:r>
        <w:rPr>
          <w:rFonts w:eastAsiaTheme="majorEastAsia"/>
          <w:bCs/>
        </w:rPr>
        <w:tab/>
      </w:r>
      <w:r>
        <w:rPr>
          <w:rFonts w:eastAsiaTheme="majorEastAsia"/>
          <w:bCs/>
        </w:rPr>
        <w:tab/>
      </w:r>
      <w:r>
        <w:rPr>
          <w:rFonts w:eastAsiaTheme="majorEastAsia"/>
          <w:bCs/>
        </w:rPr>
        <w:tab/>
        <w:t xml:space="preserve">      2011-2015</w:t>
      </w:r>
    </w:p>
    <w:p w14:paraId="02D75576" w14:textId="2017032C" w:rsidR="002B7A7E" w:rsidRDefault="002B7A7E" w:rsidP="002B7A7E">
      <w:pPr>
        <w:pStyle w:val="Default"/>
        <w:tabs>
          <w:tab w:val="left" w:pos="1440"/>
        </w:tabs>
        <w:spacing w:line="240" w:lineRule="exact"/>
        <w:ind w:left="1709" w:hangingChars="712" w:hanging="1709"/>
        <w:rPr>
          <w:i/>
          <w:iCs/>
        </w:rPr>
      </w:pPr>
      <w:r w:rsidRPr="005415FE">
        <w:rPr>
          <w:rFonts w:eastAsiaTheme="majorEastAsia"/>
          <w:bCs/>
        </w:rPr>
        <w:tab/>
      </w:r>
      <w:r w:rsidRPr="002B7A7E">
        <w:t>Psychology with Honors,</w:t>
      </w:r>
      <w:r w:rsidRPr="00EB175B">
        <w:t xml:space="preserve"> </w:t>
      </w:r>
      <w:r w:rsidRPr="00EB175B">
        <w:rPr>
          <w:i/>
          <w:iCs/>
        </w:rPr>
        <w:t>summa cum laude</w:t>
      </w:r>
    </w:p>
    <w:p w14:paraId="2DE1786A" w14:textId="428037E5" w:rsidR="006646A3" w:rsidRPr="006646A3" w:rsidRDefault="006646A3" w:rsidP="002B7A7E">
      <w:pPr>
        <w:pStyle w:val="Default"/>
        <w:tabs>
          <w:tab w:val="left" w:pos="1440"/>
        </w:tabs>
        <w:spacing w:line="240" w:lineRule="exact"/>
        <w:ind w:left="1709" w:hangingChars="712" w:hanging="1709"/>
        <w:rPr>
          <w:rFonts w:eastAsiaTheme="majorEastAsia"/>
          <w:bCs/>
        </w:rPr>
      </w:pPr>
      <w:r>
        <w:rPr>
          <w:i/>
          <w:iCs/>
        </w:rPr>
        <w:tab/>
      </w:r>
      <w:r>
        <w:t>History with Honors</w:t>
      </w:r>
    </w:p>
    <w:p w14:paraId="7A604E61" w14:textId="1890D74C" w:rsidR="00EB175B" w:rsidRDefault="00EB175B" w:rsidP="00EB175B">
      <w:pPr>
        <w:rPr>
          <w:i/>
          <w:iCs/>
        </w:rPr>
      </w:pPr>
    </w:p>
    <w:p w14:paraId="6854EA13" w14:textId="10D484DA" w:rsidR="00EB175B" w:rsidRPr="00692FA7" w:rsidRDefault="00EB175B" w:rsidP="00EB175B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112C764" wp14:editId="1776A4C9">
                <wp:simplePos x="0" y="0"/>
                <wp:positionH relativeFrom="page">
                  <wp:posOffset>878840</wp:posOffset>
                </wp:positionH>
                <wp:positionV relativeFrom="paragraph">
                  <wp:posOffset>208573</wp:posOffset>
                </wp:positionV>
                <wp:extent cx="5886450" cy="1270"/>
                <wp:effectExtent l="0" t="12700" r="19050" b="11430"/>
                <wp:wrapTopAndBottom/>
                <wp:docPr id="1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D59672B" id="docshape4" o:spid="_x0000_s1026" style="position:absolute;margin-left:69.2pt;margin-top:16.4pt;width:463.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736F53">
        <w:rPr>
          <w:b/>
          <w:bCs/>
        </w:rPr>
        <w:t xml:space="preserve">ACADEMIC </w:t>
      </w:r>
      <w:r w:rsidR="005B7ACE">
        <w:rPr>
          <w:b/>
          <w:bCs/>
        </w:rPr>
        <w:t>POSITIONS</w:t>
      </w:r>
      <w:r w:rsidRPr="00EB175B">
        <w:rPr>
          <w:b/>
          <w:bCs/>
        </w:rPr>
        <w:tab/>
      </w:r>
    </w:p>
    <w:p w14:paraId="130C8C7C" w14:textId="7FC84957" w:rsidR="00287B7F" w:rsidRPr="00EB175B" w:rsidRDefault="00287B7F" w:rsidP="00D1352E">
      <w:r w:rsidRPr="00A56BF7">
        <w:rPr>
          <w:b/>
          <w:bCs/>
        </w:rPr>
        <w:t xml:space="preserve">Postdoctoral Research </w:t>
      </w:r>
      <w:r w:rsidR="008573D9">
        <w:rPr>
          <w:b/>
          <w:bCs/>
        </w:rPr>
        <w:t>Fellow</w:t>
      </w:r>
      <w:r w:rsidR="00A56BF7">
        <w:rPr>
          <w:b/>
          <w:bCs/>
        </w:rPr>
        <w:t xml:space="preserve"> </w:t>
      </w:r>
      <w:r w:rsidRPr="00A56BF7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E67C2">
        <w:t xml:space="preserve">2022 </w:t>
      </w:r>
      <w:r w:rsidR="002E67C2" w:rsidRPr="00EB175B">
        <w:t>–</w:t>
      </w:r>
      <w:r w:rsidR="003A2B4D">
        <w:t xml:space="preserve"> present</w:t>
      </w:r>
    </w:p>
    <w:p w14:paraId="34C05B7C" w14:textId="0DB54AD8" w:rsidR="003A2B4D" w:rsidRDefault="00A56BF7" w:rsidP="00D1352E">
      <w:pPr>
        <w:ind w:firstLine="720"/>
      </w:pPr>
      <w:r>
        <w:t>University of Florida</w:t>
      </w:r>
      <w:r w:rsidR="003A2B4D">
        <w:t xml:space="preserve"> (Advisors: Susan Bluck, Carma Bylund)</w:t>
      </w:r>
    </w:p>
    <w:p w14:paraId="192EDFB6" w14:textId="0B8D276C" w:rsidR="00287B7F" w:rsidRPr="00287B7F" w:rsidRDefault="003A2B4D" w:rsidP="00B25A1E">
      <w:pPr>
        <w:ind w:firstLine="720"/>
      </w:pPr>
      <w:r>
        <w:t>Department of Psychology</w:t>
      </w:r>
      <w:r w:rsidR="00B25A1E">
        <w:t xml:space="preserve">, </w:t>
      </w:r>
      <w:r>
        <w:t xml:space="preserve">Department of </w:t>
      </w:r>
      <w:r w:rsidRPr="003A2B4D">
        <w:t xml:space="preserve">Health Outcomes &amp; Biomedical Informatics </w:t>
      </w:r>
    </w:p>
    <w:p w14:paraId="2D8CF129" w14:textId="77777777" w:rsidR="00287B7F" w:rsidRDefault="00287B7F" w:rsidP="00EB175B">
      <w:pPr>
        <w:ind w:firstLine="720"/>
        <w:rPr>
          <w:i/>
          <w:iCs/>
        </w:rPr>
      </w:pPr>
    </w:p>
    <w:p w14:paraId="09CFB3C6" w14:textId="66E773FF" w:rsidR="00EB175B" w:rsidRPr="00EB175B" w:rsidRDefault="00EB175B" w:rsidP="00D1352E">
      <w:r w:rsidRPr="004F6B62">
        <w:rPr>
          <w:b/>
          <w:bCs/>
        </w:rPr>
        <w:t>Lecturer</w:t>
      </w:r>
      <w:r w:rsidRPr="00EB175B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E67C2">
        <w:t xml:space="preserve">           </w:t>
      </w:r>
      <w:r w:rsidR="00287B7F">
        <w:t xml:space="preserve"> </w:t>
      </w:r>
      <w:r w:rsidR="00D1352E">
        <w:tab/>
      </w:r>
      <w:r w:rsidR="00287B7F">
        <w:t xml:space="preserve"> </w:t>
      </w:r>
      <w:r>
        <w:t xml:space="preserve">   </w:t>
      </w:r>
      <w:r w:rsidRPr="00EB175B">
        <w:t>2021</w:t>
      </w:r>
      <w:r w:rsidR="002E67C2">
        <w:t xml:space="preserve"> </w:t>
      </w:r>
      <w:r w:rsidR="002E67C2" w:rsidRPr="00EB175B">
        <w:t>–</w:t>
      </w:r>
      <w:r w:rsidR="002E67C2">
        <w:t xml:space="preserve"> </w:t>
      </w:r>
      <w:r w:rsidR="00287B7F">
        <w:t>2022</w:t>
      </w:r>
    </w:p>
    <w:p w14:paraId="00306450" w14:textId="1F42B4A6" w:rsidR="00EB175B" w:rsidRDefault="00EB175B" w:rsidP="00EB175B">
      <w:pPr>
        <w:ind w:firstLine="720"/>
      </w:pPr>
      <w:r w:rsidRPr="00EB175B">
        <w:t>Cornell University</w:t>
      </w:r>
      <w:r w:rsidR="00F065B2">
        <w:t xml:space="preserve">, </w:t>
      </w:r>
      <w:r w:rsidR="00F065B2" w:rsidRPr="00EB175B">
        <w:t>Department of Psychology</w:t>
      </w:r>
    </w:p>
    <w:p w14:paraId="713DB329" w14:textId="12E11090" w:rsidR="00126C90" w:rsidRPr="00EB175B" w:rsidRDefault="00126C90" w:rsidP="00E80D1D">
      <w:pPr>
        <w:ind w:left="720"/>
      </w:pPr>
      <w:r>
        <w:t>Courses</w:t>
      </w:r>
      <w:r w:rsidR="00E80D1D">
        <w:t xml:space="preserve"> Taught</w:t>
      </w:r>
      <w:r>
        <w:t xml:space="preserve">: </w:t>
      </w:r>
      <w:r w:rsidR="00475754">
        <w:t xml:space="preserve">First Year Writing Seminar on Unequal Childhoods; </w:t>
      </w:r>
      <w:r>
        <w:t>Adolescence &amp; Emerging Adulthood</w:t>
      </w:r>
      <w:r w:rsidR="00DF412E">
        <w:t>;</w:t>
      </w:r>
      <w:r>
        <w:t xml:space="preserve"> Narratives of Women’s Lives</w:t>
      </w:r>
    </w:p>
    <w:p w14:paraId="403B26D2" w14:textId="384D2C7E" w:rsidR="00EB175B" w:rsidRDefault="00EB175B" w:rsidP="00EB175B"/>
    <w:p w14:paraId="0F9362A9" w14:textId="7374D5FA" w:rsidR="007937B1" w:rsidRPr="00EB175B" w:rsidRDefault="007937B1" w:rsidP="007937B1">
      <w:pPr>
        <w:widowControl w:val="0"/>
        <w:autoSpaceDE w:val="0"/>
        <w:autoSpaceDN w:val="0"/>
        <w:spacing w:before="1"/>
        <w:jc w:val="center"/>
        <w:outlineLvl w:val="0"/>
        <w:rPr>
          <w:b/>
          <w:bCs/>
          <w:u w:color="000000"/>
        </w:rPr>
      </w:pPr>
      <w:r>
        <w:rPr>
          <w:b/>
          <w:bCs/>
          <w:u w:color="000000"/>
        </w:rPr>
        <w:t>I. RESEARCH</w:t>
      </w:r>
    </w:p>
    <w:p w14:paraId="243CB242" w14:textId="77777777" w:rsidR="007937B1" w:rsidRPr="00EB175B" w:rsidRDefault="007937B1" w:rsidP="007937B1">
      <w:pPr>
        <w:widowControl w:val="0"/>
        <w:autoSpaceDE w:val="0"/>
        <w:autoSpaceDN w:val="0"/>
        <w:spacing w:before="5"/>
        <w:rPr>
          <w:b/>
          <w:sz w:val="3"/>
        </w:rPr>
      </w:pPr>
      <w:r w:rsidRPr="00EB175B"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78F55AF" wp14:editId="60D6EDE5">
                <wp:simplePos x="0" y="0"/>
                <wp:positionH relativeFrom="page">
                  <wp:posOffset>902970</wp:posOffset>
                </wp:positionH>
                <wp:positionV relativeFrom="paragraph">
                  <wp:posOffset>40640</wp:posOffset>
                </wp:positionV>
                <wp:extent cx="5886450" cy="1270"/>
                <wp:effectExtent l="0" t="12700" r="19050" b="11430"/>
                <wp:wrapTopAndBottom/>
                <wp:docPr id="24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FBD0968" id="docshape5" o:spid="_x0000_s1026" style="position:absolute;margin-left:71.1pt;margin-top:3.2pt;width:463.5pt;height:.1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48529F69" w14:textId="2AFFBBDA" w:rsidR="00EB175B" w:rsidRPr="00EB175B" w:rsidRDefault="00EB175B" w:rsidP="00373DA1">
      <w:pPr>
        <w:widowControl w:val="0"/>
        <w:autoSpaceDE w:val="0"/>
        <w:autoSpaceDN w:val="0"/>
        <w:spacing w:before="1"/>
        <w:outlineLvl w:val="0"/>
        <w:rPr>
          <w:b/>
          <w:bCs/>
          <w:u w:color="000000"/>
        </w:rPr>
      </w:pPr>
      <w:r w:rsidRPr="00EB175B">
        <w:rPr>
          <w:b/>
          <w:bCs/>
          <w:u w:color="000000"/>
        </w:rPr>
        <w:t>PUBLICATIONS</w:t>
      </w:r>
    </w:p>
    <w:p w14:paraId="38EC5EAC" w14:textId="4298B431" w:rsidR="00C804FC" w:rsidRPr="00B5503A" w:rsidRDefault="00EB175B" w:rsidP="00B5503A">
      <w:pPr>
        <w:widowControl w:val="0"/>
        <w:autoSpaceDE w:val="0"/>
        <w:autoSpaceDN w:val="0"/>
        <w:spacing w:before="5"/>
        <w:rPr>
          <w:b/>
          <w:sz w:val="3"/>
        </w:rPr>
      </w:pPr>
      <w:r w:rsidRPr="00EB175B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0D2FA61" wp14:editId="38DBFF0E">
                <wp:simplePos x="0" y="0"/>
                <wp:positionH relativeFrom="page">
                  <wp:posOffset>902970</wp:posOffset>
                </wp:positionH>
                <wp:positionV relativeFrom="paragraph">
                  <wp:posOffset>40640</wp:posOffset>
                </wp:positionV>
                <wp:extent cx="5886450" cy="1270"/>
                <wp:effectExtent l="0" t="12700" r="19050" b="11430"/>
                <wp:wrapTopAndBottom/>
                <wp:docPr id="5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90F5833" id="docshape5" o:spid="_x0000_s1026" style="position:absolute;margin-left:71.1pt;margin-top:3.2pt;width:463.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42A33669" w14:textId="77777777" w:rsidR="00B16B16" w:rsidRDefault="00B16B16" w:rsidP="00B16B16">
      <w:pPr>
        <w:widowControl w:val="0"/>
        <w:autoSpaceDE w:val="0"/>
        <w:autoSpaceDN w:val="0"/>
        <w:rPr>
          <w:bCs/>
          <w:i/>
          <w:iCs/>
          <w:szCs w:val="22"/>
        </w:rPr>
      </w:pPr>
      <w:r w:rsidRPr="00890484">
        <w:rPr>
          <w:bCs/>
          <w:szCs w:val="22"/>
        </w:rPr>
        <w:t xml:space="preserve">* </w:t>
      </w:r>
      <w:r w:rsidRPr="00890484">
        <w:rPr>
          <w:bCs/>
          <w:i/>
          <w:iCs/>
          <w:szCs w:val="22"/>
        </w:rPr>
        <w:t xml:space="preserve">Denotes </w:t>
      </w:r>
      <w:r>
        <w:rPr>
          <w:bCs/>
          <w:i/>
          <w:iCs/>
          <w:szCs w:val="22"/>
        </w:rPr>
        <w:t xml:space="preserve">trainee </w:t>
      </w:r>
    </w:p>
    <w:p w14:paraId="6DDFC282" w14:textId="77777777" w:rsidR="00A56A87" w:rsidRDefault="00A56A87" w:rsidP="00B16B16">
      <w:pPr>
        <w:widowControl w:val="0"/>
        <w:autoSpaceDE w:val="0"/>
        <w:autoSpaceDN w:val="0"/>
        <w:rPr>
          <w:bCs/>
          <w:i/>
          <w:iCs/>
          <w:szCs w:val="22"/>
        </w:rPr>
      </w:pPr>
    </w:p>
    <w:p w14:paraId="1E42B84C" w14:textId="55BAAA80" w:rsidR="00A56A87" w:rsidRPr="00F81564" w:rsidRDefault="00FC0E5E" w:rsidP="00A7497F">
      <w:pPr>
        <w:rPr>
          <w:color w:val="0563C1" w:themeColor="hyperlink"/>
          <w:u w:val="single"/>
        </w:rPr>
      </w:pPr>
      <w:r w:rsidRPr="00EB175B">
        <w:rPr>
          <w:b/>
        </w:rPr>
        <w:t>Koch,</w:t>
      </w:r>
      <w:r w:rsidRPr="00EB175B">
        <w:rPr>
          <w:b/>
          <w:spacing w:val="-1"/>
        </w:rPr>
        <w:t xml:space="preserve"> </w:t>
      </w:r>
      <w:r w:rsidRPr="00EB175B">
        <w:rPr>
          <w:b/>
        </w:rPr>
        <w:t>M.</w:t>
      </w:r>
      <w:r w:rsidRPr="00EB175B">
        <w:rPr>
          <w:b/>
          <w:spacing w:val="-1"/>
        </w:rPr>
        <w:t xml:space="preserve"> </w:t>
      </w:r>
      <w:r w:rsidRPr="00EB175B">
        <w:rPr>
          <w:b/>
        </w:rPr>
        <w:t>K.</w:t>
      </w:r>
      <w:r w:rsidRPr="00EB175B">
        <w:t>,</w:t>
      </w:r>
      <w:r w:rsidRPr="00EB175B">
        <w:rPr>
          <w:spacing w:val="-1"/>
        </w:rPr>
        <w:t xml:space="preserve"> </w:t>
      </w:r>
      <w:r>
        <w:rPr>
          <w:spacing w:val="-1"/>
        </w:rPr>
        <w:t xml:space="preserve">Burd, K. A. &amp; </w:t>
      </w:r>
      <w:r w:rsidRPr="00EB175B">
        <w:t>Mendle,</w:t>
      </w:r>
      <w:r w:rsidRPr="00EB175B">
        <w:rPr>
          <w:spacing w:val="-1"/>
        </w:rPr>
        <w:t xml:space="preserve"> </w:t>
      </w:r>
      <w:r w:rsidRPr="00EB175B">
        <w:t>J.</w:t>
      </w:r>
      <w:r>
        <w:t xml:space="preserve"> (2023).</w:t>
      </w:r>
      <w:r w:rsidRPr="00EB175B">
        <w:rPr>
          <w:spacing w:val="-1"/>
        </w:rPr>
        <w:t xml:space="preserve"> </w:t>
      </w:r>
      <w:r w:rsidRPr="00C47040">
        <w:rPr>
          <w:color w:val="000000"/>
          <w:shd w:val="clear" w:color="auto" w:fill="FFFFFF"/>
        </w:rPr>
        <w:t xml:space="preserve">Same crime, same time? </w:t>
      </w:r>
      <w:r>
        <w:rPr>
          <w:color w:val="000000"/>
          <w:shd w:val="clear" w:color="auto" w:fill="FFFFFF"/>
        </w:rPr>
        <w:t>D</w:t>
      </w:r>
      <w:r w:rsidRPr="00C47040">
        <w:rPr>
          <w:color w:val="000000"/>
          <w:shd w:val="clear" w:color="auto" w:fill="FFFFFF"/>
        </w:rPr>
        <w:t>ifferences in visual</w:t>
      </w:r>
      <w:r>
        <w:rPr>
          <w:color w:val="000000"/>
          <w:shd w:val="clear" w:color="auto" w:fill="FFFFFF"/>
        </w:rPr>
        <w:tab/>
      </w:r>
      <w:r w:rsidRPr="00C47040">
        <w:rPr>
          <w:color w:val="000000"/>
          <w:shd w:val="clear" w:color="auto" w:fill="FFFFFF"/>
        </w:rPr>
        <w:t>maturity affect opinion of adolescent culpability</w:t>
      </w:r>
      <w:r>
        <w:t xml:space="preserve">. </w:t>
      </w:r>
      <w:r>
        <w:rPr>
          <w:i/>
          <w:iCs/>
        </w:rPr>
        <w:t>Applied Cognitive Psychology</w:t>
      </w:r>
      <w:r>
        <w:t>.</w:t>
      </w:r>
      <w:r>
        <w:tab/>
      </w:r>
      <w:hyperlink r:id="rId8" w:history="1">
        <w:r w:rsidRPr="00E8150A">
          <w:rPr>
            <w:rStyle w:val="Hyperlink"/>
          </w:rPr>
          <w:t>http://doi.org/10.1002/acp.4092</w:t>
        </w:r>
      </w:hyperlink>
      <w:r>
        <w:rPr>
          <w:szCs w:val="22"/>
        </w:rPr>
        <w:tab/>
      </w:r>
    </w:p>
    <w:p w14:paraId="6FDBB775" w14:textId="77777777" w:rsidR="00F923C5" w:rsidRDefault="00F923C5" w:rsidP="008041BB">
      <w:pPr>
        <w:widowControl w:val="0"/>
        <w:autoSpaceDE w:val="0"/>
        <w:autoSpaceDN w:val="0"/>
      </w:pPr>
    </w:p>
    <w:p w14:paraId="2218543E" w14:textId="69A81287" w:rsidR="00B32330" w:rsidRDefault="00B32330" w:rsidP="008041BB">
      <w:pPr>
        <w:widowControl w:val="0"/>
        <w:autoSpaceDE w:val="0"/>
        <w:autoSpaceDN w:val="0"/>
      </w:pPr>
      <w:r w:rsidRPr="00EB175B">
        <w:t>Garavito,</w:t>
      </w:r>
      <w:r w:rsidRPr="00EB175B">
        <w:rPr>
          <w:spacing w:val="-2"/>
        </w:rPr>
        <w:t xml:space="preserve"> </w:t>
      </w:r>
      <w:r w:rsidRPr="00EB175B">
        <w:t>D.</w:t>
      </w:r>
      <w:r w:rsidRPr="00EB175B">
        <w:rPr>
          <w:spacing w:val="-1"/>
        </w:rPr>
        <w:t xml:space="preserve"> </w:t>
      </w:r>
      <w:r w:rsidRPr="00EB175B">
        <w:t>M.</w:t>
      </w:r>
      <w:r w:rsidRPr="00EB175B">
        <w:rPr>
          <w:spacing w:val="-1"/>
        </w:rPr>
        <w:t xml:space="preserve"> </w:t>
      </w:r>
      <w:r w:rsidRPr="00EB175B">
        <w:t>N.,</w:t>
      </w:r>
      <w:r>
        <w:t xml:space="preserve"> &amp;</w:t>
      </w:r>
      <w:r w:rsidRPr="00EB175B">
        <w:rPr>
          <w:spacing w:val="1"/>
        </w:rPr>
        <w:t xml:space="preserve"> </w:t>
      </w:r>
      <w:r w:rsidRPr="00EB175B">
        <w:rPr>
          <w:b/>
        </w:rPr>
        <w:t>Koch,</w:t>
      </w:r>
      <w:r w:rsidRPr="00EB175B">
        <w:rPr>
          <w:b/>
          <w:spacing w:val="-1"/>
        </w:rPr>
        <w:t xml:space="preserve"> </w:t>
      </w:r>
      <w:r w:rsidRPr="00EB175B">
        <w:rPr>
          <w:b/>
        </w:rPr>
        <w:t>M.</w:t>
      </w:r>
      <w:r w:rsidRPr="00EB175B">
        <w:rPr>
          <w:b/>
          <w:spacing w:val="-1"/>
        </w:rPr>
        <w:t xml:space="preserve"> </w:t>
      </w:r>
      <w:r w:rsidRPr="00EB175B">
        <w:rPr>
          <w:b/>
        </w:rPr>
        <w:t>K</w:t>
      </w:r>
      <w:r w:rsidRPr="00EB175B">
        <w:t>.</w:t>
      </w:r>
      <w:r>
        <w:t xml:space="preserve"> (</w:t>
      </w:r>
      <w:r w:rsidR="00CB3E8B">
        <w:t>2023</w:t>
      </w:r>
      <w:r>
        <w:t>)</w:t>
      </w:r>
      <w:r w:rsidR="00B97964">
        <w:t xml:space="preserve">. </w:t>
      </w:r>
      <w:r w:rsidRPr="00373DA1">
        <w:t>Coming of age in the eyes of the</w:t>
      </w:r>
      <w:r w:rsidR="007132A8">
        <w:t xml:space="preserve"> </w:t>
      </w:r>
      <w:r w:rsidRPr="00373DA1">
        <w:t>law:</w:t>
      </w:r>
      <w:r>
        <w:t xml:space="preserve"> </w:t>
      </w:r>
      <w:r w:rsidRPr="00373DA1">
        <w:t>The</w:t>
      </w:r>
      <w:r w:rsidR="007132A8">
        <w:tab/>
      </w:r>
      <w:r w:rsidRPr="00373DA1">
        <w:t>conflict</w:t>
      </w:r>
      <w:r>
        <w:t xml:space="preserve"> </w:t>
      </w:r>
      <w:r w:rsidRPr="00373DA1">
        <w:t>between Miranda, J.D.B., and puberty.</w:t>
      </w:r>
      <w:r>
        <w:t xml:space="preserve"> </w:t>
      </w:r>
      <w:r>
        <w:rPr>
          <w:i/>
          <w:iCs/>
        </w:rPr>
        <w:t>American Criminal La</w:t>
      </w:r>
      <w:r w:rsidR="007132A8">
        <w:rPr>
          <w:i/>
          <w:iCs/>
        </w:rPr>
        <w:t xml:space="preserve">w </w:t>
      </w:r>
      <w:r>
        <w:rPr>
          <w:i/>
          <w:iCs/>
        </w:rPr>
        <w:t>Review</w:t>
      </w:r>
      <w:r>
        <w:t xml:space="preserve">. </w:t>
      </w:r>
    </w:p>
    <w:p w14:paraId="3D6CD872" w14:textId="77777777" w:rsidR="00FC0E5E" w:rsidRDefault="00FC0E5E" w:rsidP="008041BB">
      <w:pPr>
        <w:widowControl w:val="0"/>
        <w:autoSpaceDE w:val="0"/>
        <w:autoSpaceDN w:val="0"/>
      </w:pPr>
    </w:p>
    <w:p w14:paraId="3F832F7A" w14:textId="13B88DD5" w:rsidR="00FC0E5E" w:rsidRPr="00FC0E5E" w:rsidRDefault="00FC0E5E" w:rsidP="008041BB">
      <w:pPr>
        <w:widowControl w:val="0"/>
        <w:autoSpaceDE w:val="0"/>
        <w:autoSpaceDN w:val="0"/>
        <w:rPr>
          <w:szCs w:val="22"/>
        </w:rPr>
      </w:pPr>
      <w:r w:rsidRPr="00EB175B">
        <w:rPr>
          <w:szCs w:val="22"/>
        </w:rPr>
        <w:t xml:space="preserve">Porcelli, S., </w:t>
      </w:r>
      <w:r w:rsidRPr="00EB175B">
        <w:rPr>
          <w:b/>
          <w:szCs w:val="22"/>
        </w:rPr>
        <w:t>Koch, M. K</w:t>
      </w:r>
      <w:r w:rsidR="00F100C4">
        <w:rPr>
          <w:b/>
          <w:szCs w:val="22"/>
        </w:rPr>
        <w:t>.</w:t>
      </w:r>
      <w:r>
        <w:rPr>
          <w:bCs/>
          <w:szCs w:val="22"/>
        </w:rPr>
        <w:t xml:space="preserve">, &amp; </w:t>
      </w:r>
      <w:r w:rsidRPr="00EB175B">
        <w:rPr>
          <w:szCs w:val="22"/>
        </w:rPr>
        <w:t>Mendle, J.</w:t>
      </w:r>
      <w:r>
        <w:rPr>
          <w:szCs w:val="22"/>
        </w:rPr>
        <w:t xml:space="preserve"> </w:t>
      </w:r>
      <w:r>
        <w:rPr>
          <w:bCs/>
          <w:szCs w:val="22"/>
        </w:rPr>
        <w:t>(2023).</w:t>
      </w:r>
      <w:r w:rsidRPr="00EB175B">
        <w:rPr>
          <w:b/>
          <w:szCs w:val="22"/>
        </w:rPr>
        <w:t xml:space="preserve"> </w:t>
      </w:r>
      <w:r w:rsidRPr="00FC6070">
        <w:rPr>
          <w:szCs w:val="22"/>
        </w:rPr>
        <w:t>Impulsivity and adolescent relationships:</w:t>
      </w:r>
      <w:r>
        <w:rPr>
          <w:szCs w:val="22"/>
        </w:rPr>
        <w:tab/>
      </w:r>
      <w:r w:rsidRPr="00FC6070">
        <w:rPr>
          <w:szCs w:val="22"/>
        </w:rPr>
        <w:t>Negative urgency predicts interpersonal problems in youth</w:t>
      </w:r>
      <w:r>
        <w:rPr>
          <w:szCs w:val="22"/>
        </w:rPr>
        <w:t xml:space="preserve">. </w:t>
      </w:r>
      <w:r>
        <w:rPr>
          <w:i/>
          <w:iCs/>
          <w:szCs w:val="22"/>
        </w:rPr>
        <w:t>Journal of Applied</w:t>
      </w:r>
      <w:r>
        <w:rPr>
          <w:i/>
          <w:iCs/>
          <w:szCs w:val="22"/>
        </w:rPr>
        <w:tab/>
        <w:t>Developmental Psychology</w:t>
      </w:r>
      <w:r>
        <w:rPr>
          <w:szCs w:val="22"/>
        </w:rPr>
        <w:t xml:space="preserve">. </w:t>
      </w:r>
      <w:hyperlink r:id="rId9" w:tgtFrame="_blank" w:tooltip="Persistent link using digital object identifier" w:history="1">
        <w:r w:rsidRPr="00FC6070">
          <w:rPr>
            <w:rStyle w:val="Hyperlink"/>
            <w:szCs w:val="22"/>
          </w:rPr>
          <w:t>https://doi.org/10.1016/j.appdev.2023.101584</w:t>
        </w:r>
      </w:hyperlink>
    </w:p>
    <w:p w14:paraId="197E6C95" w14:textId="77777777" w:rsidR="00B32330" w:rsidRDefault="00B32330" w:rsidP="008041BB">
      <w:pPr>
        <w:widowControl w:val="0"/>
        <w:autoSpaceDE w:val="0"/>
        <w:autoSpaceDN w:val="0"/>
        <w:rPr>
          <w:b/>
          <w:szCs w:val="22"/>
        </w:rPr>
      </w:pPr>
    </w:p>
    <w:p w14:paraId="7349CA62" w14:textId="77777777" w:rsidR="0011322F" w:rsidRDefault="0011322F" w:rsidP="0011322F">
      <w:pPr>
        <w:widowControl w:val="0"/>
        <w:autoSpaceDE w:val="0"/>
        <w:autoSpaceDN w:val="0"/>
        <w:rPr>
          <w:spacing w:val="-1"/>
          <w:szCs w:val="22"/>
        </w:rPr>
      </w:pPr>
      <w:r w:rsidRPr="00EB175B">
        <w:rPr>
          <w:b/>
          <w:szCs w:val="22"/>
        </w:rPr>
        <w:t>Koch,</w:t>
      </w:r>
      <w:r w:rsidRPr="00EB175B">
        <w:rPr>
          <w:b/>
          <w:spacing w:val="-2"/>
          <w:szCs w:val="22"/>
        </w:rPr>
        <w:t xml:space="preserve"> </w:t>
      </w:r>
      <w:r w:rsidRPr="00EB175B">
        <w:rPr>
          <w:b/>
          <w:szCs w:val="22"/>
        </w:rPr>
        <w:t>M.</w:t>
      </w:r>
      <w:r w:rsidRPr="00EB175B">
        <w:rPr>
          <w:b/>
          <w:spacing w:val="-1"/>
          <w:szCs w:val="22"/>
        </w:rPr>
        <w:t xml:space="preserve"> </w:t>
      </w:r>
      <w:r w:rsidRPr="00EB175B">
        <w:rPr>
          <w:b/>
          <w:szCs w:val="22"/>
        </w:rPr>
        <w:t>K.</w:t>
      </w:r>
      <w:r w:rsidRPr="00EB175B">
        <w:rPr>
          <w:szCs w:val="22"/>
        </w:rPr>
        <w:t>,</w:t>
      </w:r>
      <w:r w:rsidRPr="00EB175B">
        <w:rPr>
          <w:spacing w:val="-2"/>
          <w:szCs w:val="22"/>
        </w:rPr>
        <w:t xml:space="preserve"> </w:t>
      </w:r>
      <w:r w:rsidRPr="00EB175B">
        <w:rPr>
          <w:szCs w:val="22"/>
        </w:rPr>
        <w:t>&amp;</w:t>
      </w:r>
      <w:r w:rsidRPr="00EB175B">
        <w:rPr>
          <w:spacing w:val="-3"/>
          <w:szCs w:val="22"/>
        </w:rPr>
        <w:t xml:space="preserve"> </w:t>
      </w:r>
      <w:r w:rsidRPr="00EB175B">
        <w:rPr>
          <w:szCs w:val="22"/>
        </w:rPr>
        <w:t>Mendle,</w:t>
      </w:r>
      <w:r w:rsidRPr="00EB175B">
        <w:rPr>
          <w:spacing w:val="-1"/>
          <w:szCs w:val="22"/>
        </w:rPr>
        <w:t xml:space="preserve"> </w:t>
      </w:r>
      <w:r w:rsidRPr="00EB175B">
        <w:rPr>
          <w:szCs w:val="22"/>
        </w:rPr>
        <w:t>J.</w:t>
      </w:r>
      <w:r>
        <w:rPr>
          <w:szCs w:val="22"/>
        </w:rPr>
        <w:t xml:space="preserve"> (2022).</w:t>
      </w:r>
      <w:r w:rsidRPr="00EB175B">
        <w:rPr>
          <w:spacing w:val="-2"/>
          <w:szCs w:val="22"/>
        </w:rPr>
        <w:t xml:space="preserve"> </w:t>
      </w:r>
      <w:r w:rsidRPr="00EB175B">
        <w:rPr>
          <w:szCs w:val="22"/>
        </w:rPr>
        <w:t>In</w:t>
      </w:r>
      <w:r w:rsidRPr="00EB175B">
        <w:rPr>
          <w:spacing w:val="-1"/>
          <w:szCs w:val="22"/>
        </w:rPr>
        <w:t xml:space="preserve"> </w:t>
      </w:r>
      <w:r w:rsidRPr="00EB175B">
        <w:rPr>
          <w:szCs w:val="22"/>
        </w:rPr>
        <w:t>their</w:t>
      </w:r>
      <w:r w:rsidRPr="00EB175B">
        <w:rPr>
          <w:spacing w:val="-2"/>
          <w:szCs w:val="22"/>
        </w:rPr>
        <w:t xml:space="preserve"> </w:t>
      </w:r>
      <w:r w:rsidRPr="00EB175B">
        <w:rPr>
          <w:szCs w:val="22"/>
        </w:rPr>
        <w:t>own</w:t>
      </w:r>
      <w:r w:rsidRPr="00EB175B">
        <w:rPr>
          <w:spacing w:val="-1"/>
          <w:szCs w:val="22"/>
        </w:rPr>
        <w:t xml:space="preserve"> </w:t>
      </w:r>
      <w:r w:rsidRPr="00EB175B">
        <w:rPr>
          <w:szCs w:val="22"/>
        </w:rPr>
        <w:t>words: Finding</w:t>
      </w:r>
      <w:r w:rsidRPr="00EB175B">
        <w:rPr>
          <w:spacing w:val="-2"/>
          <w:szCs w:val="22"/>
        </w:rPr>
        <w:t xml:space="preserve"> </w:t>
      </w:r>
      <w:r w:rsidRPr="00EB175B">
        <w:rPr>
          <w:szCs w:val="22"/>
        </w:rPr>
        <w:t>meaning</w:t>
      </w:r>
      <w:r w:rsidRPr="00EB175B">
        <w:rPr>
          <w:spacing w:val="-1"/>
          <w:szCs w:val="22"/>
        </w:rPr>
        <w:t xml:space="preserve"> </w:t>
      </w:r>
      <w:r w:rsidRPr="00EB175B">
        <w:rPr>
          <w:szCs w:val="22"/>
        </w:rPr>
        <w:t>in</w:t>
      </w:r>
      <w:r>
        <w:rPr>
          <w:spacing w:val="-1"/>
          <w:szCs w:val="22"/>
        </w:rPr>
        <w:t xml:space="preserve"> </w:t>
      </w:r>
      <w:r w:rsidRPr="00EB175B">
        <w:rPr>
          <w:szCs w:val="22"/>
        </w:rPr>
        <w:t>girls</w:t>
      </w:r>
      <w:r>
        <w:rPr>
          <w:szCs w:val="22"/>
        </w:rPr>
        <w:t xml:space="preserve">’ </w:t>
      </w:r>
      <w:r w:rsidRPr="00EB175B">
        <w:rPr>
          <w:szCs w:val="22"/>
        </w:rPr>
        <w:t>experiences o</w:t>
      </w:r>
      <w:r>
        <w:rPr>
          <w:szCs w:val="22"/>
        </w:rPr>
        <w:t>f</w:t>
      </w:r>
      <w:r>
        <w:rPr>
          <w:szCs w:val="22"/>
        </w:rPr>
        <w:tab/>
        <w:t xml:space="preserve">puberty. </w:t>
      </w:r>
      <w:r>
        <w:rPr>
          <w:i/>
          <w:iCs/>
          <w:spacing w:val="-1"/>
          <w:szCs w:val="22"/>
        </w:rPr>
        <w:t>Child Development</w:t>
      </w:r>
      <w:r w:rsidRPr="00910CD0">
        <w:rPr>
          <w:spacing w:val="-1"/>
          <w:szCs w:val="22"/>
        </w:rPr>
        <w:t xml:space="preserve">. </w:t>
      </w:r>
      <w:hyperlink r:id="rId10" w:history="1">
        <w:r w:rsidRPr="00154CBB">
          <w:rPr>
            <w:rStyle w:val="Hyperlink"/>
            <w:spacing w:val="-1"/>
            <w:szCs w:val="22"/>
          </w:rPr>
          <w:t>https://doi.org/10.1111/cdev.13836</w:t>
        </w:r>
      </w:hyperlink>
    </w:p>
    <w:p w14:paraId="38D90211" w14:textId="77777777" w:rsidR="00817C4F" w:rsidRDefault="00817C4F" w:rsidP="008041BB">
      <w:pPr>
        <w:widowControl w:val="0"/>
        <w:autoSpaceDE w:val="0"/>
        <w:autoSpaceDN w:val="0"/>
        <w:rPr>
          <w:b/>
          <w:szCs w:val="22"/>
        </w:rPr>
      </w:pPr>
    </w:p>
    <w:p w14:paraId="138921C2" w14:textId="66D9492C" w:rsidR="00EB175B" w:rsidRPr="00EB175B" w:rsidRDefault="00EB175B" w:rsidP="008041BB">
      <w:pPr>
        <w:widowControl w:val="0"/>
        <w:autoSpaceDE w:val="0"/>
        <w:autoSpaceDN w:val="0"/>
        <w:rPr>
          <w:szCs w:val="22"/>
        </w:rPr>
      </w:pPr>
      <w:r w:rsidRPr="00EB175B">
        <w:rPr>
          <w:b/>
          <w:szCs w:val="22"/>
        </w:rPr>
        <w:t>Koch, M. K.</w:t>
      </w:r>
      <w:r w:rsidRPr="00EB175B">
        <w:rPr>
          <w:szCs w:val="22"/>
        </w:rPr>
        <w:t>, &amp; Mendle, J. (</w:t>
      </w:r>
      <w:r w:rsidR="00B308DC">
        <w:rPr>
          <w:szCs w:val="22"/>
        </w:rPr>
        <w:t>2021</w:t>
      </w:r>
      <w:r w:rsidRPr="00EB175B">
        <w:rPr>
          <w:szCs w:val="22"/>
        </w:rPr>
        <w:t>). Real world skills in a virtual world: An</w:t>
      </w:r>
      <w:r w:rsidR="00B308DC">
        <w:rPr>
          <w:szCs w:val="22"/>
        </w:rPr>
        <w:t xml:space="preserve"> </w:t>
      </w:r>
      <w:r w:rsidRPr="00EB175B">
        <w:rPr>
          <w:szCs w:val="22"/>
        </w:rPr>
        <w:t>innovative</w:t>
      </w:r>
      <w:r w:rsidR="008041BB">
        <w:rPr>
          <w:szCs w:val="22"/>
        </w:rPr>
        <w:t xml:space="preserve"> </w:t>
      </w:r>
      <w:r w:rsidRPr="00EB175B">
        <w:rPr>
          <w:szCs w:val="22"/>
        </w:rPr>
        <w:t>activity</w:t>
      </w:r>
      <w:r w:rsidR="008041BB">
        <w:rPr>
          <w:szCs w:val="22"/>
        </w:rPr>
        <w:tab/>
      </w:r>
      <w:r w:rsidR="00520053" w:rsidRPr="00520053">
        <w:rPr>
          <w:szCs w:val="22"/>
        </w:rPr>
        <w:t>for teaching developmental psychopathology.</w:t>
      </w:r>
      <w:r w:rsidR="00520053">
        <w:rPr>
          <w:szCs w:val="22"/>
        </w:rPr>
        <w:t xml:space="preserve"> </w:t>
      </w:r>
      <w:r w:rsidRPr="00EB175B">
        <w:rPr>
          <w:i/>
          <w:szCs w:val="22"/>
        </w:rPr>
        <w:t>Teaching</w:t>
      </w:r>
      <w:r w:rsidRPr="00EB175B">
        <w:rPr>
          <w:i/>
          <w:spacing w:val="3"/>
          <w:szCs w:val="22"/>
        </w:rPr>
        <w:t xml:space="preserve"> </w:t>
      </w:r>
      <w:r w:rsidRPr="00EB175B">
        <w:rPr>
          <w:i/>
          <w:szCs w:val="22"/>
        </w:rPr>
        <w:t>of</w:t>
      </w:r>
      <w:r w:rsidR="00B308DC">
        <w:rPr>
          <w:i/>
          <w:spacing w:val="-2"/>
          <w:szCs w:val="22"/>
        </w:rPr>
        <w:t xml:space="preserve"> </w:t>
      </w:r>
      <w:r w:rsidRPr="00EB175B">
        <w:rPr>
          <w:i/>
          <w:szCs w:val="22"/>
        </w:rPr>
        <w:t>Psychology</w:t>
      </w:r>
      <w:r w:rsidRPr="00EB175B">
        <w:rPr>
          <w:szCs w:val="22"/>
        </w:rPr>
        <w:t>.</w:t>
      </w:r>
      <w:r w:rsidR="00B308DC">
        <w:rPr>
          <w:szCs w:val="22"/>
        </w:rPr>
        <w:tab/>
      </w:r>
      <w:hyperlink r:id="rId11" w:history="1">
        <w:r w:rsidR="00B308DC" w:rsidRPr="00016E57">
          <w:rPr>
            <w:rStyle w:val="Hyperlink"/>
            <w:szCs w:val="22"/>
          </w:rPr>
          <w:t>https://doi.org/10.1177/00986283211042309</w:t>
        </w:r>
      </w:hyperlink>
    </w:p>
    <w:p w14:paraId="2139356F" w14:textId="422BBFEE" w:rsidR="00EB175B" w:rsidRDefault="00EB175B" w:rsidP="008041BB">
      <w:pPr>
        <w:widowControl w:val="0"/>
        <w:autoSpaceDE w:val="0"/>
        <w:autoSpaceDN w:val="0"/>
        <w:spacing w:before="200"/>
        <w:rPr>
          <w:szCs w:val="22"/>
        </w:rPr>
      </w:pPr>
      <w:r w:rsidRPr="00EB175B">
        <w:rPr>
          <w:b/>
          <w:szCs w:val="22"/>
        </w:rPr>
        <w:t>Koch, M. K.</w:t>
      </w:r>
      <w:r w:rsidRPr="00EB175B">
        <w:rPr>
          <w:szCs w:val="22"/>
        </w:rPr>
        <w:t xml:space="preserve">, Mendle, J., &amp; Beam, C. R. (2020) </w:t>
      </w:r>
      <w:r w:rsidR="00D80B4C" w:rsidRPr="00D80B4C">
        <w:rPr>
          <w:szCs w:val="22"/>
        </w:rPr>
        <w:t>Psychological distress amid change:</w:t>
      </w:r>
      <w:r w:rsidR="008041BB">
        <w:rPr>
          <w:szCs w:val="22"/>
        </w:rPr>
        <w:t xml:space="preserve"> </w:t>
      </w:r>
      <w:r w:rsidR="00D80B4C" w:rsidRPr="00D80B4C">
        <w:rPr>
          <w:szCs w:val="22"/>
        </w:rPr>
        <w:t>Role</w:t>
      </w:r>
      <w:r w:rsidR="008041BB">
        <w:rPr>
          <w:szCs w:val="22"/>
        </w:rPr>
        <w:tab/>
      </w:r>
      <w:r w:rsidR="00D80B4C" w:rsidRPr="00D80B4C">
        <w:rPr>
          <w:szCs w:val="22"/>
        </w:rPr>
        <w:t xml:space="preserve">disruption in girls during the adolescent transition. </w:t>
      </w:r>
      <w:r w:rsidR="00D80B4C" w:rsidRPr="0022612C">
        <w:rPr>
          <w:i/>
          <w:iCs/>
          <w:szCs w:val="22"/>
        </w:rPr>
        <w:t>Journal of Abnormal</w:t>
      </w:r>
      <w:r w:rsidR="008041BB">
        <w:rPr>
          <w:i/>
          <w:iCs/>
          <w:szCs w:val="22"/>
        </w:rPr>
        <w:t xml:space="preserve"> </w:t>
      </w:r>
      <w:r w:rsidR="00D80B4C" w:rsidRPr="0022612C">
        <w:rPr>
          <w:i/>
          <w:iCs/>
          <w:szCs w:val="22"/>
        </w:rPr>
        <w:t>Child</w:t>
      </w:r>
      <w:r w:rsidR="008F7A40">
        <w:rPr>
          <w:i/>
          <w:iCs/>
          <w:szCs w:val="22"/>
        </w:rPr>
        <w:tab/>
      </w:r>
      <w:r w:rsidR="00D80B4C" w:rsidRPr="0022612C">
        <w:rPr>
          <w:i/>
          <w:iCs/>
          <w:szCs w:val="22"/>
        </w:rPr>
        <w:t>Psychology</w:t>
      </w:r>
      <w:r w:rsidR="00D80B4C" w:rsidRPr="00D80B4C">
        <w:rPr>
          <w:szCs w:val="22"/>
        </w:rPr>
        <w:t xml:space="preserve">, 48, 1211-1222. </w:t>
      </w:r>
      <w:hyperlink r:id="rId12" w:history="1">
        <w:r w:rsidRPr="00EB175B">
          <w:rPr>
            <w:rStyle w:val="Hyperlink"/>
            <w:szCs w:val="22"/>
          </w:rPr>
          <w:t>https://doi.org/10.1007/s10802-020-00667-y</w:t>
        </w:r>
      </w:hyperlink>
    </w:p>
    <w:p w14:paraId="706C6C42" w14:textId="77777777" w:rsidR="00EB175B" w:rsidRDefault="00EB175B" w:rsidP="008041BB">
      <w:pPr>
        <w:widowControl w:val="0"/>
        <w:autoSpaceDE w:val="0"/>
        <w:autoSpaceDN w:val="0"/>
        <w:spacing w:line="242" w:lineRule="auto"/>
        <w:rPr>
          <w:szCs w:val="22"/>
        </w:rPr>
      </w:pPr>
    </w:p>
    <w:p w14:paraId="6D3B347B" w14:textId="53503485" w:rsidR="00EB175B" w:rsidRDefault="00EB175B" w:rsidP="008041BB">
      <w:pPr>
        <w:widowControl w:val="0"/>
        <w:autoSpaceDE w:val="0"/>
        <w:autoSpaceDN w:val="0"/>
        <w:spacing w:line="242" w:lineRule="auto"/>
        <w:rPr>
          <w:szCs w:val="22"/>
        </w:rPr>
      </w:pPr>
      <w:r w:rsidRPr="00EB175B">
        <w:rPr>
          <w:szCs w:val="22"/>
        </w:rPr>
        <w:t xml:space="preserve">Mendle, J., Beam, C. R., McKone, K. M. P., &amp; </w:t>
      </w:r>
      <w:r w:rsidRPr="00EB175B">
        <w:rPr>
          <w:b/>
          <w:szCs w:val="22"/>
        </w:rPr>
        <w:t xml:space="preserve">Koch, M. K. </w:t>
      </w:r>
      <w:r w:rsidRPr="00EB175B">
        <w:rPr>
          <w:szCs w:val="22"/>
        </w:rPr>
        <w:t xml:space="preserve">(2020). </w:t>
      </w:r>
      <w:r w:rsidR="00D80B4C" w:rsidRPr="00D80B4C">
        <w:rPr>
          <w:szCs w:val="22"/>
        </w:rPr>
        <w:t>Puberty and</w:t>
      </w:r>
      <w:r w:rsidR="00D80B4C" w:rsidRPr="00D80B4C">
        <w:rPr>
          <w:szCs w:val="22"/>
        </w:rPr>
        <w:tab/>
        <w:t xml:space="preserve">transdiagnostic risks for mental health. </w:t>
      </w:r>
      <w:r w:rsidR="00D80B4C" w:rsidRPr="0022612C">
        <w:rPr>
          <w:i/>
          <w:iCs/>
          <w:szCs w:val="22"/>
        </w:rPr>
        <w:t>Journal of Research on Adolescence</w:t>
      </w:r>
      <w:r w:rsidR="00D80B4C" w:rsidRPr="00D80B4C">
        <w:rPr>
          <w:szCs w:val="22"/>
        </w:rPr>
        <w:t>, 30, 687</w:t>
      </w:r>
      <w:r w:rsidR="00D80B4C" w:rsidRPr="00D80B4C">
        <w:rPr>
          <w:szCs w:val="22"/>
        </w:rPr>
        <w:tab/>
        <w:t xml:space="preserve">705. </w:t>
      </w:r>
      <w:hyperlink r:id="rId13" w:history="1">
        <w:r w:rsidRPr="00EB175B">
          <w:rPr>
            <w:rStyle w:val="Hyperlink"/>
            <w:szCs w:val="22"/>
          </w:rPr>
          <w:t>https://doi.org/10.1111/jora.12552</w:t>
        </w:r>
      </w:hyperlink>
    </w:p>
    <w:p w14:paraId="0EA8C7B3" w14:textId="77777777" w:rsidR="00EB175B" w:rsidRDefault="00EB175B" w:rsidP="00EB175B">
      <w:pPr>
        <w:widowControl w:val="0"/>
        <w:autoSpaceDE w:val="0"/>
        <w:autoSpaceDN w:val="0"/>
        <w:spacing w:line="242" w:lineRule="auto"/>
        <w:ind w:right="194"/>
        <w:rPr>
          <w:szCs w:val="22"/>
        </w:rPr>
      </w:pPr>
    </w:p>
    <w:p w14:paraId="77C560AC" w14:textId="32A7514C" w:rsidR="00EB175B" w:rsidRDefault="00EB175B" w:rsidP="008041BB">
      <w:pPr>
        <w:widowControl w:val="0"/>
        <w:autoSpaceDE w:val="0"/>
        <w:autoSpaceDN w:val="0"/>
        <w:spacing w:line="242" w:lineRule="auto"/>
        <w:rPr>
          <w:szCs w:val="22"/>
        </w:rPr>
      </w:pPr>
      <w:r w:rsidRPr="00EB175B">
        <w:rPr>
          <w:szCs w:val="22"/>
        </w:rPr>
        <w:t>Mendle,</w:t>
      </w:r>
      <w:r w:rsidRPr="00EB175B">
        <w:rPr>
          <w:spacing w:val="-2"/>
          <w:szCs w:val="22"/>
        </w:rPr>
        <w:t xml:space="preserve"> </w:t>
      </w:r>
      <w:r w:rsidRPr="00EB175B">
        <w:rPr>
          <w:szCs w:val="22"/>
        </w:rPr>
        <w:t>J.,</w:t>
      </w:r>
      <w:r w:rsidRPr="00EB175B">
        <w:rPr>
          <w:spacing w:val="-1"/>
          <w:szCs w:val="22"/>
        </w:rPr>
        <w:t xml:space="preserve"> </w:t>
      </w:r>
      <w:r w:rsidRPr="00EB175B">
        <w:rPr>
          <w:szCs w:val="22"/>
        </w:rPr>
        <w:t>&amp;</w:t>
      </w:r>
      <w:r w:rsidRPr="00EB175B">
        <w:rPr>
          <w:spacing w:val="-2"/>
          <w:szCs w:val="22"/>
        </w:rPr>
        <w:t xml:space="preserve"> </w:t>
      </w:r>
      <w:r w:rsidRPr="00EB175B">
        <w:rPr>
          <w:b/>
          <w:szCs w:val="22"/>
        </w:rPr>
        <w:t>Koch,</w:t>
      </w:r>
      <w:r w:rsidRPr="00EB175B">
        <w:rPr>
          <w:b/>
          <w:spacing w:val="-1"/>
          <w:szCs w:val="22"/>
        </w:rPr>
        <w:t xml:space="preserve"> </w:t>
      </w:r>
      <w:r w:rsidRPr="00EB175B">
        <w:rPr>
          <w:b/>
          <w:szCs w:val="22"/>
        </w:rPr>
        <w:t>M.</w:t>
      </w:r>
      <w:r w:rsidRPr="00EB175B">
        <w:rPr>
          <w:b/>
          <w:spacing w:val="3"/>
          <w:szCs w:val="22"/>
        </w:rPr>
        <w:t xml:space="preserve"> </w:t>
      </w:r>
      <w:r w:rsidRPr="00EB175B">
        <w:rPr>
          <w:b/>
          <w:szCs w:val="22"/>
        </w:rPr>
        <w:t xml:space="preserve">K. </w:t>
      </w:r>
      <w:r w:rsidRPr="00EB175B">
        <w:rPr>
          <w:szCs w:val="22"/>
        </w:rPr>
        <w:t>(2019).</w:t>
      </w:r>
      <w:r w:rsidRPr="00EB175B">
        <w:rPr>
          <w:spacing w:val="-1"/>
          <w:szCs w:val="22"/>
        </w:rPr>
        <w:t xml:space="preserve"> </w:t>
      </w:r>
      <w:r w:rsidRPr="00EB175B">
        <w:rPr>
          <w:szCs w:val="22"/>
        </w:rPr>
        <w:t>The</w:t>
      </w:r>
      <w:r w:rsidRPr="00EB175B">
        <w:rPr>
          <w:spacing w:val="-3"/>
          <w:szCs w:val="22"/>
        </w:rPr>
        <w:t xml:space="preserve"> </w:t>
      </w:r>
      <w:r w:rsidRPr="00EB175B">
        <w:rPr>
          <w:szCs w:val="22"/>
        </w:rPr>
        <w:t>psychology</w:t>
      </w:r>
      <w:r w:rsidRPr="00EB175B">
        <w:rPr>
          <w:spacing w:val="2"/>
          <w:szCs w:val="22"/>
        </w:rPr>
        <w:t xml:space="preserve"> </w:t>
      </w:r>
      <w:r w:rsidRPr="00EB175B">
        <w:rPr>
          <w:szCs w:val="22"/>
        </w:rPr>
        <w:t>of</w:t>
      </w:r>
      <w:r w:rsidRPr="00EB175B">
        <w:rPr>
          <w:spacing w:val="-1"/>
          <w:szCs w:val="22"/>
        </w:rPr>
        <w:t xml:space="preserve"> </w:t>
      </w:r>
      <w:r w:rsidRPr="00EB175B">
        <w:rPr>
          <w:szCs w:val="22"/>
        </w:rPr>
        <w:t>puberty:</w:t>
      </w:r>
      <w:r w:rsidRPr="00EB175B">
        <w:rPr>
          <w:spacing w:val="-3"/>
          <w:szCs w:val="22"/>
        </w:rPr>
        <w:t xml:space="preserve"> </w:t>
      </w:r>
      <w:r w:rsidRPr="00EB175B">
        <w:rPr>
          <w:szCs w:val="22"/>
        </w:rPr>
        <w:t>What</w:t>
      </w:r>
      <w:r w:rsidRPr="00EB175B">
        <w:rPr>
          <w:spacing w:val="-3"/>
          <w:szCs w:val="22"/>
        </w:rPr>
        <w:t xml:space="preserve"> </w:t>
      </w:r>
      <w:r w:rsidRPr="00EB175B">
        <w:rPr>
          <w:szCs w:val="22"/>
        </w:rPr>
        <w:t>aren’t</w:t>
      </w:r>
      <w:r w:rsidRPr="00EB175B">
        <w:rPr>
          <w:spacing w:val="-3"/>
          <w:szCs w:val="22"/>
        </w:rPr>
        <w:t xml:space="preserve"> </w:t>
      </w:r>
      <w:r w:rsidRPr="00EB175B">
        <w:rPr>
          <w:szCs w:val="22"/>
        </w:rPr>
        <w:t>we</w:t>
      </w:r>
      <w:r w:rsidRPr="00EB175B">
        <w:rPr>
          <w:spacing w:val="-3"/>
          <w:szCs w:val="22"/>
        </w:rPr>
        <w:t xml:space="preserve"> </w:t>
      </w:r>
      <w:r w:rsidRPr="00EB175B">
        <w:rPr>
          <w:szCs w:val="22"/>
        </w:rPr>
        <w:t>studying</w:t>
      </w:r>
      <w:r w:rsidRPr="00EB175B">
        <w:rPr>
          <w:spacing w:val="-1"/>
          <w:szCs w:val="22"/>
        </w:rPr>
        <w:t xml:space="preserve"> </w:t>
      </w:r>
      <w:r w:rsidRPr="00EB175B">
        <w:rPr>
          <w:szCs w:val="22"/>
        </w:rPr>
        <w:t>that</w:t>
      </w:r>
      <w:r>
        <w:rPr>
          <w:spacing w:val="-3"/>
          <w:szCs w:val="22"/>
        </w:rPr>
        <w:tab/>
      </w:r>
      <w:r w:rsidRPr="00EB175B">
        <w:rPr>
          <w:szCs w:val="22"/>
        </w:rPr>
        <w:t>we</w:t>
      </w:r>
      <w:r>
        <w:rPr>
          <w:szCs w:val="22"/>
        </w:rPr>
        <w:t xml:space="preserve"> </w:t>
      </w:r>
      <w:r w:rsidRPr="00EB175B">
        <w:rPr>
          <w:szCs w:val="22"/>
        </w:rPr>
        <w:t>should?</w:t>
      </w:r>
      <w:r w:rsidRPr="00EB175B">
        <w:rPr>
          <w:spacing w:val="2"/>
          <w:szCs w:val="22"/>
        </w:rPr>
        <w:t xml:space="preserve"> </w:t>
      </w:r>
      <w:r w:rsidRPr="00EB175B">
        <w:rPr>
          <w:i/>
          <w:szCs w:val="22"/>
        </w:rPr>
        <w:t>Child Development</w:t>
      </w:r>
      <w:r w:rsidRPr="00EB175B">
        <w:rPr>
          <w:i/>
          <w:spacing w:val="3"/>
          <w:szCs w:val="22"/>
        </w:rPr>
        <w:t xml:space="preserve"> </w:t>
      </w:r>
      <w:r w:rsidRPr="00EB175B">
        <w:rPr>
          <w:i/>
          <w:szCs w:val="22"/>
        </w:rPr>
        <w:t>Perspectives</w:t>
      </w:r>
      <w:r w:rsidRPr="00EB175B">
        <w:rPr>
          <w:szCs w:val="22"/>
        </w:rPr>
        <w:t xml:space="preserve">, </w:t>
      </w:r>
      <w:r w:rsidRPr="00EB175B">
        <w:rPr>
          <w:i/>
          <w:szCs w:val="22"/>
        </w:rPr>
        <w:t>13</w:t>
      </w:r>
      <w:r w:rsidRPr="00EB175B">
        <w:rPr>
          <w:szCs w:val="22"/>
        </w:rPr>
        <w:t>,</w:t>
      </w:r>
      <w:r w:rsidRPr="00EB175B">
        <w:rPr>
          <w:spacing w:val="-1"/>
          <w:szCs w:val="22"/>
        </w:rPr>
        <w:t xml:space="preserve"> </w:t>
      </w:r>
      <w:r w:rsidRPr="00EB175B">
        <w:rPr>
          <w:szCs w:val="22"/>
        </w:rPr>
        <w:t>166-172.</w:t>
      </w:r>
      <w:r w:rsidR="00005BE2">
        <w:rPr>
          <w:spacing w:val="1"/>
          <w:szCs w:val="22"/>
        </w:rPr>
        <w:tab/>
      </w:r>
      <w:hyperlink r:id="rId14" w:history="1">
        <w:r w:rsidR="00005BE2" w:rsidRPr="007C76CF">
          <w:rPr>
            <w:rStyle w:val="Hyperlink"/>
            <w:szCs w:val="22"/>
          </w:rPr>
          <w:t>https://doi.org/10.1111/cdep.12333</w:t>
        </w:r>
      </w:hyperlink>
    </w:p>
    <w:p w14:paraId="7AAB2B6C" w14:textId="77777777" w:rsidR="00EB175B" w:rsidRDefault="00EB175B" w:rsidP="008041BB">
      <w:pPr>
        <w:widowControl w:val="0"/>
        <w:autoSpaceDE w:val="0"/>
        <w:autoSpaceDN w:val="0"/>
        <w:spacing w:line="242" w:lineRule="auto"/>
      </w:pPr>
    </w:p>
    <w:p w14:paraId="1AA56093" w14:textId="397AE62E" w:rsidR="00EB175B" w:rsidRPr="00D9520F" w:rsidRDefault="00EB175B" w:rsidP="00D9520F">
      <w:pPr>
        <w:widowControl w:val="0"/>
        <w:autoSpaceDE w:val="0"/>
        <w:autoSpaceDN w:val="0"/>
        <w:spacing w:line="242" w:lineRule="auto"/>
        <w:rPr>
          <w:szCs w:val="22"/>
        </w:rPr>
      </w:pPr>
      <w:r w:rsidRPr="00EB175B">
        <w:t xml:space="preserve">McGuire, T. G., McCormick, K. C., </w:t>
      </w:r>
      <w:r w:rsidRPr="00EB175B">
        <w:rPr>
          <w:b/>
        </w:rPr>
        <w:t>Koch, M. K.</w:t>
      </w:r>
      <w:r w:rsidRPr="00EB175B">
        <w:t>, &amp; Mendle, J. (2019). Pubertal maturation</w:t>
      </w:r>
      <w:r>
        <w:tab/>
      </w:r>
      <w:r w:rsidRPr="00EB175B">
        <w:t>a</w:t>
      </w:r>
      <w:r>
        <w:t xml:space="preserve">nd </w:t>
      </w:r>
      <w:r w:rsidRPr="00EB175B">
        <w:t>longitudinal</w:t>
      </w:r>
      <w:r w:rsidRPr="00EB175B">
        <w:rPr>
          <w:spacing w:val="-5"/>
        </w:rPr>
        <w:t xml:space="preserve"> </w:t>
      </w:r>
      <w:r w:rsidRPr="00EB175B">
        <w:t>trajectories</w:t>
      </w:r>
      <w:r w:rsidRPr="00EB175B">
        <w:rPr>
          <w:spacing w:val="-2"/>
        </w:rPr>
        <w:t xml:space="preserve"> </w:t>
      </w:r>
      <w:r w:rsidRPr="00EB175B">
        <w:t>of</w:t>
      </w:r>
      <w:r w:rsidRPr="00EB175B">
        <w:rPr>
          <w:spacing w:val="-3"/>
        </w:rPr>
        <w:t xml:space="preserve"> </w:t>
      </w:r>
      <w:r w:rsidRPr="00EB175B">
        <w:t>depression</w:t>
      </w:r>
      <w:r w:rsidRPr="00EB175B">
        <w:rPr>
          <w:spacing w:val="-3"/>
        </w:rPr>
        <w:t xml:space="preserve"> </w:t>
      </w:r>
      <w:r w:rsidRPr="00EB175B">
        <w:t>during</w:t>
      </w:r>
      <w:r w:rsidRPr="00EB175B">
        <w:rPr>
          <w:spacing w:val="-3"/>
        </w:rPr>
        <w:t xml:space="preserve"> </w:t>
      </w:r>
      <w:r w:rsidRPr="00EB175B">
        <w:t>early</w:t>
      </w:r>
      <w:r w:rsidRPr="00EB175B">
        <w:rPr>
          <w:spacing w:val="-3"/>
        </w:rPr>
        <w:t xml:space="preserve"> </w:t>
      </w:r>
      <w:r w:rsidRPr="00EB175B">
        <w:t>adolescence.</w:t>
      </w:r>
      <w:r w:rsidRPr="00EB175B">
        <w:rPr>
          <w:spacing w:val="2"/>
        </w:rPr>
        <w:t xml:space="preserve"> </w:t>
      </w:r>
      <w:r w:rsidRPr="00EB175B">
        <w:rPr>
          <w:i/>
        </w:rPr>
        <w:t>Frontiers</w:t>
      </w:r>
      <w:r w:rsidRPr="00EB175B">
        <w:rPr>
          <w:i/>
          <w:spacing w:val="-3"/>
        </w:rPr>
        <w:t xml:space="preserve"> </w:t>
      </w:r>
      <w:r w:rsidRPr="00EB175B">
        <w:rPr>
          <w:i/>
        </w:rPr>
        <w:t>in</w:t>
      </w:r>
      <w:r>
        <w:rPr>
          <w:i/>
          <w:spacing w:val="-3"/>
        </w:rPr>
        <w:tab/>
      </w:r>
      <w:r w:rsidRPr="00EB175B">
        <w:rPr>
          <w:i/>
        </w:rPr>
        <w:t>Psychology</w:t>
      </w:r>
      <w:r w:rsidRPr="00EB175B">
        <w:t>.</w:t>
      </w:r>
      <w:r>
        <w:t xml:space="preserve"> </w:t>
      </w:r>
      <w:r w:rsidRPr="00EB175B">
        <w:rPr>
          <w:spacing w:val="-57"/>
        </w:rPr>
        <w:t xml:space="preserve"> </w:t>
      </w:r>
      <w:hyperlink r:id="rId15" w:history="1">
        <w:r w:rsidRPr="00EB175B">
          <w:rPr>
            <w:rStyle w:val="Hyperlink"/>
          </w:rPr>
          <w:t>https://doi.org/10.3389/fpsyg.2019.01362</w:t>
        </w:r>
      </w:hyperlink>
    </w:p>
    <w:p w14:paraId="48B8AE78" w14:textId="77777777" w:rsidR="00D9520F" w:rsidRDefault="00D9520F" w:rsidP="00A7497F">
      <w:pPr>
        <w:widowControl w:val="0"/>
        <w:autoSpaceDE w:val="0"/>
        <w:autoSpaceDN w:val="0"/>
        <w:ind w:right="734"/>
        <w:rPr>
          <w:i/>
          <w:iCs/>
        </w:rPr>
      </w:pPr>
    </w:p>
    <w:p w14:paraId="6C3243F4" w14:textId="304215DE" w:rsidR="00D9520F" w:rsidRPr="00D9520F" w:rsidRDefault="00D9520F" w:rsidP="00D9520F">
      <w:pPr>
        <w:rPr>
          <w:i/>
          <w:iCs/>
        </w:rPr>
      </w:pPr>
      <w:r w:rsidRPr="00E02270">
        <w:rPr>
          <w:i/>
          <w:iCs/>
        </w:rPr>
        <w:t>Invite</w:t>
      </w:r>
      <w:r>
        <w:rPr>
          <w:i/>
          <w:iCs/>
        </w:rPr>
        <w:t>d:</w:t>
      </w:r>
    </w:p>
    <w:p w14:paraId="0BF7D404" w14:textId="33D5136D" w:rsidR="00D9520F" w:rsidRPr="00E02270" w:rsidRDefault="00D9520F" w:rsidP="00D9520F">
      <w:pPr>
        <w:widowControl w:val="0"/>
        <w:autoSpaceDE w:val="0"/>
        <w:autoSpaceDN w:val="0"/>
        <w:spacing w:before="1"/>
        <w:outlineLvl w:val="0"/>
        <w:rPr>
          <w:b/>
          <w:bCs/>
          <w:u w:color="000000"/>
        </w:rPr>
      </w:pPr>
      <w:r>
        <w:rPr>
          <w:u w:color="000000"/>
        </w:rPr>
        <w:t xml:space="preserve">Bluck, S., &amp; </w:t>
      </w:r>
      <w:r w:rsidRPr="00EB175B">
        <w:rPr>
          <w:b/>
          <w:szCs w:val="22"/>
        </w:rPr>
        <w:t>Koch,</w:t>
      </w:r>
      <w:r w:rsidRPr="00EB175B">
        <w:rPr>
          <w:b/>
          <w:spacing w:val="-2"/>
          <w:szCs w:val="22"/>
        </w:rPr>
        <w:t xml:space="preserve"> </w:t>
      </w:r>
      <w:r w:rsidRPr="00EB175B">
        <w:rPr>
          <w:b/>
          <w:szCs w:val="22"/>
        </w:rPr>
        <w:t>M.</w:t>
      </w:r>
      <w:r w:rsidRPr="00EB175B">
        <w:rPr>
          <w:b/>
          <w:spacing w:val="-1"/>
          <w:szCs w:val="22"/>
        </w:rPr>
        <w:t xml:space="preserve"> </w:t>
      </w:r>
      <w:r w:rsidRPr="00EB175B">
        <w:rPr>
          <w:b/>
          <w:szCs w:val="22"/>
        </w:rPr>
        <w:t>K.</w:t>
      </w:r>
      <w:r>
        <w:rPr>
          <w:szCs w:val="22"/>
        </w:rPr>
        <w:t xml:space="preserve"> (in prep)</w:t>
      </w:r>
      <w:r w:rsidR="005B74B8">
        <w:rPr>
          <w:szCs w:val="22"/>
        </w:rPr>
        <w:t xml:space="preserve">. </w:t>
      </w:r>
      <w:r>
        <w:rPr>
          <w:szCs w:val="22"/>
        </w:rPr>
        <w:t>Getting a life: A historical analysis of the life story</w:t>
      </w:r>
      <w:r>
        <w:rPr>
          <w:szCs w:val="22"/>
        </w:rPr>
        <w:tab/>
        <w:t xml:space="preserve">literature. In </w:t>
      </w:r>
      <w:r w:rsidRPr="00E02270">
        <w:rPr>
          <w:i/>
          <w:iCs/>
          <w:szCs w:val="22"/>
        </w:rPr>
        <w:t>Autobiographical Memory and the Life Story: New Perspectives on</w:t>
      </w:r>
      <w:r>
        <w:rPr>
          <w:i/>
          <w:iCs/>
          <w:szCs w:val="22"/>
        </w:rPr>
        <w:tab/>
      </w:r>
      <w:r w:rsidRPr="00E02270">
        <w:rPr>
          <w:i/>
          <w:iCs/>
          <w:szCs w:val="22"/>
        </w:rPr>
        <w:t>Narrative Identity</w:t>
      </w:r>
      <w:r w:rsidRPr="00E02270">
        <w:rPr>
          <w:szCs w:val="22"/>
        </w:rPr>
        <w:t>.</w:t>
      </w:r>
      <w:r>
        <w:rPr>
          <w:szCs w:val="22"/>
        </w:rPr>
        <w:t xml:space="preserve"> Cambridge University Press. </w:t>
      </w:r>
    </w:p>
    <w:p w14:paraId="3D8755EA" w14:textId="77777777" w:rsidR="00D9520F" w:rsidRDefault="00D9520F" w:rsidP="00D9520F">
      <w:pPr>
        <w:widowControl w:val="0"/>
        <w:autoSpaceDE w:val="0"/>
        <w:autoSpaceDN w:val="0"/>
        <w:rPr>
          <w:b/>
          <w:szCs w:val="22"/>
        </w:rPr>
      </w:pPr>
    </w:p>
    <w:p w14:paraId="5F65DF4D" w14:textId="63BF50B0" w:rsidR="00D9520F" w:rsidRDefault="00D9520F" w:rsidP="00D9520F">
      <w:pPr>
        <w:widowControl w:val="0"/>
        <w:autoSpaceDE w:val="0"/>
        <w:autoSpaceDN w:val="0"/>
        <w:rPr>
          <w:spacing w:val="-1"/>
          <w:szCs w:val="22"/>
        </w:rPr>
      </w:pPr>
      <w:r w:rsidRPr="00EB175B">
        <w:rPr>
          <w:b/>
          <w:szCs w:val="22"/>
        </w:rPr>
        <w:t>Koch,</w:t>
      </w:r>
      <w:r w:rsidRPr="00EB175B">
        <w:rPr>
          <w:b/>
          <w:spacing w:val="-2"/>
          <w:szCs w:val="22"/>
        </w:rPr>
        <w:t xml:space="preserve"> </w:t>
      </w:r>
      <w:r w:rsidRPr="00EB175B">
        <w:rPr>
          <w:b/>
          <w:szCs w:val="22"/>
        </w:rPr>
        <w:t>M.</w:t>
      </w:r>
      <w:r w:rsidRPr="00EB175B">
        <w:rPr>
          <w:b/>
          <w:spacing w:val="-1"/>
          <w:szCs w:val="22"/>
        </w:rPr>
        <w:t xml:space="preserve"> </w:t>
      </w:r>
      <w:r w:rsidRPr="00EB175B">
        <w:rPr>
          <w:b/>
          <w:szCs w:val="22"/>
        </w:rPr>
        <w:t>K.</w:t>
      </w:r>
      <w:r w:rsidRPr="00EB175B">
        <w:rPr>
          <w:szCs w:val="22"/>
        </w:rPr>
        <w:t>,</w:t>
      </w:r>
      <w:r w:rsidRPr="00EB175B">
        <w:rPr>
          <w:spacing w:val="-2"/>
          <w:szCs w:val="22"/>
        </w:rPr>
        <w:t xml:space="preserve"> </w:t>
      </w:r>
      <w:r w:rsidRPr="00EB175B">
        <w:rPr>
          <w:szCs w:val="22"/>
        </w:rPr>
        <w:t>&amp;</w:t>
      </w:r>
      <w:r w:rsidRPr="00EB175B">
        <w:rPr>
          <w:spacing w:val="-3"/>
          <w:szCs w:val="22"/>
        </w:rPr>
        <w:t xml:space="preserve"> </w:t>
      </w:r>
      <w:r>
        <w:rPr>
          <w:szCs w:val="22"/>
        </w:rPr>
        <w:t>Wang</w:t>
      </w:r>
      <w:r w:rsidRPr="00EB175B">
        <w:rPr>
          <w:szCs w:val="22"/>
        </w:rPr>
        <w:t>,</w:t>
      </w:r>
      <w:r w:rsidRPr="00EB175B">
        <w:rPr>
          <w:spacing w:val="-1"/>
          <w:szCs w:val="22"/>
        </w:rPr>
        <w:t xml:space="preserve"> </w:t>
      </w:r>
      <w:r>
        <w:rPr>
          <w:szCs w:val="22"/>
        </w:rPr>
        <w:t>Q</w:t>
      </w:r>
      <w:r w:rsidRPr="00EB175B">
        <w:rPr>
          <w:szCs w:val="22"/>
        </w:rPr>
        <w:t>.</w:t>
      </w:r>
      <w:r w:rsidRPr="00EB175B">
        <w:rPr>
          <w:spacing w:val="-2"/>
          <w:szCs w:val="22"/>
        </w:rPr>
        <w:t xml:space="preserve"> </w:t>
      </w:r>
      <w:r>
        <w:rPr>
          <w:spacing w:val="-2"/>
          <w:szCs w:val="22"/>
        </w:rPr>
        <w:t xml:space="preserve">(2022) </w:t>
      </w:r>
      <w:r w:rsidRPr="00087633">
        <w:rPr>
          <w:szCs w:val="22"/>
        </w:rPr>
        <w:t>Autobiographical memory</w:t>
      </w:r>
      <w:r>
        <w:rPr>
          <w:spacing w:val="-1"/>
          <w:szCs w:val="22"/>
        </w:rPr>
        <w:t xml:space="preserve">. In </w:t>
      </w:r>
      <w:r w:rsidRPr="008838CE">
        <w:rPr>
          <w:spacing w:val="-1"/>
          <w:szCs w:val="22"/>
        </w:rPr>
        <w:t>Levesque</w:t>
      </w:r>
      <w:r>
        <w:rPr>
          <w:spacing w:val="-1"/>
          <w:szCs w:val="22"/>
        </w:rPr>
        <w:t>, R. J. (Ed.),</w:t>
      </w:r>
      <w:r>
        <w:rPr>
          <w:spacing w:val="-1"/>
          <w:szCs w:val="22"/>
        </w:rPr>
        <w:tab/>
      </w:r>
      <w:r>
        <w:rPr>
          <w:i/>
          <w:iCs/>
          <w:spacing w:val="-1"/>
          <w:szCs w:val="22"/>
        </w:rPr>
        <w:t xml:space="preserve">Encyclopedia of Adolescence. </w:t>
      </w:r>
      <w:r>
        <w:rPr>
          <w:spacing w:val="-1"/>
          <w:szCs w:val="22"/>
        </w:rPr>
        <w:t xml:space="preserve">Springer. </w:t>
      </w:r>
      <w:hyperlink r:id="rId16" w:history="1">
        <w:r w:rsidRPr="00D46A3C">
          <w:rPr>
            <w:rStyle w:val="Hyperlink"/>
            <w:spacing w:val="-1"/>
            <w:szCs w:val="22"/>
          </w:rPr>
          <w:t>https://doi.org/10.1007/978-3-319-32132-5_827-1</w:t>
        </w:r>
      </w:hyperlink>
    </w:p>
    <w:p w14:paraId="4A268CDC" w14:textId="77777777" w:rsidR="00D9520F" w:rsidRDefault="00D9520F" w:rsidP="00A7497F">
      <w:pPr>
        <w:widowControl w:val="0"/>
        <w:autoSpaceDE w:val="0"/>
        <w:autoSpaceDN w:val="0"/>
        <w:ind w:right="734"/>
        <w:rPr>
          <w:i/>
          <w:iCs/>
        </w:rPr>
      </w:pPr>
    </w:p>
    <w:p w14:paraId="3AC99384" w14:textId="634705F4" w:rsidR="00C1792D" w:rsidRPr="00A56A87" w:rsidRDefault="00426E09" w:rsidP="00A56A87">
      <w:pPr>
        <w:widowControl w:val="0"/>
        <w:autoSpaceDE w:val="0"/>
        <w:autoSpaceDN w:val="0"/>
        <w:ind w:right="734"/>
        <w:rPr>
          <w:i/>
          <w:iCs/>
        </w:rPr>
      </w:pPr>
      <w:r>
        <w:rPr>
          <w:i/>
          <w:iCs/>
        </w:rPr>
        <w:t>Revise and resubmit</w:t>
      </w:r>
      <w:r w:rsidR="00A7497F">
        <w:rPr>
          <w:i/>
          <w:iCs/>
        </w:rPr>
        <w:t>:</w:t>
      </w:r>
    </w:p>
    <w:p w14:paraId="36431AF5" w14:textId="12645CDF" w:rsidR="00C1792D" w:rsidRPr="005259D2" w:rsidRDefault="00C1792D" w:rsidP="00E64E1F">
      <w:pPr>
        <w:widowControl w:val="0"/>
        <w:autoSpaceDE w:val="0"/>
        <w:autoSpaceDN w:val="0"/>
        <w:rPr>
          <w:szCs w:val="22"/>
        </w:rPr>
      </w:pPr>
      <w:r>
        <w:rPr>
          <w:szCs w:val="22"/>
        </w:rPr>
        <w:t>Lind</w:t>
      </w:r>
      <w:r w:rsidRPr="00EB175B">
        <w:rPr>
          <w:szCs w:val="22"/>
        </w:rPr>
        <w:t xml:space="preserve">, </w:t>
      </w:r>
      <w:r>
        <w:rPr>
          <w:szCs w:val="22"/>
        </w:rPr>
        <w:t>M</w:t>
      </w:r>
      <w:r w:rsidRPr="00EB175B">
        <w:rPr>
          <w:szCs w:val="22"/>
        </w:rPr>
        <w:t xml:space="preserve">., </w:t>
      </w:r>
      <w:r w:rsidRPr="00EB175B">
        <w:rPr>
          <w:b/>
          <w:szCs w:val="22"/>
        </w:rPr>
        <w:t>Koch, M. K.</w:t>
      </w:r>
      <w:r>
        <w:rPr>
          <w:bCs/>
          <w:szCs w:val="22"/>
        </w:rPr>
        <w:t>, &amp; Bluck, S.</w:t>
      </w:r>
      <w:r w:rsidRPr="00EB175B">
        <w:rPr>
          <w:b/>
          <w:szCs w:val="22"/>
        </w:rPr>
        <w:t xml:space="preserve"> </w:t>
      </w:r>
      <w:r w:rsidR="00AC2612" w:rsidRPr="00AC2612">
        <w:rPr>
          <w:szCs w:val="22"/>
        </w:rPr>
        <w:t>Nursing student</w:t>
      </w:r>
      <w:r w:rsidR="00AC2612">
        <w:rPr>
          <w:szCs w:val="22"/>
        </w:rPr>
        <w:t>s’</w:t>
      </w:r>
      <w:r w:rsidR="00AC2612" w:rsidRPr="00AC2612">
        <w:rPr>
          <w:szCs w:val="22"/>
        </w:rPr>
        <w:t xml:space="preserve"> empathic communication: </w:t>
      </w:r>
      <w:r w:rsidR="00AC2612">
        <w:rPr>
          <w:szCs w:val="22"/>
        </w:rPr>
        <w:t>R</w:t>
      </w:r>
      <w:r w:rsidR="00AC2612" w:rsidRPr="00AC2612">
        <w:rPr>
          <w:szCs w:val="22"/>
        </w:rPr>
        <w:t>ole in</w:t>
      </w:r>
      <w:r w:rsidR="00AC2612">
        <w:rPr>
          <w:szCs w:val="22"/>
        </w:rPr>
        <w:tab/>
      </w:r>
      <w:r w:rsidR="00AC2612" w:rsidRPr="00AC2612">
        <w:rPr>
          <w:szCs w:val="22"/>
        </w:rPr>
        <w:t>recognizing and treating chronic pain patients</w:t>
      </w:r>
      <w:r>
        <w:rPr>
          <w:szCs w:val="22"/>
        </w:rPr>
        <w:t>.</w:t>
      </w:r>
      <w:r w:rsidR="005259D2">
        <w:rPr>
          <w:szCs w:val="22"/>
        </w:rPr>
        <w:t xml:space="preserve"> </w:t>
      </w:r>
      <w:r w:rsidR="005259D2">
        <w:rPr>
          <w:i/>
          <w:iCs/>
          <w:szCs w:val="22"/>
        </w:rPr>
        <w:t>Patient Education &amp; Counseling</w:t>
      </w:r>
      <w:r w:rsidR="005259D2">
        <w:rPr>
          <w:szCs w:val="22"/>
        </w:rPr>
        <w:t>.</w:t>
      </w:r>
    </w:p>
    <w:p w14:paraId="0299E4B7" w14:textId="77777777" w:rsidR="00FD47E8" w:rsidRDefault="00FD47E8" w:rsidP="00E64E1F">
      <w:pPr>
        <w:widowControl w:val="0"/>
        <w:autoSpaceDE w:val="0"/>
        <w:autoSpaceDN w:val="0"/>
        <w:rPr>
          <w:szCs w:val="22"/>
        </w:rPr>
      </w:pPr>
    </w:p>
    <w:p w14:paraId="23B2C4EF" w14:textId="3E122D21" w:rsidR="00426E09" w:rsidRPr="005940EE" w:rsidRDefault="00426E09" w:rsidP="005940EE">
      <w:pPr>
        <w:widowControl w:val="0"/>
        <w:autoSpaceDE w:val="0"/>
        <w:autoSpaceDN w:val="0"/>
        <w:ind w:right="734"/>
        <w:rPr>
          <w:i/>
          <w:iCs/>
        </w:rPr>
      </w:pPr>
      <w:r>
        <w:rPr>
          <w:i/>
          <w:iCs/>
        </w:rPr>
        <w:t>Under review:</w:t>
      </w:r>
    </w:p>
    <w:p w14:paraId="0AAC48D7" w14:textId="32F1DCE9" w:rsidR="00426E09" w:rsidRPr="005259D2" w:rsidRDefault="00426E09" w:rsidP="00426E09">
      <w:r w:rsidRPr="00EB175B">
        <w:rPr>
          <w:b/>
        </w:rPr>
        <w:t>Koch,</w:t>
      </w:r>
      <w:r w:rsidRPr="00EB175B">
        <w:rPr>
          <w:b/>
          <w:spacing w:val="-2"/>
        </w:rPr>
        <w:t xml:space="preserve"> </w:t>
      </w:r>
      <w:r w:rsidRPr="00EB175B">
        <w:rPr>
          <w:b/>
        </w:rPr>
        <w:t>M.</w:t>
      </w:r>
      <w:r w:rsidRPr="00EB175B">
        <w:rPr>
          <w:b/>
          <w:spacing w:val="-2"/>
        </w:rPr>
        <w:t xml:space="preserve"> </w:t>
      </w:r>
      <w:r w:rsidRPr="00EB175B">
        <w:rPr>
          <w:b/>
        </w:rPr>
        <w:t>K.</w:t>
      </w:r>
      <w:r w:rsidRPr="00EB175B">
        <w:t>,</w:t>
      </w:r>
      <w:r w:rsidRPr="00EB175B">
        <w:rPr>
          <w:spacing w:val="-1"/>
        </w:rPr>
        <w:t xml:space="preserve"> </w:t>
      </w:r>
      <w:r>
        <w:rPr>
          <w:spacing w:val="-1"/>
        </w:rPr>
        <w:t xml:space="preserve">Merritt, H., McCormick, K., Innis-Thompson, M. </w:t>
      </w:r>
      <w:r w:rsidRPr="00EB175B">
        <w:t>&amp;</w:t>
      </w:r>
      <w:r w:rsidRPr="00EB175B">
        <w:rPr>
          <w:spacing w:val="-4"/>
        </w:rPr>
        <w:t xml:space="preserve"> </w:t>
      </w:r>
      <w:r w:rsidRPr="00EB175B">
        <w:t>Mendle,</w:t>
      </w:r>
      <w:r w:rsidRPr="00EB175B">
        <w:rPr>
          <w:spacing w:val="-1"/>
        </w:rPr>
        <w:t xml:space="preserve"> </w:t>
      </w:r>
      <w:r w:rsidRPr="00EB175B">
        <w:t>J.</w:t>
      </w:r>
      <w:r w:rsidRPr="00EB175B">
        <w:rPr>
          <w:spacing w:val="-2"/>
        </w:rPr>
        <w:t xml:space="preserve"> </w:t>
      </w:r>
      <w:r>
        <w:rPr>
          <w:spacing w:val="-2"/>
        </w:rPr>
        <w:t>G</w:t>
      </w:r>
      <w:r>
        <w:rPr>
          <w:iCs/>
        </w:rPr>
        <w:t>ender stereotypes</w:t>
      </w:r>
      <w:r>
        <w:rPr>
          <w:iCs/>
        </w:rPr>
        <w:tab/>
        <w:t>in 100 years of coming-of-age novels</w:t>
      </w:r>
      <w:r w:rsidRPr="00EB175B">
        <w:t>.</w:t>
      </w:r>
      <w:r>
        <w:t xml:space="preserve"> </w:t>
      </w:r>
      <w:r w:rsidR="005259D2">
        <w:rPr>
          <w:i/>
          <w:iCs/>
        </w:rPr>
        <w:t>Proceedings of the National Academy of Science</w:t>
      </w:r>
      <w:r w:rsidR="005259D2">
        <w:t>.</w:t>
      </w:r>
    </w:p>
    <w:p w14:paraId="6F2C1EF3" w14:textId="77777777" w:rsidR="00426E09" w:rsidRDefault="00426E09" w:rsidP="00FD47E8"/>
    <w:p w14:paraId="30D1B7D4" w14:textId="6D544F96" w:rsidR="00FD47E8" w:rsidRDefault="00FD47E8" w:rsidP="00FD47E8">
      <w:r>
        <w:t xml:space="preserve">Aliev, </w:t>
      </w:r>
      <w:proofErr w:type="gramStart"/>
      <w:r>
        <w:t>J.,*</w:t>
      </w:r>
      <w:proofErr w:type="gramEnd"/>
      <w:r>
        <w:t xml:space="preserve"> Burd, K.A., &amp; </w:t>
      </w:r>
      <w:r w:rsidRPr="004F1F50">
        <w:rPr>
          <w:b/>
          <w:bCs/>
        </w:rPr>
        <w:t>Koch, M. K.</w:t>
      </w:r>
      <w:r>
        <w:rPr>
          <w:b/>
          <w:bCs/>
        </w:rPr>
        <w:t xml:space="preserve"> </w:t>
      </w:r>
      <w:r>
        <w:t xml:space="preserve"> T</w:t>
      </w:r>
      <w:r w:rsidRPr="00FD47E8">
        <w:t>he impact of maturation</w:t>
      </w:r>
      <w:r>
        <w:t xml:space="preserve"> </w:t>
      </w:r>
      <w:r w:rsidRPr="00FD47E8">
        <w:t>bias and judicial instruction on</w:t>
      </w:r>
      <w:r>
        <w:tab/>
      </w:r>
      <w:r w:rsidRPr="00FD47E8">
        <w:t>jury decision making in child sexual abuse cases</w:t>
      </w:r>
      <w:r>
        <w:t xml:space="preserve">. </w:t>
      </w:r>
      <w:r w:rsidR="00AA1D48">
        <w:rPr>
          <w:i/>
          <w:iCs/>
        </w:rPr>
        <w:t>Law &amp; Human Behavior</w:t>
      </w:r>
      <w:r w:rsidR="00AA1D48">
        <w:t>.</w:t>
      </w:r>
    </w:p>
    <w:p w14:paraId="21E39D12" w14:textId="77777777" w:rsidR="009B4BEB" w:rsidRDefault="009B4BEB" w:rsidP="00FD47E8"/>
    <w:p w14:paraId="033A94B0" w14:textId="70935A81" w:rsidR="009B4BEB" w:rsidRDefault="009B4BEB" w:rsidP="00FD47E8">
      <w:r>
        <w:rPr>
          <w:i/>
          <w:iCs/>
        </w:rPr>
        <w:t>Submitted:</w:t>
      </w:r>
    </w:p>
    <w:p w14:paraId="14BB327F" w14:textId="083030EA" w:rsidR="009B4BEB" w:rsidRPr="009B4BEB" w:rsidRDefault="009B4BEB" w:rsidP="00FD47E8">
      <w:pPr>
        <w:rPr>
          <w:spacing w:val="-2"/>
        </w:rPr>
      </w:pPr>
      <w:r w:rsidRPr="00EB175B">
        <w:rPr>
          <w:b/>
        </w:rPr>
        <w:t>Koch,</w:t>
      </w:r>
      <w:r w:rsidRPr="00EB175B">
        <w:rPr>
          <w:b/>
          <w:spacing w:val="-2"/>
        </w:rPr>
        <w:t xml:space="preserve"> </w:t>
      </w:r>
      <w:r w:rsidRPr="00EB175B">
        <w:rPr>
          <w:b/>
        </w:rPr>
        <w:t>M.</w:t>
      </w:r>
      <w:r w:rsidRPr="00EB175B">
        <w:rPr>
          <w:b/>
          <w:spacing w:val="-2"/>
        </w:rPr>
        <w:t xml:space="preserve"> </w:t>
      </w:r>
      <w:r w:rsidRPr="00EB175B">
        <w:rPr>
          <w:b/>
        </w:rPr>
        <w:t>K.</w:t>
      </w:r>
      <w:r w:rsidRPr="00EB175B">
        <w:t>,</w:t>
      </w:r>
      <w:r w:rsidRPr="00EB175B">
        <w:rPr>
          <w:spacing w:val="-1"/>
        </w:rPr>
        <w:t xml:space="preserve"> </w:t>
      </w:r>
      <w:r>
        <w:rPr>
          <w:spacing w:val="-1"/>
        </w:rPr>
        <w:t xml:space="preserve">Merritt, H., </w:t>
      </w:r>
      <w:r w:rsidRPr="00EB175B">
        <w:t>&amp;</w:t>
      </w:r>
      <w:r w:rsidRPr="00EB175B">
        <w:rPr>
          <w:spacing w:val="-4"/>
        </w:rPr>
        <w:t xml:space="preserve"> </w:t>
      </w:r>
      <w:r w:rsidRPr="00EB175B">
        <w:t>Mendle,</w:t>
      </w:r>
      <w:r w:rsidRPr="00EB175B">
        <w:rPr>
          <w:spacing w:val="-1"/>
        </w:rPr>
        <w:t xml:space="preserve"> </w:t>
      </w:r>
      <w:r w:rsidRPr="00EB175B">
        <w:t>J</w:t>
      </w:r>
      <w:r>
        <w:rPr>
          <w:bCs/>
        </w:rPr>
        <w:t xml:space="preserve">. </w:t>
      </w:r>
      <w:r>
        <w:rPr>
          <w:spacing w:val="-2"/>
        </w:rPr>
        <w:t>AI does not bleed: Puberty representations by youth,</w:t>
      </w:r>
      <w:r>
        <w:rPr>
          <w:spacing w:val="-2"/>
        </w:rPr>
        <w:tab/>
        <w:t xml:space="preserve">ChatGPT, and television. </w:t>
      </w:r>
    </w:p>
    <w:p w14:paraId="1520F92E" w14:textId="77777777" w:rsidR="00C32DB0" w:rsidRDefault="00C32DB0" w:rsidP="004E08FA">
      <w:pPr>
        <w:rPr>
          <w:i/>
          <w:iCs/>
        </w:rPr>
      </w:pPr>
    </w:p>
    <w:p w14:paraId="7F4BD681" w14:textId="1017D484" w:rsidR="009165C5" w:rsidRPr="00106409" w:rsidRDefault="00E64E1F" w:rsidP="004E08FA">
      <w:pPr>
        <w:rPr>
          <w:i/>
          <w:iCs/>
        </w:rPr>
      </w:pPr>
      <w:r>
        <w:rPr>
          <w:i/>
          <w:iCs/>
        </w:rPr>
        <w:t xml:space="preserve">Manuscripts in preparation: </w:t>
      </w:r>
    </w:p>
    <w:p w14:paraId="65C5E437" w14:textId="617D8684" w:rsidR="009165C5" w:rsidRDefault="009165C5" w:rsidP="009165C5">
      <w:pPr>
        <w:rPr>
          <w:bCs/>
        </w:rPr>
      </w:pPr>
      <w:r w:rsidRPr="009165C5">
        <w:rPr>
          <w:b/>
        </w:rPr>
        <w:t>Koch, M.K</w:t>
      </w:r>
      <w:r w:rsidRPr="00074E3F">
        <w:rPr>
          <w:bCs/>
        </w:rPr>
        <w:t xml:space="preserve">., </w:t>
      </w:r>
      <w:r w:rsidR="00BB3C01" w:rsidRPr="00074E3F">
        <w:rPr>
          <w:bCs/>
        </w:rPr>
        <w:t>Bluck, S</w:t>
      </w:r>
      <w:r w:rsidR="00BB3C01">
        <w:rPr>
          <w:bCs/>
        </w:rPr>
        <w:t xml:space="preserve">., </w:t>
      </w:r>
      <w:r w:rsidRPr="00074E3F">
        <w:rPr>
          <w:bCs/>
        </w:rPr>
        <w:t>Maggiore, S.</w:t>
      </w:r>
      <w:r w:rsidR="00073FEA">
        <w:rPr>
          <w:bCs/>
        </w:rPr>
        <w:t>*</w:t>
      </w:r>
      <w:r w:rsidR="00617004">
        <w:rPr>
          <w:bCs/>
        </w:rPr>
        <w:t>,</w:t>
      </w:r>
      <w:r w:rsidRPr="00074E3F">
        <w:rPr>
          <w:bCs/>
        </w:rPr>
        <w:t xml:space="preserve"> Chochinov, H. M.</w:t>
      </w:r>
      <w:r w:rsidR="00A307C5">
        <w:rPr>
          <w:bCs/>
        </w:rPr>
        <w:t>,</w:t>
      </w:r>
      <w:r w:rsidRPr="00074E3F">
        <w:rPr>
          <w:bCs/>
        </w:rPr>
        <w:t xml:space="preserve"> </w:t>
      </w:r>
      <w:r w:rsidR="0093365F">
        <w:rPr>
          <w:bCs/>
        </w:rPr>
        <w:t xml:space="preserve">Cogdill-Richardson, K.R., </w:t>
      </w:r>
      <w:r>
        <w:rPr>
          <w:bCs/>
        </w:rPr>
        <w:t>&amp;</w:t>
      </w:r>
      <w:r w:rsidR="00BB3C01" w:rsidRPr="00BB3C01">
        <w:rPr>
          <w:bCs/>
        </w:rPr>
        <w:t xml:space="preserve"> </w:t>
      </w:r>
      <w:r w:rsidR="00BB3C01" w:rsidRPr="00074E3F">
        <w:rPr>
          <w:bCs/>
        </w:rPr>
        <w:t>Bylund,</w:t>
      </w:r>
      <w:r w:rsidR="0093365F">
        <w:rPr>
          <w:bCs/>
        </w:rPr>
        <w:tab/>
      </w:r>
      <w:r w:rsidR="00BB3C01" w:rsidRPr="00074E3F">
        <w:rPr>
          <w:bCs/>
        </w:rPr>
        <w:t>C.</w:t>
      </w:r>
      <w:r w:rsidR="00106409">
        <w:rPr>
          <w:bCs/>
        </w:rPr>
        <w:t xml:space="preserve"> L</w:t>
      </w:r>
      <w:r w:rsidRPr="00074E3F">
        <w:rPr>
          <w:bCs/>
        </w:rPr>
        <w:t xml:space="preserve">. </w:t>
      </w:r>
      <w:r w:rsidR="006A26A5">
        <w:rPr>
          <w:bCs/>
        </w:rPr>
        <w:t xml:space="preserve">(in prep). </w:t>
      </w:r>
      <w:r w:rsidR="008C01D3">
        <w:rPr>
          <w:bCs/>
        </w:rPr>
        <w:t>L</w:t>
      </w:r>
      <w:r w:rsidR="008C01D3" w:rsidRPr="008C01D3">
        <w:rPr>
          <w:bCs/>
        </w:rPr>
        <w:t>eaving a communal legacy at midlife when facing life cut short</w:t>
      </w:r>
      <w:r w:rsidR="008C01D3">
        <w:rPr>
          <w:bCs/>
        </w:rPr>
        <w:t>.</w:t>
      </w:r>
    </w:p>
    <w:p w14:paraId="1C214632" w14:textId="77777777" w:rsidR="00E02270" w:rsidRDefault="00E02270" w:rsidP="0060266B"/>
    <w:p w14:paraId="57DFA5C4" w14:textId="44DD40D5" w:rsidR="007F456B" w:rsidRDefault="0060266B" w:rsidP="0060266B">
      <w:r w:rsidRPr="006E1A36">
        <w:t xml:space="preserve">Crowe, </w:t>
      </w:r>
      <w:proofErr w:type="gramStart"/>
      <w:r w:rsidRPr="006E1A36">
        <w:t>A.</w:t>
      </w:r>
      <w:r w:rsidR="00FD58A1">
        <w:t>,</w:t>
      </w:r>
      <w:r>
        <w:t>*</w:t>
      </w:r>
      <w:proofErr w:type="gramEnd"/>
      <w:r w:rsidRPr="006E1A36">
        <w:t xml:space="preserve"> </w:t>
      </w:r>
      <w:r w:rsidRPr="00695823">
        <w:rPr>
          <w:b/>
          <w:bCs/>
        </w:rPr>
        <w:t>Koch, M. K</w:t>
      </w:r>
      <w:r>
        <w:rPr>
          <w:b/>
          <w:bCs/>
        </w:rPr>
        <w:t>.</w:t>
      </w:r>
      <w:r>
        <w:t>,</w:t>
      </w:r>
      <w:r w:rsidRPr="00695823">
        <w:t xml:space="preserve"> </w:t>
      </w:r>
      <w:r w:rsidRPr="006E1A36">
        <w:t>Amin, T., Thomas, L., Bluck, S., Wilkie, D. J., Fitchett, G.,</w:t>
      </w:r>
      <w:r>
        <w:t xml:space="preserve"> &amp;</w:t>
      </w:r>
      <w:r>
        <w:tab/>
      </w:r>
      <w:r w:rsidRPr="00521C8C">
        <w:t>Bylund, C.</w:t>
      </w:r>
      <w:r>
        <w:t xml:space="preserve"> L. </w:t>
      </w:r>
      <w:r w:rsidR="006A26A5">
        <w:t>(</w:t>
      </w:r>
      <w:r w:rsidR="006A26A5">
        <w:rPr>
          <w:bCs/>
        </w:rPr>
        <w:t xml:space="preserve">in prep). </w:t>
      </w:r>
      <w:r w:rsidRPr="006E1A36">
        <w:t>Factors and topics associated with empathic self-disclosure</w:t>
      </w:r>
      <w:r w:rsidR="006D1725">
        <w:tab/>
        <w:t>during</w:t>
      </w:r>
      <w:r w:rsidR="006A26A5">
        <w:tab/>
      </w:r>
      <w:r w:rsidR="00467B58">
        <w:t>d</w:t>
      </w:r>
      <w:r w:rsidRPr="006E1A36">
        <w:t>ignity</w:t>
      </w:r>
      <w:r w:rsidR="006A26A5">
        <w:t xml:space="preserve"> </w:t>
      </w:r>
      <w:r w:rsidR="00467B58">
        <w:t>t</w:t>
      </w:r>
      <w:r w:rsidRPr="006E1A36">
        <w:t>herapy of cancer patients</w:t>
      </w:r>
      <w:r w:rsidR="00EA44F5">
        <w:t>.</w:t>
      </w:r>
      <w:r w:rsidR="006A26A5">
        <w:t xml:space="preserve"> </w:t>
      </w:r>
    </w:p>
    <w:p w14:paraId="406B1338" w14:textId="77777777" w:rsidR="008B157B" w:rsidRDefault="008B157B" w:rsidP="00FE43A1"/>
    <w:p w14:paraId="683AA0AF" w14:textId="1429E8C1" w:rsidR="008B157B" w:rsidRDefault="008B157B" w:rsidP="00FE43A1">
      <w:r w:rsidRPr="008B157B">
        <w:t xml:space="preserve">Mroz, E., Amin, T., Kittleson, S., </w:t>
      </w:r>
      <w:r w:rsidRPr="006D1725">
        <w:rPr>
          <w:b/>
          <w:bCs/>
        </w:rPr>
        <w:t>Koch, M.K</w:t>
      </w:r>
      <w:r w:rsidR="006D1725">
        <w:rPr>
          <w:b/>
          <w:bCs/>
        </w:rPr>
        <w:t>.</w:t>
      </w:r>
      <w:r w:rsidR="006D1725">
        <w:t>,</w:t>
      </w:r>
      <w:r w:rsidRPr="008B157B">
        <w:t xml:space="preserve"> Crowe, A., Bluck, S., Hauser, J., Handzo, G., &amp;</w:t>
      </w:r>
      <w:r>
        <w:tab/>
      </w:r>
      <w:r w:rsidRPr="008B157B">
        <w:t>Bylund, C., L.</w:t>
      </w:r>
      <w:r w:rsidR="006A26A5">
        <w:t xml:space="preserve"> (</w:t>
      </w:r>
      <w:r w:rsidR="006A26A5">
        <w:rPr>
          <w:bCs/>
        </w:rPr>
        <w:t xml:space="preserve">in prep). </w:t>
      </w:r>
      <w:r w:rsidRPr="008B157B">
        <w:t>Qualitative analysis of empathic self-disclosure</w:t>
      </w:r>
      <w:r w:rsidR="006A26A5">
        <w:t xml:space="preserve"> during</w:t>
      </w:r>
      <w:r w:rsidR="00467B58">
        <w:t xml:space="preserve"> d</w:t>
      </w:r>
      <w:r w:rsidR="006A26A5">
        <w:t>ignity</w:t>
      </w:r>
      <w:r w:rsidR="006A26A5">
        <w:tab/>
      </w:r>
      <w:r w:rsidR="00467B58">
        <w:t>t</w:t>
      </w:r>
      <w:r w:rsidR="006A26A5">
        <w:t xml:space="preserve">herapy. </w:t>
      </w:r>
    </w:p>
    <w:p w14:paraId="62E50E88" w14:textId="77777777" w:rsidR="00E02270" w:rsidRDefault="00E02270" w:rsidP="007F456B">
      <w:pPr>
        <w:widowControl w:val="0"/>
        <w:autoSpaceDE w:val="0"/>
        <w:autoSpaceDN w:val="0"/>
        <w:spacing w:before="1"/>
        <w:outlineLvl w:val="0"/>
        <w:rPr>
          <w:b/>
          <w:bCs/>
          <w:u w:color="000000"/>
        </w:rPr>
      </w:pPr>
    </w:p>
    <w:p w14:paraId="39E72A7E" w14:textId="77777777" w:rsidR="007F456B" w:rsidRPr="004D1E44" w:rsidRDefault="007F456B" w:rsidP="007F456B">
      <w:pPr>
        <w:rPr>
          <w:b/>
          <w:bCs/>
        </w:rPr>
      </w:pPr>
      <w:r w:rsidRPr="004D1E44">
        <w:rPr>
          <w:b/>
          <w:bCs/>
          <w:noProof/>
          <w:u w:val="single"/>
        </w:rPr>
        <mc:AlternateContent>
          <mc:Choice Requires="wps">
            <w:drawing>
              <wp:anchor distT="0" distB="0" distL="0" distR="0" simplePos="0" relativeHeight="251705344" behindDoc="1" locked="0" layoutInCell="1" allowOverlap="1" wp14:anchorId="6E1C5BA9" wp14:editId="50F54B85">
                <wp:simplePos x="0" y="0"/>
                <wp:positionH relativeFrom="page">
                  <wp:posOffset>902970</wp:posOffset>
                </wp:positionH>
                <wp:positionV relativeFrom="paragraph">
                  <wp:posOffset>215265</wp:posOffset>
                </wp:positionV>
                <wp:extent cx="5886450" cy="1270"/>
                <wp:effectExtent l="0" t="12700" r="19050" b="11430"/>
                <wp:wrapTopAndBottom/>
                <wp:docPr id="12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B41D75F" id="docshape8" o:spid="_x0000_s1026" style="position:absolute;margin-left:71.1pt;margin-top:16.95pt;width:463.5pt;height:.1pt;z-index:-251611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Pr="004931D8">
        <w:rPr>
          <w:b/>
          <w:bCs/>
        </w:rPr>
        <w:t>SELECTED AWARDS</w:t>
      </w:r>
      <w:r>
        <w:rPr>
          <w:b/>
          <w:bCs/>
        </w:rPr>
        <w:t xml:space="preserve"> AND HONORS</w:t>
      </w:r>
    </w:p>
    <w:p w14:paraId="4BB76F75" w14:textId="74C2089D" w:rsidR="00164F01" w:rsidRDefault="00164F01" w:rsidP="007F456B">
      <w:r w:rsidRPr="00164F01">
        <w:t>Hershel D. Thornburg Dissertation Award</w:t>
      </w:r>
      <w:r>
        <w:t xml:space="preserve">, Society for Research on Adolescence </w:t>
      </w:r>
      <w:r>
        <w:tab/>
      </w:r>
      <w:r>
        <w:tab/>
        <w:t xml:space="preserve">   2023 </w:t>
      </w:r>
    </w:p>
    <w:p w14:paraId="213A29DB" w14:textId="29DFF965" w:rsidR="007F456B" w:rsidRDefault="007F456B" w:rsidP="007F456B">
      <w:r>
        <w:t xml:space="preserve">Finalist for </w:t>
      </w:r>
      <w:r w:rsidRPr="007F5801">
        <w:t>Provost Diversity Fellowship</w:t>
      </w:r>
      <w:r>
        <w:t xml:space="preserve">, </w:t>
      </w:r>
      <w:r w:rsidRPr="004931D8">
        <w:t>Cornell University</w:t>
      </w:r>
      <w:r>
        <w:t xml:space="preserve"> </w:t>
      </w:r>
      <w:r>
        <w:tab/>
      </w:r>
      <w:r>
        <w:tab/>
      </w:r>
      <w:r>
        <w:tab/>
      </w:r>
      <w:r>
        <w:tab/>
        <w:t xml:space="preserve">   2021</w:t>
      </w:r>
    </w:p>
    <w:p w14:paraId="4F64871B" w14:textId="77777777" w:rsidR="007F456B" w:rsidRDefault="007F456B" w:rsidP="007F456B">
      <w:r>
        <w:t>Finalist for Best Poster Award, Society for Research on Adolescence</w:t>
      </w:r>
      <w:r>
        <w:tab/>
      </w:r>
      <w:r>
        <w:tab/>
      </w:r>
      <w:r>
        <w:tab/>
        <w:t xml:space="preserve">   2020</w:t>
      </w:r>
    </w:p>
    <w:p w14:paraId="5E9FFAC3" w14:textId="3366BA48" w:rsidR="007F456B" w:rsidRDefault="007F456B" w:rsidP="007F456B">
      <w:r w:rsidRPr="004931D8">
        <w:t>Center for Teaching Innovation, Senior Graduate Teaching Fellow</w:t>
      </w:r>
      <w:r w:rsidR="00BD06CA">
        <w:tab/>
      </w:r>
      <w:r w:rsidR="00BD06CA">
        <w:tab/>
      </w:r>
      <w:r>
        <w:tab/>
        <w:t xml:space="preserve">      </w:t>
      </w:r>
      <w:r w:rsidRPr="004931D8">
        <w:t>2020-2021</w:t>
      </w:r>
    </w:p>
    <w:p w14:paraId="3A63F085" w14:textId="06FDC840" w:rsidR="007F456B" w:rsidRDefault="007F456B" w:rsidP="004857A2">
      <w:r w:rsidRPr="004931D8">
        <w:t>Martha E. Foulk Fellowship</w:t>
      </w:r>
      <w:r w:rsidR="005B5B38">
        <w:t xml:space="preserve"> for Outstanding Research</w:t>
      </w:r>
      <w:r w:rsidR="004857A2" w:rsidRPr="004857A2">
        <w:t xml:space="preserve"> </w:t>
      </w:r>
      <w:r w:rsidR="004857A2" w:rsidRPr="004931D8">
        <w:t>Cornell University</w:t>
      </w:r>
      <w:r w:rsidR="004857A2">
        <w:t xml:space="preserve"> </w:t>
      </w:r>
      <w:r w:rsidR="00BD06CA">
        <w:tab/>
      </w:r>
      <w:r w:rsidR="00BD06CA">
        <w:tab/>
      </w:r>
      <w:r w:rsidR="004857A2">
        <w:tab/>
        <w:t xml:space="preserve"> </w:t>
      </w:r>
      <w:r w:rsidR="005B5B38">
        <w:t xml:space="preserve">  2020</w:t>
      </w:r>
    </w:p>
    <w:p w14:paraId="270EE473" w14:textId="7E8FE157" w:rsidR="007F456B" w:rsidRPr="004931D8" w:rsidRDefault="007F456B" w:rsidP="007F456B">
      <w:r w:rsidRPr="004931D8">
        <w:t>Center for Teaching Innovation Graduate Teaching Fellow</w:t>
      </w:r>
      <w:r>
        <w:t xml:space="preserve"> </w:t>
      </w:r>
      <w:r w:rsidR="00BD06CA">
        <w:tab/>
      </w:r>
      <w:r w:rsidR="00BD06CA">
        <w:tab/>
      </w:r>
      <w:r>
        <w:tab/>
      </w:r>
      <w:r>
        <w:tab/>
        <w:t xml:space="preserve">      </w:t>
      </w:r>
      <w:r w:rsidRPr="004931D8">
        <w:t>2019-2020</w:t>
      </w:r>
      <w:r w:rsidRPr="004931D8">
        <w:tab/>
      </w:r>
    </w:p>
    <w:p w14:paraId="015EEA38" w14:textId="2A03A033" w:rsidR="007F456B" w:rsidRPr="004931D8" w:rsidRDefault="007F456B" w:rsidP="007F456B">
      <w:r w:rsidRPr="004931D8">
        <w:t>Cornell Graduate School Travel Award</w:t>
      </w:r>
      <w:r>
        <w:t xml:space="preserve"> </w:t>
      </w:r>
      <w:r>
        <w:tab/>
      </w:r>
      <w:r>
        <w:tab/>
      </w:r>
      <w:r>
        <w:tab/>
      </w:r>
      <w:r>
        <w:tab/>
        <w:t xml:space="preserve">        </w:t>
      </w:r>
      <w:r w:rsidR="005B5B38">
        <w:tab/>
        <w:t xml:space="preserve">        </w:t>
      </w:r>
      <w:r>
        <w:t xml:space="preserve">    </w:t>
      </w:r>
      <w:r w:rsidR="00BD06CA">
        <w:tab/>
      </w:r>
      <w:r>
        <w:t xml:space="preserve">   </w:t>
      </w:r>
      <w:r w:rsidRPr="004931D8">
        <w:t>2019</w:t>
      </w:r>
    </w:p>
    <w:p w14:paraId="314C2309" w14:textId="76BEB89D" w:rsidR="007F456B" w:rsidRPr="004931D8" w:rsidRDefault="007F456B" w:rsidP="007F456B">
      <w:r w:rsidRPr="004931D8">
        <w:t>Society for Research on Child Development Graduate Student Travel Award</w:t>
      </w:r>
      <w:r>
        <w:t xml:space="preserve">             </w:t>
      </w:r>
      <w:r w:rsidR="001308EA">
        <w:tab/>
        <w:t xml:space="preserve">   </w:t>
      </w:r>
      <w:r w:rsidRPr="004931D8">
        <w:t>2019</w:t>
      </w:r>
    </w:p>
    <w:p w14:paraId="50E8EF0E" w14:textId="77777777" w:rsidR="007F456B" w:rsidRDefault="007F456B" w:rsidP="007F456B">
      <w:r w:rsidRPr="004931D8">
        <w:t>Program for Research on Youth Development and Engagement Fellowship,</w:t>
      </w:r>
      <w:r>
        <w:tab/>
        <w:t xml:space="preserve">      </w:t>
      </w:r>
      <w:r w:rsidRPr="004931D8">
        <w:t xml:space="preserve">2017-2018 </w:t>
      </w:r>
    </w:p>
    <w:p w14:paraId="1327C8D0" w14:textId="54964AFF" w:rsidR="007F456B" w:rsidRPr="004931D8" w:rsidRDefault="007F456B" w:rsidP="007F456B">
      <w:pPr>
        <w:ind w:firstLine="720"/>
      </w:pPr>
      <w:r w:rsidRPr="004931D8">
        <w:t>Funded by the Bronfenbrenner Center for Translational Research</w:t>
      </w:r>
      <w:r w:rsidRPr="004931D8">
        <w:tab/>
      </w:r>
    </w:p>
    <w:p w14:paraId="784F91C0" w14:textId="229BC06B" w:rsidR="007F456B" w:rsidRDefault="007F456B" w:rsidP="007F456B">
      <w:r w:rsidRPr="004931D8">
        <w:t xml:space="preserve">APA Advanced Training Institute </w:t>
      </w:r>
      <w:r w:rsidR="001308EA">
        <w:t>Fellow</w:t>
      </w:r>
      <w:r w:rsidRPr="004931D8">
        <w:t>ship</w:t>
      </w:r>
      <w:r w:rsidR="001308EA">
        <w:t>: Structural Equation Modeling</w:t>
      </w:r>
      <w:r>
        <w:tab/>
      </w:r>
      <w:r>
        <w:tab/>
        <w:t xml:space="preserve">   </w:t>
      </w:r>
      <w:r w:rsidRPr="004931D8">
        <w:t>2017</w:t>
      </w:r>
    </w:p>
    <w:p w14:paraId="32EBF7B1" w14:textId="218A0A82" w:rsidR="00722F58" w:rsidRDefault="00722F58" w:rsidP="007F456B"/>
    <w:p w14:paraId="74199C69" w14:textId="77777777" w:rsidR="00722F58" w:rsidRPr="005C583A" w:rsidRDefault="00722F58" w:rsidP="00722F58">
      <w:pPr>
        <w:widowControl w:val="0"/>
        <w:autoSpaceDE w:val="0"/>
        <w:autoSpaceDN w:val="0"/>
        <w:spacing w:before="1"/>
        <w:outlineLvl w:val="0"/>
        <w:rPr>
          <w:u w:color="000000"/>
        </w:rPr>
      </w:pPr>
      <w:r>
        <w:rPr>
          <w:b/>
          <w:bCs/>
          <w:u w:color="000000"/>
        </w:rPr>
        <w:t>RESEARCH FUNDING</w:t>
      </w:r>
    </w:p>
    <w:p w14:paraId="1592564B" w14:textId="77777777" w:rsidR="00722F58" w:rsidRPr="00EB175B" w:rsidRDefault="00722F58" w:rsidP="00722F58">
      <w:pPr>
        <w:widowControl w:val="0"/>
        <w:autoSpaceDE w:val="0"/>
        <w:autoSpaceDN w:val="0"/>
        <w:spacing w:before="5"/>
        <w:rPr>
          <w:b/>
          <w:sz w:val="3"/>
        </w:rPr>
      </w:pPr>
      <w:r w:rsidRPr="00EB175B">
        <w:rPr>
          <w:noProof/>
        </w:rPr>
        <mc:AlternateContent>
          <mc:Choice Requires="wps">
            <w:drawing>
              <wp:anchor distT="0" distB="0" distL="0" distR="0" simplePos="0" relativeHeight="251709440" behindDoc="1" locked="0" layoutInCell="1" allowOverlap="1" wp14:anchorId="1CA18FF9" wp14:editId="7D1CF5CE">
                <wp:simplePos x="0" y="0"/>
                <wp:positionH relativeFrom="page">
                  <wp:posOffset>902970</wp:posOffset>
                </wp:positionH>
                <wp:positionV relativeFrom="paragraph">
                  <wp:posOffset>40640</wp:posOffset>
                </wp:positionV>
                <wp:extent cx="5886450" cy="1270"/>
                <wp:effectExtent l="0" t="12700" r="19050" b="11430"/>
                <wp:wrapTopAndBottom/>
                <wp:docPr id="23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70D5992" id="docshape5" o:spid="_x0000_s1026" style="position:absolute;margin-left:71.1pt;margin-top:3.2pt;width:463.5pt;height:.1pt;z-index:-251607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0155C820" w14:textId="77777777" w:rsidR="00B16B16" w:rsidRDefault="00B16B16" w:rsidP="00722F58">
      <w:pPr>
        <w:rPr>
          <w:i/>
          <w:iCs/>
        </w:rPr>
      </w:pPr>
    </w:p>
    <w:p w14:paraId="23F53FD9" w14:textId="7D109CA1" w:rsidR="00722F58" w:rsidRDefault="00722F58" w:rsidP="00722F58">
      <w:pPr>
        <w:rPr>
          <w:i/>
          <w:iCs/>
        </w:rPr>
      </w:pPr>
      <w:r>
        <w:rPr>
          <w:i/>
          <w:iCs/>
        </w:rPr>
        <w:t xml:space="preserve">External, </w:t>
      </w:r>
      <w:proofErr w:type="gramStart"/>
      <w:r>
        <w:rPr>
          <w:i/>
          <w:iCs/>
        </w:rPr>
        <w:t>funded</w:t>
      </w:r>
      <w:proofErr w:type="gramEnd"/>
    </w:p>
    <w:p w14:paraId="129F2042" w14:textId="77777777" w:rsidR="00722F58" w:rsidRDefault="00722F58" w:rsidP="00722F58">
      <w:pPr>
        <w:spacing w:line="120" w:lineRule="auto"/>
        <w:rPr>
          <w:i/>
          <w:iCs/>
        </w:rPr>
      </w:pPr>
    </w:p>
    <w:p w14:paraId="39F68E24" w14:textId="77777777" w:rsidR="005259D2" w:rsidRDefault="005259D2" w:rsidP="005259D2">
      <w:r>
        <w:t>Society for the Psychological Study of Social Issues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2023</w:t>
      </w:r>
    </w:p>
    <w:p w14:paraId="42B7CF26" w14:textId="77777777" w:rsidR="005259D2" w:rsidRDefault="005259D2" w:rsidP="005259D2">
      <w:pPr>
        <w:rPr>
          <w:i/>
          <w:iCs/>
        </w:rPr>
      </w:pPr>
      <w:r w:rsidRPr="00490752">
        <w:rPr>
          <w:i/>
          <w:iCs/>
        </w:rPr>
        <w:t xml:space="preserve">The </w:t>
      </w:r>
      <w:proofErr w:type="gramStart"/>
      <w:r w:rsidRPr="00490752">
        <w:rPr>
          <w:i/>
          <w:iCs/>
        </w:rPr>
        <w:t>School</w:t>
      </w:r>
      <w:proofErr w:type="gramEnd"/>
      <w:r w:rsidRPr="00490752">
        <w:rPr>
          <w:i/>
          <w:iCs/>
        </w:rPr>
        <w:t xml:space="preserve"> (Resource Officer)-to-Prison Pipeline? The Influence of Youth Race and Maturation Bias on School Resource Officer Decision Making</w:t>
      </w:r>
    </w:p>
    <w:p w14:paraId="2092B701" w14:textId="77777777" w:rsidR="005259D2" w:rsidRPr="00716BFB" w:rsidRDefault="005259D2" w:rsidP="005259D2">
      <w:r>
        <w:t>Role: Co-Principal Investigator</w:t>
      </w:r>
    </w:p>
    <w:p w14:paraId="2A3B2491" w14:textId="77777777" w:rsidR="005259D2" w:rsidRDefault="005259D2" w:rsidP="00722F58"/>
    <w:p w14:paraId="7DA52ED5" w14:textId="7550723A" w:rsidR="00722F58" w:rsidRDefault="00722F58" w:rsidP="00722F58">
      <w:r w:rsidRPr="004931D8">
        <w:t>Chen Zuckerberg Institute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2019</w:t>
      </w:r>
    </w:p>
    <w:p w14:paraId="45029DAF" w14:textId="77777777" w:rsidR="00722F58" w:rsidRDefault="00722F58" w:rsidP="00722F58">
      <w:pPr>
        <w:rPr>
          <w:i/>
          <w:iCs/>
        </w:rPr>
      </w:pPr>
      <w:r w:rsidRPr="00716BFB">
        <w:rPr>
          <w:i/>
          <w:iCs/>
        </w:rPr>
        <w:t xml:space="preserve">Transforming philanthropy: Evaluating how funding sources perpetuate deficit-based conceptualizing of </w:t>
      </w:r>
      <w:proofErr w:type="gramStart"/>
      <w:r w:rsidRPr="00716BFB">
        <w:rPr>
          <w:i/>
          <w:iCs/>
        </w:rPr>
        <w:t>youth</w:t>
      </w:r>
      <w:proofErr w:type="gramEnd"/>
    </w:p>
    <w:p w14:paraId="1068299B" w14:textId="42D10F26" w:rsidR="00722F58" w:rsidRPr="00716BFB" w:rsidRDefault="00722F58" w:rsidP="00722F58">
      <w:r>
        <w:t xml:space="preserve">Role: </w:t>
      </w:r>
      <w:r w:rsidR="001D6E4D">
        <w:t>Consultant</w:t>
      </w:r>
      <w:r>
        <w:t xml:space="preserve"> </w:t>
      </w:r>
    </w:p>
    <w:p w14:paraId="0710C96C" w14:textId="77777777" w:rsidR="00722F58" w:rsidRDefault="00722F58" w:rsidP="00722F58">
      <w:pPr>
        <w:rPr>
          <w:rFonts w:eastAsiaTheme="minorHAnsi"/>
        </w:rPr>
      </w:pPr>
    </w:p>
    <w:p w14:paraId="2A0BEADC" w14:textId="77777777" w:rsidR="00722F58" w:rsidRDefault="00722F58" w:rsidP="00722F58">
      <w:pPr>
        <w:rPr>
          <w:rFonts w:eastAsiaTheme="minorHAnsi"/>
        </w:rPr>
      </w:pPr>
      <w:r>
        <w:rPr>
          <w:rFonts w:eastAsiaTheme="minorHAnsi"/>
        </w:rPr>
        <w:t>Scholarship of Teaching and Learning Research Grants Program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 xml:space="preserve">    2017</w:t>
      </w:r>
    </w:p>
    <w:p w14:paraId="263DBD5C" w14:textId="77777777" w:rsidR="00722F58" w:rsidRDefault="00722F58" w:rsidP="00722F58">
      <w:pPr>
        <w:rPr>
          <w:i/>
          <w:iCs/>
        </w:rPr>
      </w:pPr>
      <w:r>
        <w:t>S</w:t>
      </w:r>
      <w:r w:rsidRPr="004931D8">
        <w:t>ociety for the Teaching of Psychology</w:t>
      </w:r>
    </w:p>
    <w:p w14:paraId="2996382F" w14:textId="77777777" w:rsidR="00722F58" w:rsidRDefault="00722F58" w:rsidP="00722F58">
      <w:r w:rsidRPr="000052E6">
        <w:rPr>
          <w:i/>
          <w:iCs/>
        </w:rPr>
        <w:t>Open-Source Tools for Psychological Research</w:t>
      </w:r>
    </w:p>
    <w:p w14:paraId="02F61AAD" w14:textId="77777777" w:rsidR="00722F58" w:rsidRDefault="00722F58" w:rsidP="00722F58">
      <w:r>
        <w:t>Role: Co-Principal Investigator</w:t>
      </w:r>
    </w:p>
    <w:p w14:paraId="366A09C8" w14:textId="77777777" w:rsidR="00722F58" w:rsidRDefault="00722F58" w:rsidP="00722F58">
      <w:pPr>
        <w:rPr>
          <w:i/>
          <w:iCs/>
        </w:rPr>
      </w:pPr>
    </w:p>
    <w:p w14:paraId="1D061A92" w14:textId="77777777" w:rsidR="00722F58" w:rsidRDefault="00722F58" w:rsidP="00722F58">
      <w:pPr>
        <w:rPr>
          <w:i/>
          <w:iCs/>
        </w:rPr>
      </w:pPr>
      <w:r>
        <w:rPr>
          <w:i/>
          <w:iCs/>
        </w:rPr>
        <w:t xml:space="preserve">Internal, </w:t>
      </w:r>
      <w:proofErr w:type="gramStart"/>
      <w:r>
        <w:rPr>
          <w:i/>
          <w:iCs/>
        </w:rPr>
        <w:t>funded</w:t>
      </w:r>
      <w:proofErr w:type="gramEnd"/>
    </w:p>
    <w:p w14:paraId="0E362683" w14:textId="77777777" w:rsidR="00722F58" w:rsidRPr="000052E6" w:rsidRDefault="00722F58" w:rsidP="00722F58">
      <w:pPr>
        <w:spacing w:line="120" w:lineRule="auto"/>
      </w:pPr>
    </w:p>
    <w:p w14:paraId="4E703067" w14:textId="77777777" w:rsidR="00722F58" w:rsidRDefault="00722F58" w:rsidP="00722F58">
      <w:r w:rsidRPr="004931D8">
        <w:t>Harold Feldman Fellowship</w:t>
      </w:r>
      <w:r>
        <w:t xml:space="preserve"> for Dissertation Research</w:t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 2020</w:t>
      </w:r>
    </w:p>
    <w:p w14:paraId="40FDBDD4" w14:textId="77777777" w:rsidR="00722F58" w:rsidRDefault="00722F58" w:rsidP="00722F58">
      <w:r w:rsidRPr="004931D8">
        <w:t>Cornell University</w:t>
      </w:r>
      <w:r>
        <w:t>, Department of Psychology</w:t>
      </w:r>
    </w:p>
    <w:p w14:paraId="616842C2" w14:textId="0EA91193" w:rsidR="00722F58" w:rsidRDefault="00FB61FF" w:rsidP="00722F58">
      <w:pPr>
        <w:rPr>
          <w:i/>
          <w:iCs/>
        </w:rPr>
      </w:pPr>
      <w:r>
        <w:rPr>
          <w:i/>
          <w:iCs/>
        </w:rPr>
        <w:t>E</w:t>
      </w:r>
      <w:r w:rsidRPr="009009D9">
        <w:rPr>
          <w:i/>
          <w:iCs/>
        </w:rPr>
        <w:t xml:space="preserve">xperiences at puberty situated </w:t>
      </w:r>
      <w:r>
        <w:rPr>
          <w:i/>
          <w:iCs/>
        </w:rPr>
        <w:t>i</w:t>
      </w:r>
      <w:r w:rsidRPr="009009D9">
        <w:rPr>
          <w:i/>
          <w:iCs/>
        </w:rPr>
        <w:t xml:space="preserve">n individual, social, </w:t>
      </w:r>
      <w:r>
        <w:rPr>
          <w:i/>
          <w:iCs/>
        </w:rPr>
        <w:t>a</w:t>
      </w:r>
      <w:r w:rsidRPr="009009D9">
        <w:rPr>
          <w:i/>
          <w:iCs/>
        </w:rPr>
        <w:t xml:space="preserve">nd cultural </w:t>
      </w:r>
      <w:proofErr w:type="gramStart"/>
      <w:r w:rsidRPr="009009D9">
        <w:rPr>
          <w:i/>
          <w:iCs/>
        </w:rPr>
        <w:t>contexts</w:t>
      </w:r>
      <w:proofErr w:type="gramEnd"/>
      <w:r w:rsidRPr="009009D9">
        <w:rPr>
          <w:i/>
          <w:iCs/>
        </w:rPr>
        <w:tab/>
      </w:r>
    </w:p>
    <w:p w14:paraId="77D5F706" w14:textId="77777777" w:rsidR="00722F58" w:rsidRPr="000052E6" w:rsidRDefault="00722F58" w:rsidP="00722F58">
      <w:r>
        <w:t>Role: Principal Investigator</w:t>
      </w:r>
    </w:p>
    <w:p w14:paraId="66728642" w14:textId="77777777" w:rsidR="00722F58" w:rsidRPr="009009D9" w:rsidRDefault="00722F58" w:rsidP="00722F58">
      <w:pPr>
        <w:rPr>
          <w:i/>
          <w:iCs/>
        </w:rPr>
      </w:pPr>
      <w:r w:rsidRPr="009009D9">
        <w:rPr>
          <w:i/>
          <w:iCs/>
        </w:rPr>
        <w:lastRenderedPageBreak/>
        <w:tab/>
      </w:r>
      <w:r w:rsidRPr="009009D9">
        <w:rPr>
          <w:i/>
          <w:iCs/>
        </w:rPr>
        <w:tab/>
      </w:r>
      <w:r w:rsidRPr="009009D9">
        <w:rPr>
          <w:i/>
          <w:iCs/>
        </w:rPr>
        <w:tab/>
      </w:r>
      <w:r w:rsidRPr="009009D9">
        <w:rPr>
          <w:i/>
          <w:iCs/>
        </w:rPr>
        <w:tab/>
      </w:r>
      <w:r w:rsidRPr="009009D9">
        <w:rPr>
          <w:i/>
          <w:iCs/>
        </w:rPr>
        <w:tab/>
      </w:r>
      <w:r w:rsidRPr="009009D9">
        <w:rPr>
          <w:i/>
          <w:iCs/>
        </w:rPr>
        <w:tab/>
      </w:r>
      <w:r w:rsidRPr="009009D9">
        <w:rPr>
          <w:i/>
          <w:iCs/>
        </w:rPr>
        <w:tab/>
      </w:r>
      <w:r w:rsidRPr="009009D9">
        <w:rPr>
          <w:i/>
          <w:iCs/>
        </w:rPr>
        <w:tab/>
      </w:r>
      <w:r w:rsidRPr="009009D9">
        <w:rPr>
          <w:i/>
          <w:iCs/>
        </w:rPr>
        <w:tab/>
      </w:r>
      <w:r w:rsidRPr="009009D9">
        <w:rPr>
          <w:i/>
          <w:iCs/>
        </w:rPr>
        <w:tab/>
        <w:t xml:space="preserve">    </w:t>
      </w:r>
    </w:p>
    <w:p w14:paraId="52956D2A" w14:textId="77777777" w:rsidR="00722F58" w:rsidRDefault="00722F58" w:rsidP="00722F58">
      <w:r w:rsidRPr="004931D8">
        <w:t>HEAA Alan D. Mathios Research and Service Grant Award</w:t>
      </w:r>
      <w:r>
        <w:tab/>
      </w:r>
      <w:r>
        <w:tab/>
      </w:r>
      <w:r>
        <w:tab/>
        <w:t xml:space="preserve">    </w:t>
      </w:r>
      <w:r>
        <w:tab/>
        <w:t xml:space="preserve">    </w:t>
      </w:r>
      <w:r w:rsidRPr="004931D8">
        <w:t>2019</w:t>
      </w:r>
    </w:p>
    <w:p w14:paraId="4989C045" w14:textId="77777777" w:rsidR="00722F58" w:rsidRDefault="00722F58" w:rsidP="00722F58">
      <w:r w:rsidRPr="004931D8">
        <w:t>Cornell University</w:t>
      </w:r>
      <w:r>
        <w:t>, College of Human Ecology</w:t>
      </w:r>
    </w:p>
    <w:p w14:paraId="44A1F301" w14:textId="77777777" w:rsidR="00722F58" w:rsidRDefault="00722F58" w:rsidP="00722F58">
      <w:pPr>
        <w:rPr>
          <w:i/>
          <w:iCs/>
        </w:rPr>
      </w:pPr>
      <w:r>
        <w:rPr>
          <w:i/>
          <w:iCs/>
        </w:rPr>
        <w:t>Same time, same crime? Maturation bias in the juvenile justice system</w:t>
      </w:r>
    </w:p>
    <w:p w14:paraId="214ADD44" w14:textId="0856D68C" w:rsidR="007F456B" w:rsidRPr="003F2296" w:rsidRDefault="00722F58" w:rsidP="00373DA1">
      <w:r>
        <w:t>Role: Co-Principal Investigator</w:t>
      </w:r>
    </w:p>
    <w:p w14:paraId="3F1A1060" w14:textId="77777777" w:rsidR="005566BD" w:rsidRDefault="005566BD" w:rsidP="00373DA1">
      <w:pPr>
        <w:rPr>
          <w:b/>
          <w:bCs/>
        </w:rPr>
      </w:pPr>
    </w:p>
    <w:p w14:paraId="55333138" w14:textId="06AFCCA7" w:rsidR="00373DA1" w:rsidRPr="00373DA1" w:rsidRDefault="00373DA1" w:rsidP="00373DA1">
      <w:pPr>
        <w:rPr>
          <w:b/>
          <w:bCs/>
        </w:rPr>
      </w:pPr>
      <w:r w:rsidRPr="00373DA1">
        <w:rPr>
          <w:b/>
          <w:bCs/>
        </w:rPr>
        <w:t>CHAIRED SYMPOSIA</w:t>
      </w:r>
      <w:r w:rsidR="005712BC">
        <w:rPr>
          <w:b/>
          <w:bCs/>
        </w:rPr>
        <w:t xml:space="preserve"> &amp; WORKSHOPS</w:t>
      </w:r>
    </w:p>
    <w:p w14:paraId="27F411C7" w14:textId="77777777" w:rsidR="00373DA1" w:rsidRPr="00373DA1" w:rsidRDefault="00373DA1" w:rsidP="00E40477">
      <w:pPr>
        <w:spacing w:line="120" w:lineRule="auto"/>
        <w:rPr>
          <w:b/>
        </w:rPr>
      </w:pPr>
      <w:r w:rsidRPr="00373DA1"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BF86E28" wp14:editId="54A6BD5C">
                <wp:simplePos x="0" y="0"/>
                <wp:positionH relativeFrom="page">
                  <wp:posOffset>902970</wp:posOffset>
                </wp:positionH>
                <wp:positionV relativeFrom="paragraph">
                  <wp:posOffset>40640</wp:posOffset>
                </wp:positionV>
                <wp:extent cx="5886450" cy="1270"/>
                <wp:effectExtent l="0" t="12700" r="19050" b="11430"/>
                <wp:wrapTopAndBottom/>
                <wp:docPr id="4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95C21BD" id="docshape6" o:spid="_x0000_s1026" style="position:absolute;margin-left:71.1pt;margin-top:3.2pt;width:463.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769A7B30" w14:textId="3FCFE134" w:rsidR="00356DEF" w:rsidRDefault="00356DEF" w:rsidP="00356DEF">
      <w:r>
        <w:t>Text Mining Tools for Narrative Analysis and Other Mixed-Method Research</w:t>
      </w:r>
      <w:r w:rsidRPr="00373DA1">
        <w:t xml:space="preserve">, 2021 </w:t>
      </w:r>
      <w:r w:rsidR="005C3632">
        <w:t>November</w:t>
      </w:r>
      <w:r w:rsidRPr="00373DA1">
        <w:t>.</w:t>
      </w:r>
      <w:r w:rsidR="005C3632">
        <w:tab/>
        <w:t>Pre-conference workshop</w:t>
      </w:r>
      <w:r w:rsidRPr="00373DA1">
        <w:t xml:space="preserve"> at</w:t>
      </w:r>
      <w:r w:rsidR="005C3632">
        <w:t xml:space="preserve"> </w:t>
      </w:r>
      <w:r w:rsidRPr="00373DA1">
        <w:t xml:space="preserve">the 2021 Biennial Meeting of the </w:t>
      </w:r>
      <w:r w:rsidR="005C3632">
        <w:t>S</w:t>
      </w:r>
      <w:r w:rsidR="005C3632" w:rsidRPr="005C3632">
        <w:t>ociety for the Study of</w:t>
      </w:r>
      <w:r w:rsidR="005C3632">
        <w:tab/>
      </w:r>
      <w:r w:rsidR="005C3632" w:rsidRPr="005C3632">
        <w:t>Emerging Adulthood</w:t>
      </w:r>
      <w:r w:rsidRPr="00373DA1">
        <w:t>, Virtual.</w:t>
      </w:r>
    </w:p>
    <w:p w14:paraId="24FF6135" w14:textId="7E45E0F7" w:rsidR="009872D9" w:rsidRDefault="009872D9" w:rsidP="00356DEF">
      <w:r>
        <w:tab/>
      </w:r>
      <w:r w:rsidR="00336961">
        <w:t>Role</w:t>
      </w:r>
      <w:r>
        <w:t>:</w:t>
      </w:r>
      <w:r w:rsidR="00336961">
        <w:t xml:space="preserve"> Organized (with K. Ratner, M. Azmita) and delivered workshop</w:t>
      </w:r>
    </w:p>
    <w:p w14:paraId="1929E09C" w14:textId="77777777" w:rsidR="00356DEF" w:rsidRDefault="00356DEF" w:rsidP="00373DA1"/>
    <w:p w14:paraId="34176E66" w14:textId="44392FEB" w:rsidR="00356DEF" w:rsidRDefault="00373DA1" w:rsidP="00373DA1">
      <w:r w:rsidRPr="00373DA1">
        <w:t>Computational Text Analysis Methods for Developmental Research, 2021 April. Symposium at</w:t>
      </w:r>
      <w:r>
        <w:tab/>
      </w:r>
      <w:r w:rsidRPr="00373DA1">
        <w:t>the 2021 Biennial Meeting of the Society for Research in Child Development, Virtual.</w:t>
      </w:r>
    </w:p>
    <w:p w14:paraId="0532F220" w14:textId="59168F1F" w:rsidR="007E3E5B" w:rsidRDefault="009872D9" w:rsidP="00373DA1">
      <w:r>
        <w:tab/>
      </w:r>
      <w:r w:rsidR="00283AFA">
        <w:t>Role</w:t>
      </w:r>
      <w:r>
        <w:t>:</w:t>
      </w:r>
      <w:r w:rsidR="00283AFA">
        <w:t xml:space="preserve"> Organized panel and presented</w:t>
      </w:r>
      <w:r w:rsidR="009D4A0E">
        <w:t xml:space="preserve"> paper</w:t>
      </w:r>
      <w:r w:rsidR="007070AD">
        <w:t>.</w:t>
      </w:r>
    </w:p>
    <w:p w14:paraId="517D6DFB" w14:textId="77777777" w:rsidR="008E57E9" w:rsidRDefault="008E57E9" w:rsidP="00373DA1"/>
    <w:p w14:paraId="1CFB04E5" w14:textId="77777777" w:rsidR="008B04E2" w:rsidRPr="008B04E2" w:rsidRDefault="008B04E2" w:rsidP="008B04E2">
      <w:pPr>
        <w:rPr>
          <w:b/>
          <w:bCs/>
        </w:rPr>
      </w:pPr>
      <w:r w:rsidRPr="008B04E2">
        <w:rPr>
          <w:b/>
          <w:bCs/>
          <w:noProof/>
          <w:u w:val="single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04980CE7" wp14:editId="58339CC2">
                <wp:simplePos x="0" y="0"/>
                <wp:positionH relativeFrom="page">
                  <wp:posOffset>902970</wp:posOffset>
                </wp:positionH>
                <wp:positionV relativeFrom="paragraph">
                  <wp:posOffset>216535</wp:posOffset>
                </wp:positionV>
                <wp:extent cx="5886450" cy="1270"/>
                <wp:effectExtent l="0" t="12700" r="19050" b="11430"/>
                <wp:wrapTopAndBottom/>
                <wp:docPr id="3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534206C" id="docshape7" o:spid="_x0000_s1026" style="position:absolute;margin-left:71.1pt;margin-top:17.05pt;width:463.5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Pr="008B04E2">
        <w:rPr>
          <w:b/>
          <w:bCs/>
        </w:rPr>
        <w:t>CONFERENCE PRESENTATIONS</w:t>
      </w:r>
    </w:p>
    <w:p w14:paraId="2329EE9A" w14:textId="3D396D2D" w:rsidR="00890484" w:rsidRDefault="00890484" w:rsidP="00890484">
      <w:pPr>
        <w:widowControl w:val="0"/>
        <w:autoSpaceDE w:val="0"/>
        <w:autoSpaceDN w:val="0"/>
        <w:rPr>
          <w:bCs/>
          <w:i/>
          <w:iCs/>
          <w:szCs w:val="22"/>
        </w:rPr>
      </w:pPr>
      <w:r w:rsidRPr="00890484">
        <w:rPr>
          <w:bCs/>
          <w:szCs w:val="22"/>
        </w:rPr>
        <w:t xml:space="preserve">* </w:t>
      </w:r>
      <w:r w:rsidRPr="00890484">
        <w:rPr>
          <w:bCs/>
          <w:i/>
          <w:iCs/>
          <w:szCs w:val="22"/>
        </w:rPr>
        <w:t xml:space="preserve">Denotes </w:t>
      </w:r>
      <w:r>
        <w:rPr>
          <w:bCs/>
          <w:i/>
          <w:iCs/>
          <w:szCs w:val="22"/>
        </w:rPr>
        <w:t xml:space="preserve">trainee </w:t>
      </w:r>
    </w:p>
    <w:p w14:paraId="528FE179" w14:textId="77777777" w:rsidR="008B157B" w:rsidRDefault="008B157B" w:rsidP="00356DEF">
      <w:pPr>
        <w:rPr>
          <w:b/>
        </w:rPr>
      </w:pPr>
    </w:p>
    <w:p w14:paraId="67E2297F" w14:textId="610A8A90" w:rsidR="001A2F3F" w:rsidRDefault="001A2F3F" w:rsidP="001A2F3F">
      <w:pPr>
        <w:rPr>
          <w:bCs/>
        </w:rPr>
      </w:pPr>
      <w:r w:rsidRPr="001A2F3F">
        <w:rPr>
          <w:b/>
        </w:rPr>
        <w:t>Koch, M.K.</w:t>
      </w:r>
      <w:r>
        <w:rPr>
          <w:bCs/>
        </w:rPr>
        <w:t xml:space="preserve">, </w:t>
      </w:r>
      <w:r w:rsidRPr="001A2F3F">
        <w:rPr>
          <w:bCs/>
        </w:rPr>
        <w:t>Maggiore, S.</w:t>
      </w:r>
      <w:r>
        <w:rPr>
          <w:bCs/>
        </w:rPr>
        <w:t>*</w:t>
      </w:r>
      <w:r w:rsidRPr="001A2F3F">
        <w:rPr>
          <w:bCs/>
        </w:rPr>
        <w:t>, Bylund, C. L., &amp; Bluck, S.</w:t>
      </w:r>
      <w:r>
        <w:rPr>
          <w:bCs/>
        </w:rPr>
        <w:t xml:space="preserve"> (2023, November).</w:t>
      </w:r>
      <w:r w:rsidRPr="001A2F3F">
        <w:rPr>
          <w:bCs/>
        </w:rPr>
        <w:t xml:space="preserve"> Acknowledging</w:t>
      </w:r>
      <w:r>
        <w:rPr>
          <w:bCs/>
        </w:rPr>
        <w:tab/>
      </w:r>
      <w:r w:rsidRPr="001A2F3F">
        <w:rPr>
          <w:bCs/>
        </w:rPr>
        <w:t>Illness When Life is</w:t>
      </w:r>
      <w:r>
        <w:rPr>
          <w:bCs/>
        </w:rPr>
        <w:t xml:space="preserve"> ‘</w:t>
      </w:r>
      <w:r w:rsidRPr="001A2F3F">
        <w:rPr>
          <w:bCs/>
        </w:rPr>
        <w:t xml:space="preserve">Cut Short’: Increased Communion in Legacies. Poster </w:t>
      </w:r>
      <w:r>
        <w:rPr>
          <w:bCs/>
        </w:rPr>
        <w:t>to be</w:t>
      </w:r>
      <w:r>
        <w:rPr>
          <w:bCs/>
        </w:rPr>
        <w:tab/>
        <w:t>presented at</w:t>
      </w:r>
      <w:r w:rsidRPr="001A2F3F">
        <w:rPr>
          <w:bCs/>
        </w:rPr>
        <w:t xml:space="preserve"> the 2023</w:t>
      </w:r>
      <w:r>
        <w:rPr>
          <w:bCs/>
        </w:rPr>
        <w:t xml:space="preserve"> </w:t>
      </w:r>
      <w:r w:rsidRPr="001A2F3F">
        <w:rPr>
          <w:bCs/>
        </w:rPr>
        <w:t>Annual Meeting of the Gerontological Society of America. </w:t>
      </w:r>
    </w:p>
    <w:p w14:paraId="2D08D6F8" w14:textId="77777777" w:rsidR="001A2F3F" w:rsidRPr="001A2F3F" w:rsidRDefault="001A2F3F" w:rsidP="001A2F3F">
      <w:pPr>
        <w:rPr>
          <w:bCs/>
        </w:rPr>
      </w:pPr>
    </w:p>
    <w:p w14:paraId="57799600" w14:textId="1ED041F4" w:rsidR="001A2F3F" w:rsidRDefault="001A2F3F" w:rsidP="001A2F3F">
      <w:pPr>
        <w:rPr>
          <w:bCs/>
        </w:rPr>
      </w:pPr>
      <w:r w:rsidRPr="001A2F3F">
        <w:rPr>
          <w:bCs/>
        </w:rPr>
        <w:t>Maggiore, S.</w:t>
      </w:r>
      <w:r>
        <w:rPr>
          <w:bCs/>
        </w:rPr>
        <w:t>*</w:t>
      </w:r>
      <w:r w:rsidRPr="001A2F3F">
        <w:rPr>
          <w:bCs/>
        </w:rPr>
        <w:t xml:space="preserve">, </w:t>
      </w:r>
      <w:r w:rsidRPr="001A2F3F">
        <w:rPr>
          <w:b/>
        </w:rPr>
        <w:t>Koch, M.K</w:t>
      </w:r>
      <w:r>
        <w:rPr>
          <w:b/>
        </w:rPr>
        <w:t>.</w:t>
      </w:r>
      <w:r w:rsidRPr="001A2F3F">
        <w:rPr>
          <w:bCs/>
        </w:rPr>
        <w:t xml:space="preserve">, Bylund, C. L., &amp; Bluck, S. </w:t>
      </w:r>
      <w:r>
        <w:rPr>
          <w:bCs/>
        </w:rPr>
        <w:t xml:space="preserve">(2023, November). </w:t>
      </w:r>
      <w:r w:rsidRPr="001A2F3F">
        <w:rPr>
          <w:bCs/>
        </w:rPr>
        <w:t>Prognostic</w:t>
      </w:r>
      <w:r>
        <w:rPr>
          <w:bCs/>
        </w:rPr>
        <w:tab/>
      </w:r>
      <w:r w:rsidRPr="001A2F3F">
        <w:rPr>
          <w:bCs/>
        </w:rPr>
        <w:t xml:space="preserve">acknowledgement in older adult cancer patients. Poster </w:t>
      </w:r>
      <w:r>
        <w:rPr>
          <w:bCs/>
        </w:rPr>
        <w:t>to be presented at</w:t>
      </w:r>
      <w:r w:rsidRPr="001A2F3F">
        <w:rPr>
          <w:bCs/>
        </w:rPr>
        <w:t xml:space="preserve"> the Annual</w:t>
      </w:r>
      <w:r>
        <w:rPr>
          <w:bCs/>
        </w:rPr>
        <w:tab/>
      </w:r>
      <w:r w:rsidRPr="001A2F3F">
        <w:rPr>
          <w:bCs/>
        </w:rPr>
        <w:t>Meeting of the Gerontological Society of America. </w:t>
      </w:r>
      <w:r>
        <w:rPr>
          <w:bCs/>
        </w:rPr>
        <w:t>Tampa, FL.</w:t>
      </w:r>
    </w:p>
    <w:p w14:paraId="558747F1" w14:textId="77777777" w:rsidR="001A2F3F" w:rsidRDefault="001A2F3F" w:rsidP="001A2F3F">
      <w:pPr>
        <w:rPr>
          <w:bCs/>
        </w:rPr>
      </w:pPr>
    </w:p>
    <w:p w14:paraId="2805053B" w14:textId="188BFBCC" w:rsidR="001A2F3F" w:rsidRPr="001A2F3F" w:rsidRDefault="001A2F3F" w:rsidP="001A2F3F">
      <w:pPr>
        <w:rPr>
          <w:bCs/>
        </w:rPr>
      </w:pPr>
      <w:r w:rsidRPr="001A2F3F">
        <w:rPr>
          <w:bCs/>
        </w:rPr>
        <w:t xml:space="preserve">Bluck, S., </w:t>
      </w:r>
      <w:r w:rsidRPr="001A2F3F">
        <w:rPr>
          <w:b/>
        </w:rPr>
        <w:t>Koch, M.K.</w:t>
      </w:r>
      <w:r>
        <w:rPr>
          <w:bCs/>
        </w:rPr>
        <w:t xml:space="preserve">, </w:t>
      </w:r>
      <w:r w:rsidRPr="001A2F3F">
        <w:rPr>
          <w:bCs/>
        </w:rPr>
        <w:t>Maggiore, S., Bylund, C. L., &amp; Chochinov, H. M.</w:t>
      </w:r>
      <w:r>
        <w:rPr>
          <w:bCs/>
        </w:rPr>
        <w:t xml:space="preserve"> (2023, November).</w:t>
      </w:r>
      <w:r>
        <w:rPr>
          <w:bCs/>
        </w:rPr>
        <w:tab/>
      </w:r>
      <w:r w:rsidRPr="001A2F3F">
        <w:rPr>
          <w:bCs/>
        </w:rPr>
        <w:t xml:space="preserve">Dignity Therapy for older adults with cancer: Communion in the Life Story. Poster </w:t>
      </w:r>
      <w:r>
        <w:rPr>
          <w:bCs/>
        </w:rPr>
        <w:t>to be</w:t>
      </w:r>
      <w:r>
        <w:rPr>
          <w:bCs/>
        </w:rPr>
        <w:tab/>
        <w:t>presented</w:t>
      </w:r>
      <w:r w:rsidRPr="001A2F3F">
        <w:rPr>
          <w:bCs/>
        </w:rPr>
        <w:t xml:space="preserve"> </w:t>
      </w:r>
      <w:r>
        <w:rPr>
          <w:bCs/>
        </w:rPr>
        <w:t>at</w:t>
      </w:r>
      <w:r w:rsidRPr="001A2F3F">
        <w:rPr>
          <w:bCs/>
        </w:rPr>
        <w:t xml:space="preserve"> the Annual Meeting of the Gerontological Society of America. </w:t>
      </w:r>
      <w:r>
        <w:rPr>
          <w:bCs/>
        </w:rPr>
        <w:t>Tampa, FL.</w:t>
      </w:r>
    </w:p>
    <w:p w14:paraId="58B8B07A" w14:textId="77777777" w:rsidR="001A2F3F" w:rsidRDefault="001A2F3F" w:rsidP="00356DEF">
      <w:pPr>
        <w:rPr>
          <w:bCs/>
        </w:rPr>
      </w:pPr>
    </w:p>
    <w:p w14:paraId="7C32FFB7" w14:textId="6B61EA2D" w:rsidR="008B157B" w:rsidRPr="008B157B" w:rsidRDefault="008B157B" w:rsidP="00356DEF">
      <w:pPr>
        <w:rPr>
          <w:bCs/>
        </w:rPr>
      </w:pPr>
      <w:r w:rsidRPr="008B157B">
        <w:rPr>
          <w:bCs/>
        </w:rPr>
        <w:t xml:space="preserve">Bylund, C. L., Mroz., Amin, T., Kittleson, S., </w:t>
      </w:r>
      <w:r w:rsidRPr="008B157B">
        <w:rPr>
          <w:b/>
        </w:rPr>
        <w:t>Koch., M.K</w:t>
      </w:r>
      <w:r w:rsidRPr="008B157B">
        <w:rPr>
          <w:bCs/>
        </w:rPr>
        <w:t>.</w:t>
      </w:r>
      <w:r w:rsidR="00A33C0E">
        <w:rPr>
          <w:bCs/>
        </w:rPr>
        <w:t xml:space="preserve"> (presenting author)</w:t>
      </w:r>
      <w:r w:rsidRPr="008B157B">
        <w:rPr>
          <w:bCs/>
        </w:rPr>
        <w:t>, Crowe, A.,</w:t>
      </w:r>
      <w:r w:rsidR="00A33C0E">
        <w:rPr>
          <w:bCs/>
        </w:rPr>
        <w:tab/>
      </w:r>
      <w:r w:rsidRPr="008B157B">
        <w:rPr>
          <w:bCs/>
        </w:rPr>
        <w:t>Thomas, L., Wilkie, D.,</w:t>
      </w:r>
      <w:r w:rsidR="00A33C0E">
        <w:rPr>
          <w:bCs/>
        </w:rPr>
        <w:t xml:space="preserve"> </w:t>
      </w:r>
      <w:r w:rsidRPr="008B157B">
        <w:rPr>
          <w:bCs/>
        </w:rPr>
        <w:t xml:space="preserve">Bluck, S. </w:t>
      </w:r>
      <w:r>
        <w:rPr>
          <w:bCs/>
        </w:rPr>
        <w:t xml:space="preserve">(2023, October). </w:t>
      </w:r>
      <w:r w:rsidRPr="008B157B">
        <w:rPr>
          <w:bCs/>
        </w:rPr>
        <w:t>Empathic self-disclosure in Dignity</w:t>
      </w:r>
      <w:r w:rsidR="00A33C0E">
        <w:rPr>
          <w:bCs/>
        </w:rPr>
        <w:tab/>
      </w:r>
      <w:r w:rsidRPr="008B157B">
        <w:rPr>
          <w:bCs/>
        </w:rPr>
        <w:t>Therapy interviews: What</w:t>
      </w:r>
      <w:r w:rsidR="00A33C0E">
        <w:rPr>
          <w:bCs/>
        </w:rPr>
        <w:t xml:space="preserve"> </w:t>
      </w:r>
      <w:r w:rsidRPr="008B157B">
        <w:rPr>
          <w:bCs/>
        </w:rPr>
        <w:t xml:space="preserve">are providers sharing? </w:t>
      </w:r>
      <w:r w:rsidR="001A2F3F">
        <w:rPr>
          <w:bCs/>
        </w:rPr>
        <w:t xml:space="preserve">Talk to be presented at the </w:t>
      </w:r>
      <w:r w:rsidR="001A2F3F" w:rsidRPr="001A2F3F">
        <w:rPr>
          <w:bCs/>
        </w:rPr>
        <w:t>International</w:t>
      </w:r>
      <w:r w:rsidR="00A33C0E">
        <w:rPr>
          <w:bCs/>
        </w:rPr>
        <w:tab/>
      </w:r>
      <w:r w:rsidR="001A2F3F" w:rsidRPr="001A2F3F">
        <w:rPr>
          <w:bCs/>
        </w:rPr>
        <w:t>Conference on</w:t>
      </w:r>
      <w:r w:rsidR="001A2F3F">
        <w:rPr>
          <w:bCs/>
        </w:rPr>
        <w:tab/>
      </w:r>
      <w:r w:rsidR="001A2F3F" w:rsidRPr="001A2F3F">
        <w:rPr>
          <w:bCs/>
        </w:rPr>
        <w:t>Communication in Healthcare</w:t>
      </w:r>
      <w:r w:rsidR="001A2F3F">
        <w:rPr>
          <w:bCs/>
        </w:rPr>
        <w:t>. Rio Mar, Puerto Rico.</w:t>
      </w:r>
    </w:p>
    <w:p w14:paraId="710656AA" w14:textId="77777777" w:rsidR="008B157B" w:rsidRDefault="008B157B" w:rsidP="00356DEF">
      <w:pPr>
        <w:rPr>
          <w:b/>
        </w:rPr>
      </w:pPr>
    </w:p>
    <w:p w14:paraId="36BC8F71" w14:textId="74C9C90D" w:rsidR="00895AE1" w:rsidRDefault="00895AE1" w:rsidP="00356DEF">
      <w:r w:rsidRPr="008B04E2">
        <w:rPr>
          <w:b/>
        </w:rPr>
        <w:t>Koch, M. K.</w:t>
      </w:r>
      <w:r>
        <w:rPr>
          <w:bCs/>
        </w:rPr>
        <w:t>, Bluck, S., Bylund, C., Wilkie, D., &amp; Chochinov, H. M.</w:t>
      </w:r>
      <w:r>
        <w:t xml:space="preserve"> </w:t>
      </w:r>
      <w:r w:rsidRPr="008B04E2">
        <w:t>(202</w:t>
      </w:r>
      <w:r>
        <w:t>3</w:t>
      </w:r>
      <w:r w:rsidRPr="008B04E2">
        <w:t xml:space="preserve">, </w:t>
      </w:r>
      <w:r>
        <w:t>August</w:t>
      </w:r>
      <w:r w:rsidRPr="008B04E2">
        <w:t xml:space="preserve">). </w:t>
      </w:r>
      <w:r>
        <w:t>Having</w:t>
      </w:r>
      <w:r>
        <w:tab/>
        <w:t>cancer and acknowledging severity: Relation to narrating a positive legacy</w:t>
      </w:r>
      <w:r w:rsidRPr="008B04E2">
        <w:t xml:space="preserve">. </w:t>
      </w:r>
      <w:r>
        <w:t>Paper</w:t>
      </w:r>
      <w:r>
        <w:tab/>
      </w:r>
      <w:r w:rsidRPr="008B04E2">
        <w:t>presented at the Society for Research</w:t>
      </w:r>
      <w:r>
        <w:t xml:space="preserve"> </w:t>
      </w:r>
      <w:r w:rsidRPr="008B04E2">
        <w:t xml:space="preserve">on </w:t>
      </w:r>
      <w:r>
        <w:t>Applied Memory and Cognition Biennial</w:t>
      </w:r>
      <w:r>
        <w:tab/>
      </w:r>
      <w:r w:rsidRPr="008B04E2">
        <w:t>Meeting.</w:t>
      </w:r>
      <w:r>
        <w:t xml:space="preserve"> Nagoya, Japan</w:t>
      </w:r>
      <w:r w:rsidRPr="008B04E2">
        <w:t>.</w:t>
      </w:r>
      <w:r>
        <w:tab/>
      </w:r>
    </w:p>
    <w:p w14:paraId="3DDB68AF" w14:textId="77777777" w:rsidR="00895AE1" w:rsidRDefault="00895AE1" w:rsidP="00356DEF"/>
    <w:p w14:paraId="4AEA075A" w14:textId="276F63BB" w:rsidR="00521C8C" w:rsidRDefault="00521C8C" w:rsidP="00356DEF">
      <w:r w:rsidRPr="00521C8C">
        <w:t>Cogdill-Richardson K.</w:t>
      </w:r>
      <w:r>
        <w:t>*</w:t>
      </w:r>
      <w:r w:rsidRPr="00521C8C">
        <w:t xml:space="preserve">, </w:t>
      </w:r>
      <w:r w:rsidRPr="00521C8C">
        <w:rPr>
          <w:b/>
          <w:bCs/>
        </w:rPr>
        <w:t>Koch, M</w:t>
      </w:r>
      <w:r>
        <w:rPr>
          <w:b/>
          <w:bCs/>
        </w:rPr>
        <w:t>.</w:t>
      </w:r>
      <w:r w:rsidRPr="00521C8C">
        <w:rPr>
          <w:b/>
          <w:bCs/>
        </w:rPr>
        <w:t>K.,</w:t>
      </w:r>
      <w:r w:rsidRPr="00521C8C">
        <w:t xml:space="preserve"> Maggiore, S., Bylund, C., Wilkie, D., Chochinov, HM.,</w:t>
      </w:r>
      <w:r w:rsidR="006E1A36">
        <w:t xml:space="preserve"> &amp;</w:t>
      </w:r>
      <w:r>
        <w:tab/>
      </w:r>
      <w:r w:rsidRPr="00521C8C">
        <w:t>Bluck, S. (</w:t>
      </w:r>
      <w:r>
        <w:t>2023, August</w:t>
      </w:r>
      <w:r w:rsidRPr="00521C8C">
        <w:t xml:space="preserve">). Communion in legacies of older adults with cancer. </w:t>
      </w:r>
      <w:r>
        <w:t>Paper</w:t>
      </w:r>
      <w:r>
        <w:tab/>
      </w:r>
      <w:r w:rsidRPr="00521C8C">
        <w:t>presented at the American Psychological Association Annual Convention, Washington</w:t>
      </w:r>
      <w:r>
        <w:tab/>
      </w:r>
      <w:r w:rsidRPr="00521C8C">
        <w:t>D.C.</w:t>
      </w:r>
    </w:p>
    <w:p w14:paraId="1432631B" w14:textId="77777777" w:rsidR="00521C8C" w:rsidRDefault="00521C8C" w:rsidP="00356DEF"/>
    <w:p w14:paraId="7478F301" w14:textId="17BD0EB6" w:rsidR="00677C24" w:rsidRDefault="00677C24" w:rsidP="00356DEF">
      <w:r>
        <w:t xml:space="preserve">Merritt, H., </w:t>
      </w:r>
      <w:r w:rsidRPr="00FF3F9A">
        <w:rPr>
          <w:b/>
          <w:bCs/>
        </w:rPr>
        <w:t>Koch, M.K.</w:t>
      </w:r>
      <w:r w:rsidR="00FF3F9A">
        <w:t xml:space="preserve">, </w:t>
      </w:r>
      <w:r>
        <w:t xml:space="preserve">Jo, Y., Chumin, E., &amp; Betzel, R. (2023, July). </w:t>
      </w:r>
      <w:r w:rsidRPr="00677C24">
        <w:t>Differences in</w:t>
      </w:r>
      <w:r>
        <w:tab/>
      </w:r>
      <w:r w:rsidRPr="00677C24">
        <w:t>functional connectivity across phenotypic clusters based on social environment quality in</w:t>
      </w:r>
      <w:r>
        <w:tab/>
      </w:r>
      <w:r w:rsidRPr="00677C24">
        <w:t>adolescence</w:t>
      </w:r>
      <w:r>
        <w:t xml:space="preserve">. Poster presented at the </w:t>
      </w:r>
      <w:r w:rsidRPr="00677C24">
        <w:t>Organization for Human Brain Mapping</w:t>
      </w:r>
      <w:r>
        <w:t xml:space="preserve"> Annual</w:t>
      </w:r>
      <w:r>
        <w:tab/>
        <w:t xml:space="preserve">Meeting. Montreal, Quebec.  </w:t>
      </w:r>
    </w:p>
    <w:p w14:paraId="6D69CB51" w14:textId="77777777" w:rsidR="00677C24" w:rsidRDefault="00677C24" w:rsidP="00356DEF"/>
    <w:p w14:paraId="2347D093" w14:textId="087DC096" w:rsidR="00150F81" w:rsidRDefault="00150F81" w:rsidP="00356DEF">
      <w:r w:rsidRPr="008B04E2">
        <w:rPr>
          <w:b/>
        </w:rPr>
        <w:t>Koch, M. K.</w:t>
      </w:r>
      <w:r>
        <w:t xml:space="preserve"> </w:t>
      </w:r>
      <w:r w:rsidRPr="008B04E2">
        <w:t>(202</w:t>
      </w:r>
      <w:r>
        <w:t>3</w:t>
      </w:r>
      <w:r w:rsidRPr="008B04E2">
        <w:t xml:space="preserve">, </w:t>
      </w:r>
      <w:r>
        <w:t>April</w:t>
      </w:r>
      <w:r w:rsidRPr="008B04E2">
        <w:t xml:space="preserve">). </w:t>
      </w:r>
      <w:r w:rsidRPr="00150F81">
        <w:t>Gender stereotypes in coming-of-age novels: Implications for</w:t>
      </w:r>
      <w:r>
        <w:tab/>
      </w:r>
      <w:r w:rsidRPr="00150F81">
        <w:t>identity development</w:t>
      </w:r>
      <w:r w:rsidRPr="008B04E2">
        <w:t xml:space="preserve">. </w:t>
      </w:r>
      <w:r w:rsidR="00EC1D9F">
        <w:t>Paper</w:t>
      </w:r>
      <w:r w:rsidRPr="008B04E2">
        <w:t xml:space="preserve"> presented at the Society for Research</w:t>
      </w:r>
      <w:r>
        <w:t xml:space="preserve"> </w:t>
      </w:r>
      <w:r w:rsidRPr="008B04E2">
        <w:t>on Adolescence</w:t>
      </w:r>
      <w:r w:rsidR="00EC1D9F">
        <w:tab/>
      </w:r>
      <w:r w:rsidR="00EC1D9F">
        <w:tab/>
      </w:r>
      <w:r>
        <w:t>Annua</w:t>
      </w:r>
      <w:r w:rsidR="00EC1D9F">
        <w:t xml:space="preserve">l </w:t>
      </w:r>
      <w:r w:rsidRPr="008B04E2">
        <w:t>Meeting.</w:t>
      </w:r>
      <w:r>
        <w:t xml:space="preserve"> San Diego, CA</w:t>
      </w:r>
      <w:r w:rsidRPr="008B04E2">
        <w:t>.</w:t>
      </w:r>
    </w:p>
    <w:p w14:paraId="329550BE" w14:textId="77777777" w:rsidR="00F033A7" w:rsidRDefault="00F033A7" w:rsidP="00356DEF"/>
    <w:p w14:paraId="5611B287" w14:textId="0A987F45" w:rsidR="00F033A7" w:rsidRDefault="00F033A7" w:rsidP="00F033A7">
      <w:r w:rsidRPr="00F033A7">
        <w:t>Maggiore, S.</w:t>
      </w:r>
      <w:r>
        <w:t>*</w:t>
      </w:r>
      <w:r w:rsidRPr="00F033A7">
        <w:t xml:space="preserve">, </w:t>
      </w:r>
      <w:r w:rsidRPr="00F033A7">
        <w:rPr>
          <w:b/>
          <w:bCs/>
        </w:rPr>
        <w:t>Koch, M.K</w:t>
      </w:r>
      <w:r>
        <w:rPr>
          <w:b/>
          <w:bCs/>
        </w:rPr>
        <w:t>.</w:t>
      </w:r>
      <w:r w:rsidRPr="00F033A7">
        <w:t>, Bylund, C. L., &amp; Bluck, S. (2023, April). Acknowledging the end:</w:t>
      </w:r>
      <w:r>
        <w:tab/>
      </w:r>
      <w:r w:rsidRPr="00F033A7">
        <w:t>Positive legacy in older adults with cancer. Poster presented at the University of</w:t>
      </w:r>
      <w:r>
        <w:t xml:space="preserve"> </w:t>
      </w:r>
      <w:r w:rsidRPr="00F033A7">
        <w:t>Florida</w:t>
      </w:r>
      <w:r>
        <w:tab/>
      </w:r>
      <w:r w:rsidRPr="00F033A7">
        <w:t>Psychology Graduate Student Organization Research Forum. </w:t>
      </w:r>
    </w:p>
    <w:p w14:paraId="520DB1A6" w14:textId="77777777" w:rsidR="00F033A7" w:rsidRPr="00F033A7" w:rsidRDefault="00F033A7" w:rsidP="00F033A7"/>
    <w:p w14:paraId="7FFABA75" w14:textId="70B661D1" w:rsidR="00F033A7" w:rsidRPr="00F033A7" w:rsidRDefault="00F033A7" w:rsidP="00F033A7">
      <w:r w:rsidRPr="00F033A7">
        <w:t>Rodriguez-Zingg, N.*,</w:t>
      </w:r>
      <w:r w:rsidRPr="00F033A7">
        <w:rPr>
          <w:b/>
          <w:bCs/>
        </w:rPr>
        <w:t xml:space="preserve"> Koch, M.K</w:t>
      </w:r>
      <w:r w:rsidRPr="00F033A7">
        <w:t>., &amp; Bluck, S. (2023, April). Efficacy of Dignity Therapy: A</w:t>
      </w:r>
      <w:r>
        <w:tab/>
      </w:r>
      <w:r w:rsidRPr="00F033A7">
        <w:t>systematic review. Poster presented at the</w:t>
      </w:r>
      <w:r>
        <w:t xml:space="preserve"> </w:t>
      </w:r>
      <w:r w:rsidRPr="00F033A7">
        <w:t>University of Florida Psychology</w:t>
      </w:r>
      <w:r>
        <w:tab/>
      </w:r>
      <w:r w:rsidRPr="00F033A7">
        <w:t>Undergraduate Student Organization Research Forum.</w:t>
      </w:r>
    </w:p>
    <w:p w14:paraId="6FB8E50F" w14:textId="77777777" w:rsidR="009E0D04" w:rsidRDefault="009E0D04" w:rsidP="00356DEF"/>
    <w:p w14:paraId="09103DC9" w14:textId="61819115" w:rsidR="00A9533B" w:rsidRDefault="00A9533B" w:rsidP="00356DEF">
      <w:r>
        <w:t xml:space="preserve">Aliev, </w:t>
      </w:r>
      <w:proofErr w:type="gramStart"/>
      <w:r>
        <w:t>J.</w:t>
      </w:r>
      <w:r w:rsidR="00A84C39">
        <w:t>,</w:t>
      </w:r>
      <w:r>
        <w:t>*</w:t>
      </w:r>
      <w:proofErr w:type="gramEnd"/>
      <w:r>
        <w:t xml:space="preserve"> Burd, K.A., &amp; </w:t>
      </w:r>
      <w:r w:rsidRPr="004F1F50">
        <w:rPr>
          <w:b/>
          <w:bCs/>
        </w:rPr>
        <w:t>Koch, M. K.</w:t>
      </w:r>
      <w:r w:rsidR="003739DB">
        <w:rPr>
          <w:b/>
          <w:bCs/>
        </w:rPr>
        <w:t xml:space="preserve"> </w:t>
      </w:r>
      <w:r w:rsidR="003739DB">
        <w:t>(2023, March).</w:t>
      </w:r>
      <w:r>
        <w:t xml:space="preserve"> The impact of victim physical maturity</w:t>
      </w:r>
      <w:r w:rsidR="003739DB">
        <w:tab/>
      </w:r>
      <w:r>
        <w:t>and judicial</w:t>
      </w:r>
      <w:r w:rsidR="003739DB">
        <w:t xml:space="preserve"> </w:t>
      </w:r>
      <w:r>
        <w:t xml:space="preserve">instruction on jury decision-making in child sexual abuse cases. </w:t>
      </w:r>
      <w:r w:rsidR="00DE30EC">
        <w:t>Paper</w:t>
      </w:r>
      <w:r w:rsidR="003739DB">
        <w:tab/>
      </w:r>
      <w:r w:rsidRPr="008B04E2">
        <w:t>presented at the</w:t>
      </w:r>
      <w:r w:rsidR="003739DB">
        <w:t xml:space="preserve"> </w:t>
      </w:r>
      <w:r w:rsidRPr="008B04E2">
        <w:t>American Psychology and</w:t>
      </w:r>
      <w:r>
        <w:t xml:space="preserve"> </w:t>
      </w:r>
      <w:r w:rsidRPr="008B04E2">
        <w:t>Law Society Annual Meeting</w:t>
      </w:r>
      <w:r w:rsidR="00695823">
        <w:t xml:space="preserve">. </w:t>
      </w:r>
      <w:r>
        <w:t>Philadelphia</w:t>
      </w:r>
      <w:r w:rsidRPr="008B04E2">
        <w:t>,</w:t>
      </w:r>
      <w:r w:rsidR="003739DB">
        <w:tab/>
      </w:r>
      <w:r>
        <w:t>PA</w:t>
      </w:r>
      <w:r w:rsidRPr="008B04E2">
        <w:t>.</w:t>
      </w:r>
    </w:p>
    <w:p w14:paraId="3C594A05" w14:textId="487970DE" w:rsidR="00695823" w:rsidRDefault="00695823" w:rsidP="00356DEF"/>
    <w:p w14:paraId="75EBC053" w14:textId="151567DA" w:rsidR="00695823" w:rsidRDefault="006E1A36" w:rsidP="006E1A36">
      <w:r w:rsidRPr="006E1A36">
        <w:t>Crowe, A.</w:t>
      </w:r>
      <w:r>
        <w:t>*</w:t>
      </w:r>
      <w:r w:rsidRPr="006E1A36">
        <w:t xml:space="preserve">, </w:t>
      </w:r>
      <w:r w:rsidRPr="00695823">
        <w:rPr>
          <w:b/>
          <w:bCs/>
        </w:rPr>
        <w:t>Koch, M. K</w:t>
      </w:r>
      <w:r>
        <w:rPr>
          <w:b/>
          <w:bCs/>
        </w:rPr>
        <w:t>.</w:t>
      </w:r>
      <w:r>
        <w:t>,</w:t>
      </w:r>
      <w:r w:rsidRPr="00695823">
        <w:t xml:space="preserve"> </w:t>
      </w:r>
      <w:r w:rsidRPr="006E1A36">
        <w:t>Amin, T., Thomas, L., Bluck, S., Wilkie, D. J., Fitchett, G.,</w:t>
      </w:r>
      <w:r>
        <w:t xml:space="preserve"> &amp;</w:t>
      </w:r>
      <w:r>
        <w:tab/>
      </w:r>
      <w:r w:rsidRPr="00521C8C">
        <w:t>Bylund, C.</w:t>
      </w:r>
      <w:r>
        <w:t xml:space="preserve"> L.</w:t>
      </w:r>
      <w:r w:rsidRPr="006E1A36">
        <w:t xml:space="preserve"> </w:t>
      </w:r>
      <w:r w:rsidR="00695823">
        <w:t>(2023</w:t>
      </w:r>
      <w:r>
        <w:t xml:space="preserve">, </w:t>
      </w:r>
      <w:r w:rsidR="00695823">
        <w:t xml:space="preserve">March). </w:t>
      </w:r>
      <w:r w:rsidRPr="006E1A36">
        <w:t>Factors and Topics Associated with Empathic Self</w:t>
      </w:r>
      <w:r>
        <w:t>-</w:t>
      </w:r>
      <w:r>
        <w:tab/>
      </w:r>
      <w:r w:rsidRPr="006E1A36">
        <w:t>Disclosure</w:t>
      </w:r>
      <w:r>
        <w:t xml:space="preserve"> </w:t>
      </w:r>
      <w:r w:rsidRPr="006E1A36">
        <w:t>in Dignity</w:t>
      </w:r>
      <w:r>
        <w:t xml:space="preserve"> </w:t>
      </w:r>
      <w:r w:rsidRPr="006E1A36">
        <w:t>Therapy of Cancer Patients</w:t>
      </w:r>
      <w:r w:rsidR="00A84C39">
        <w:t xml:space="preserve">. </w:t>
      </w:r>
      <w:r w:rsidR="00695823">
        <w:t>Poster</w:t>
      </w:r>
      <w:r>
        <w:t xml:space="preserve"> p</w:t>
      </w:r>
      <w:r w:rsidR="00695823" w:rsidRPr="008B04E2">
        <w:t>resented</w:t>
      </w:r>
      <w:r w:rsidR="00A84C39">
        <w:t xml:space="preserve"> </w:t>
      </w:r>
      <w:r w:rsidR="00695823" w:rsidRPr="008B04E2">
        <w:t xml:space="preserve">at the </w:t>
      </w:r>
      <w:r w:rsidR="00695823">
        <w:t>20</w:t>
      </w:r>
      <w:r w:rsidR="00695823" w:rsidRPr="00695823">
        <w:rPr>
          <w:vertAlign w:val="superscript"/>
        </w:rPr>
        <w:t>th</w:t>
      </w:r>
      <w:r w:rsidR="00695823">
        <w:t xml:space="preserve"> Annual</w:t>
      </w:r>
      <w:r>
        <w:tab/>
      </w:r>
      <w:r w:rsidR="00695823" w:rsidRPr="00695823">
        <w:t>American Psychosocial</w:t>
      </w:r>
      <w:r>
        <w:t xml:space="preserve"> </w:t>
      </w:r>
      <w:r w:rsidR="00695823" w:rsidRPr="00695823">
        <w:t>Oncology Society</w:t>
      </w:r>
      <w:r w:rsidR="00695823">
        <w:t xml:space="preserve"> Conference.</w:t>
      </w:r>
      <w:r>
        <w:t xml:space="preserve"> </w:t>
      </w:r>
      <w:r w:rsidR="00695823" w:rsidRPr="008B04E2">
        <w:t>Portland, OR.</w:t>
      </w:r>
    </w:p>
    <w:p w14:paraId="7C178F82" w14:textId="77777777" w:rsidR="00A9533B" w:rsidRDefault="00A9533B" w:rsidP="00356DEF">
      <w:pPr>
        <w:rPr>
          <w:b/>
        </w:rPr>
      </w:pPr>
    </w:p>
    <w:p w14:paraId="5EA6D179" w14:textId="199AB4CA" w:rsidR="00356DEF" w:rsidRPr="00356DEF" w:rsidRDefault="00356DEF" w:rsidP="00356DEF">
      <w:pPr>
        <w:rPr>
          <w:bCs/>
        </w:rPr>
      </w:pPr>
      <w:r w:rsidRPr="008B04E2">
        <w:rPr>
          <w:b/>
        </w:rPr>
        <w:t>Koch, M. K.</w:t>
      </w:r>
      <w:r w:rsidRPr="008B04E2">
        <w:t>, &amp; Mendle, J. (202</w:t>
      </w:r>
      <w:r>
        <w:t>2</w:t>
      </w:r>
      <w:r w:rsidR="008E57E9">
        <w:t>,</w:t>
      </w:r>
      <w:r w:rsidRPr="008B04E2">
        <w:t xml:space="preserve"> </w:t>
      </w:r>
      <w:r>
        <w:t>March</w:t>
      </w:r>
      <w:r w:rsidRPr="008B04E2">
        <w:t xml:space="preserve">). </w:t>
      </w:r>
      <w:r w:rsidRPr="00356DEF">
        <w:rPr>
          <w:bCs/>
        </w:rPr>
        <w:t>Anger or an Accident? Differences in Explanations</w:t>
      </w:r>
      <w:r>
        <w:rPr>
          <w:bCs/>
        </w:rPr>
        <w:tab/>
      </w:r>
      <w:r w:rsidRPr="00356DEF">
        <w:rPr>
          <w:bCs/>
        </w:rPr>
        <w:t>of Adolescents’ Behavior in Ambiguous Legal Scenarios by Sex x Race x Maturation</w:t>
      </w:r>
      <w:r w:rsidRPr="008B04E2">
        <w:t>.</w:t>
      </w:r>
      <w:r>
        <w:tab/>
      </w:r>
      <w:r w:rsidRPr="008B04E2">
        <w:t>Poster presented at</w:t>
      </w:r>
      <w:r>
        <w:t xml:space="preserve"> </w:t>
      </w:r>
      <w:r w:rsidRPr="008B04E2">
        <w:t xml:space="preserve">the Society for Research </w:t>
      </w:r>
      <w:r>
        <w:t>on</w:t>
      </w:r>
      <w:r w:rsidR="00D85372">
        <w:t xml:space="preserve"> </w:t>
      </w:r>
      <w:r>
        <w:t>Adolescence</w:t>
      </w:r>
      <w:r w:rsidR="00D85372">
        <w:t xml:space="preserve"> Meeting</w:t>
      </w:r>
      <w:r>
        <w:t>.</w:t>
      </w:r>
      <w:r w:rsidR="00AA4CE9">
        <w:t xml:space="preserve"> </w:t>
      </w:r>
      <w:r>
        <w:t>New</w:t>
      </w:r>
      <w:r w:rsidR="00AA4CE9">
        <w:t xml:space="preserve"> </w:t>
      </w:r>
      <w:r>
        <w:t>Orleans, LA</w:t>
      </w:r>
      <w:r w:rsidRPr="008B04E2">
        <w:t>.</w:t>
      </w:r>
    </w:p>
    <w:p w14:paraId="238ABABF" w14:textId="77777777" w:rsidR="00356DEF" w:rsidRDefault="00356DEF" w:rsidP="008B04E2">
      <w:pPr>
        <w:rPr>
          <w:b/>
        </w:rPr>
      </w:pPr>
    </w:p>
    <w:p w14:paraId="64F776DE" w14:textId="58B06E61" w:rsidR="008B04E2" w:rsidRPr="008B04E2" w:rsidRDefault="008B04E2" w:rsidP="008B04E2">
      <w:r w:rsidRPr="008B04E2">
        <w:rPr>
          <w:b/>
        </w:rPr>
        <w:t>Koch, M. K.</w:t>
      </w:r>
      <w:r w:rsidRPr="008B04E2">
        <w:t>, &amp; Mendle, J. (2021</w:t>
      </w:r>
      <w:r w:rsidR="008E57E9">
        <w:t>,</w:t>
      </w:r>
      <w:r w:rsidRPr="008B04E2">
        <w:t xml:space="preserve"> April). Text analysis of puberty experiences from</w:t>
      </w:r>
      <w:r>
        <w:tab/>
      </w:r>
      <w:r w:rsidRPr="008B04E2">
        <w:t>retrospective and concurrent perspectives. Paper presented at the</w:t>
      </w:r>
      <w:r w:rsidR="00D85372">
        <w:t xml:space="preserve"> </w:t>
      </w:r>
      <w:r w:rsidRPr="008B04E2">
        <w:t>Society for Research in</w:t>
      </w:r>
      <w:r w:rsidR="00D85372">
        <w:tab/>
      </w:r>
      <w:r w:rsidRPr="008B04E2">
        <w:t>Child Development</w:t>
      </w:r>
      <w:r w:rsidR="00D85372" w:rsidRPr="00D85372">
        <w:t xml:space="preserve"> </w:t>
      </w:r>
      <w:r w:rsidR="00D85372" w:rsidRPr="008B04E2">
        <w:t>Biennial Meeting</w:t>
      </w:r>
      <w:r w:rsidR="00695823">
        <w:t xml:space="preserve">. </w:t>
      </w:r>
      <w:r w:rsidRPr="008B04E2">
        <w:t>Virtual.</w:t>
      </w:r>
    </w:p>
    <w:p w14:paraId="03B0AE53" w14:textId="5BEF6575" w:rsidR="00EB175B" w:rsidRDefault="00EB175B" w:rsidP="00EB175B"/>
    <w:p w14:paraId="18AF1AF0" w14:textId="69FF1648" w:rsidR="008B04E2" w:rsidRDefault="008B04E2" w:rsidP="008B04E2">
      <w:r w:rsidRPr="008B04E2">
        <w:t xml:space="preserve">Porcelli, S., </w:t>
      </w:r>
      <w:r w:rsidRPr="008B04E2">
        <w:rPr>
          <w:b/>
        </w:rPr>
        <w:t>Koch, M. K.</w:t>
      </w:r>
      <w:r w:rsidRPr="008B04E2">
        <w:t>, &amp; Mendle, J. (2021</w:t>
      </w:r>
      <w:r w:rsidR="008E57E9">
        <w:t xml:space="preserve">, </w:t>
      </w:r>
      <w:r w:rsidRPr="008B04E2">
        <w:t>April). Untangling rumination and negative</w:t>
      </w:r>
      <w:r>
        <w:tab/>
      </w:r>
      <w:r w:rsidRPr="008B04E2">
        <w:t>urgency: An exploration of emotional cascade theory in adolescents. Poster presented at</w:t>
      </w:r>
      <w:r>
        <w:tab/>
      </w:r>
      <w:r w:rsidRPr="008B04E2">
        <w:t>the Society for Research in Child Development</w:t>
      </w:r>
      <w:r w:rsidR="00D85372">
        <w:t xml:space="preserve"> </w:t>
      </w:r>
      <w:r w:rsidR="00D85372" w:rsidRPr="008B04E2">
        <w:t>Biennial Meeting</w:t>
      </w:r>
      <w:r w:rsidR="00695823">
        <w:t xml:space="preserve">. </w:t>
      </w:r>
      <w:r w:rsidRPr="008B04E2">
        <w:t>Virtual.</w:t>
      </w:r>
    </w:p>
    <w:p w14:paraId="467487DD" w14:textId="7F8D012C" w:rsidR="008B04E2" w:rsidRDefault="008B04E2" w:rsidP="008B04E2"/>
    <w:p w14:paraId="4952C2DB" w14:textId="0807504D" w:rsidR="008B04E2" w:rsidRPr="008B04E2" w:rsidRDefault="008B04E2" w:rsidP="008B04E2">
      <w:r w:rsidRPr="008B04E2">
        <w:t xml:space="preserve">Kubi, </w:t>
      </w:r>
      <w:proofErr w:type="gramStart"/>
      <w:r w:rsidRPr="008B04E2">
        <w:t>G.</w:t>
      </w:r>
      <w:r w:rsidR="00A84C39">
        <w:t>,</w:t>
      </w:r>
      <w:r w:rsidR="00890484">
        <w:t>*</w:t>
      </w:r>
      <w:proofErr w:type="gramEnd"/>
      <w:r w:rsidRPr="008B04E2">
        <w:t xml:space="preserve"> </w:t>
      </w:r>
      <w:r w:rsidRPr="008B04E2">
        <w:rPr>
          <w:b/>
        </w:rPr>
        <w:t>Koch, M. K.</w:t>
      </w:r>
      <w:r w:rsidRPr="008B04E2">
        <w:t xml:space="preserve">, Ratner, K., &amp; Mendle, J. (2021, March). Perfect fit, or perfectly </w:t>
      </w:r>
      <w:proofErr w:type="gramStart"/>
      <w:r w:rsidRPr="008B04E2">
        <w:t>fixed?:</w:t>
      </w:r>
      <w:proofErr w:type="gramEnd"/>
      <w:r>
        <w:tab/>
      </w:r>
      <w:r w:rsidRPr="008B04E2">
        <w:t>Identity’s role in anxiety and perfectionism. Poster presented at the Society for Research</w:t>
      </w:r>
      <w:r>
        <w:tab/>
      </w:r>
      <w:r w:rsidRPr="008B04E2">
        <w:t>on Adolescence</w:t>
      </w:r>
      <w:r w:rsidR="00D85372">
        <w:t xml:space="preserve"> Biennial </w:t>
      </w:r>
      <w:r w:rsidR="00D85372" w:rsidRPr="008B04E2">
        <w:t>Meeting</w:t>
      </w:r>
      <w:r w:rsidRPr="008B04E2">
        <w:t>.</w:t>
      </w:r>
      <w:r w:rsidR="00695823">
        <w:t xml:space="preserve"> </w:t>
      </w:r>
      <w:r w:rsidRPr="008B04E2">
        <w:t>Virtual.</w:t>
      </w:r>
    </w:p>
    <w:p w14:paraId="070A1AFD" w14:textId="77777777" w:rsidR="008B04E2" w:rsidRPr="008B04E2" w:rsidRDefault="008B04E2" w:rsidP="008B04E2"/>
    <w:p w14:paraId="29B9FDB4" w14:textId="71FFE359" w:rsidR="008B04E2" w:rsidRPr="008B04E2" w:rsidRDefault="008B04E2" w:rsidP="008B04E2">
      <w:r w:rsidRPr="008B04E2">
        <w:lastRenderedPageBreak/>
        <w:t xml:space="preserve">Porcelli, S., </w:t>
      </w:r>
      <w:r w:rsidRPr="008B04E2">
        <w:rPr>
          <w:b/>
        </w:rPr>
        <w:t>Koch, M. K.</w:t>
      </w:r>
      <w:r w:rsidRPr="008B04E2">
        <w:t>, &amp; Mendle, J. (2019, May). Negative urgency and interpersonal</w:t>
      </w:r>
      <w:r>
        <w:tab/>
      </w:r>
      <w:r w:rsidRPr="008B04E2">
        <w:t>conflict: The mediating role of depressive symptoms. Poster presented at the 31</w:t>
      </w:r>
      <w:r w:rsidRPr="008B04E2">
        <w:rPr>
          <w:vertAlign w:val="superscript"/>
        </w:rPr>
        <w:t>st</w:t>
      </w:r>
      <w:r w:rsidRPr="008B04E2">
        <w:t xml:space="preserve"> APS</w:t>
      </w:r>
      <w:r>
        <w:tab/>
      </w:r>
      <w:r w:rsidRPr="008B04E2">
        <w:t>Annual Convention. Washington, DC.</w:t>
      </w:r>
    </w:p>
    <w:p w14:paraId="5F46B928" w14:textId="77777777" w:rsidR="008B04E2" w:rsidRPr="008B04E2" w:rsidRDefault="008B04E2" w:rsidP="008B04E2"/>
    <w:p w14:paraId="373A1A69" w14:textId="68FBE401" w:rsidR="008B04E2" w:rsidRPr="008B04E2" w:rsidRDefault="008B04E2" w:rsidP="008B04E2">
      <w:r w:rsidRPr="008B04E2">
        <w:rPr>
          <w:b/>
        </w:rPr>
        <w:t>Koch, M. K.</w:t>
      </w:r>
      <w:r w:rsidRPr="008B04E2">
        <w:t xml:space="preserve">, Kubi, </w:t>
      </w:r>
      <w:proofErr w:type="gramStart"/>
      <w:r w:rsidRPr="008B04E2">
        <w:t>G.</w:t>
      </w:r>
      <w:r w:rsidR="00460635">
        <w:t>,</w:t>
      </w:r>
      <w:r w:rsidR="00890484">
        <w:t>*</w:t>
      </w:r>
      <w:proofErr w:type="gramEnd"/>
      <w:r w:rsidRPr="008B04E2">
        <w:t xml:space="preserve"> &amp; Mendle, J. (2019, March). Text analysis approaches to predicting</w:t>
      </w:r>
      <w:r>
        <w:tab/>
      </w:r>
      <w:r w:rsidRPr="008B04E2">
        <w:t>depression in early adolescent girls. Poster presented at the Society for Research on Child</w:t>
      </w:r>
      <w:r>
        <w:tab/>
      </w:r>
      <w:r w:rsidRPr="008B04E2">
        <w:t>Development. Baltimore, MD.</w:t>
      </w:r>
    </w:p>
    <w:p w14:paraId="4B13F0AE" w14:textId="77777777" w:rsidR="008B04E2" w:rsidRPr="008B04E2" w:rsidRDefault="008B04E2" w:rsidP="008B04E2"/>
    <w:p w14:paraId="57052870" w14:textId="27ED10A7" w:rsidR="008B04E2" w:rsidRPr="008B04E2" w:rsidRDefault="008B04E2" w:rsidP="008B04E2">
      <w:r w:rsidRPr="008B04E2">
        <w:t xml:space="preserve">Rosenthal, </w:t>
      </w:r>
      <w:proofErr w:type="gramStart"/>
      <w:r w:rsidRPr="008B04E2">
        <w:t>E.</w:t>
      </w:r>
      <w:r w:rsidR="00460635">
        <w:t>,</w:t>
      </w:r>
      <w:r w:rsidR="00890484">
        <w:t>*</w:t>
      </w:r>
      <w:proofErr w:type="gramEnd"/>
      <w:r w:rsidRPr="008B04E2">
        <w:t xml:space="preserve"> </w:t>
      </w:r>
      <w:r w:rsidRPr="008B04E2">
        <w:rPr>
          <w:b/>
        </w:rPr>
        <w:t>Koch, M. K.</w:t>
      </w:r>
      <w:r w:rsidRPr="008B04E2">
        <w:t>, &amp; Mendle, J. (2019, March). Is age just a number? Exploring the</w:t>
      </w:r>
      <w:r>
        <w:tab/>
      </w:r>
      <w:r w:rsidRPr="008B04E2">
        <w:t>association among relative age, pubertal timing, and depression. Poster presented at the</w:t>
      </w:r>
      <w:r w:rsidR="00677C24">
        <w:tab/>
      </w:r>
      <w:r w:rsidR="00D85372" w:rsidRPr="008B04E2">
        <w:t>Society for Research in Child Development</w:t>
      </w:r>
      <w:r w:rsidR="00D85372">
        <w:t xml:space="preserve"> </w:t>
      </w:r>
      <w:r w:rsidR="00D85372" w:rsidRPr="008B04E2">
        <w:t>Biennial Meeting</w:t>
      </w:r>
      <w:r w:rsidRPr="008B04E2">
        <w:t>. Baltimore, MD.</w:t>
      </w:r>
    </w:p>
    <w:p w14:paraId="7BED39BC" w14:textId="77777777" w:rsidR="008B04E2" w:rsidRPr="008B04E2" w:rsidRDefault="008B04E2" w:rsidP="008B04E2"/>
    <w:p w14:paraId="56CCD476" w14:textId="556393F0" w:rsidR="008B04E2" w:rsidRPr="008B04E2" w:rsidRDefault="008B04E2" w:rsidP="008B04E2">
      <w:r w:rsidRPr="008B04E2">
        <w:rPr>
          <w:b/>
        </w:rPr>
        <w:t>Koch, M. K.</w:t>
      </w:r>
      <w:r w:rsidRPr="008B04E2">
        <w:t>, Royer, C., &amp; Mendle, J. (2019, March). Same time, same crime? Pubertal</w:t>
      </w:r>
      <w:r>
        <w:tab/>
      </w:r>
      <w:r w:rsidRPr="008B04E2">
        <w:t>maturation and juvenile sentencing. Paper presented at the American Psychology and</w:t>
      </w:r>
      <w:r>
        <w:tab/>
      </w:r>
      <w:r w:rsidRPr="008B04E2">
        <w:t>Law Society Annual Meeting</w:t>
      </w:r>
      <w:r w:rsidR="00695823">
        <w:t xml:space="preserve">. </w:t>
      </w:r>
      <w:r w:rsidRPr="008B04E2">
        <w:t>Portland, OR.</w:t>
      </w:r>
    </w:p>
    <w:p w14:paraId="0AFF93C1" w14:textId="77777777" w:rsidR="008B04E2" w:rsidRPr="008B04E2" w:rsidRDefault="008B04E2" w:rsidP="008B04E2"/>
    <w:p w14:paraId="09D40146" w14:textId="508AAF88" w:rsidR="008B04E2" w:rsidRPr="008B04E2" w:rsidRDefault="008B04E2" w:rsidP="008B04E2">
      <w:r w:rsidRPr="008B04E2">
        <w:rPr>
          <w:b/>
        </w:rPr>
        <w:t>Koch, M. K.</w:t>
      </w:r>
      <w:r w:rsidRPr="008B04E2">
        <w:t>, McKone, K. M. P., &amp; Mendle, J. (2018, April). The pubertal transition and</w:t>
      </w:r>
      <w:r>
        <w:tab/>
      </w:r>
      <w:r w:rsidRPr="008B04E2">
        <w:t>perceived role disruption. Poster presented at the</w:t>
      </w:r>
      <w:r w:rsidR="00677C24">
        <w:t xml:space="preserve"> </w:t>
      </w:r>
      <w:r w:rsidRPr="008B04E2">
        <w:t>Society for Research on Adolescence</w:t>
      </w:r>
      <w:r w:rsidR="00D85372">
        <w:tab/>
        <w:t>Biennial Meeting</w:t>
      </w:r>
      <w:r w:rsidR="00695823">
        <w:t>.</w:t>
      </w:r>
      <w:r w:rsidR="00D85372">
        <w:t xml:space="preserve"> </w:t>
      </w:r>
      <w:r w:rsidRPr="008B04E2">
        <w:t>Minneapolis, MN.</w:t>
      </w:r>
    </w:p>
    <w:p w14:paraId="1C4F3D8C" w14:textId="77777777" w:rsidR="009D4A0E" w:rsidRDefault="009D4A0E" w:rsidP="008B04E2"/>
    <w:p w14:paraId="6147B26E" w14:textId="77777777" w:rsidR="009D4A0E" w:rsidRPr="004D1E44" w:rsidRDefault="009D4A0E" w:rsidP="009D4A0E">
      <w:pPr>
        <w:rPr>
          <w:b/>
          <w:bCs/>
        </w:rPr>
      </w:pPr>
      <w:r w:rsidRPr="004D1E44">
        <w:rPr>
          <w:b/>
          <w:bCs/>
          <w:noProof/>
          <w:u w:val="single"/>
        </w:rPr>
        <mc:AlternateContent>
          <mc:Choice Requires="wps">
            <w:drawing>
              <wp:anchor distT="0" distB="0" distL="0" distR="0" simplePos="0" relativeHeight="251707392" behindDoc="1" locked="0" layoutInCell="1" allowOverlap="1" wp14:anchorId="505BFAFA" wp14:editId="73B82D26">
                <wp:simplePos x="0" y="0"/>
                <wp:positionH relativeFrom="page">
                  <wp:posOffset>902970</wp:posOffset>
                </wp:positionH>
                <wp:positionV relativeFrom="paragraph">
                  <wp:posOffset>215265</wp:posOffset>
                </wp:positionV>
                <wp:extent cx="5886450" cy="1270"/>
                <wp:effectExtent l="0" t="12700" r="19050" b="11430"/>
                <wp:wrapTopAndBottom/>
                <wp:docPr id="2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000F14B" id="docshape8" o:spid="_x0000_s1026" style="position:absolute;margin-left:71.1pt;margin-top:16.95pt;width:463.5pt;height:.1pt;z-index:-251609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Pr="004D1E44">
        <w:rPr>
          <w:b/>
          <w:bCs/>
        </w:rPr>
        <w:t>INVITED TALKS</w:t>
      </w:r>
    </w:p>
    <w:p w14:paraId="1695105D" w14:textId="77777777" w:rsidR="009D4A0E" w:rsidRDefault="009D4A0E" w:rsidP="009D4A0E">
      <w:pPr>
        <w:spacing w:line="120" w:lineRule="auto"/>
      </w:pPr>
    </w:p>
    <w:p w14:paraId="141631F6" w14:textId="5DCB7EA3" w:rsidR="00CD36D7" w:rsidRDefault="00CD36D7" w:rsidP="00CD36D7">
      <w:r w:rsidRPr="00CD36D7">
        <w:t>In whose words? Experiences at puberty situated in individual, social, and cultural contexts</w:t>
      </w:r>
      <w:r>
        <w:t xml:space="preserve">. </w:t>
      </w:r>
      <w:r w:rsidRPr="00E03E63">
        <w:t>Talk</w:t>
      </w:r>
      <w:r>
        <w:tab/>
      </w:r>
      <w:r w:rsidRPr="00E03E63">
        <w:t>given at</w:t>
      </w:r>
      <w:r>
        <w:t xml:space="preserve"> the University of Rochester, November 2022. </w:t>
      </w:r>
    </w:p>
    <w:p w14:paraId="52A80D61" w14:textId="77777777" w:rsidR="00CD36D7" w:rsidRDefault="00CD36D7" w:rsidP="009D4A0E"/>
    <w:p w14:paraId="6FA17090" w14:textId="1284AF0C" w:rsidR="009D4A0E" w:rsidRDefault="009D4A0E" w:rsidP="009D4A0E">
      <w:r w:rsidRPr="00C7793C">
        <w:t>Effects of visual maturity on</w:t>
      </w:r>
      <w:r>
        <w:t xml:space="preserve"> </w:t>
      </w:r>
      <w:r w:rsidRPr="00C7793C">
        <w:t>juvenile justice decision-making</w:t>
      </w:r>
      <w:r>
        <w:t xml:space="preserve">. </w:t>
      </w:r>
      <w:r w:rsidRPr="00E03E63">
        <w:t>Talk given at</w:t>
      </w:r>
      <w:r w:rsidR="00CD36D7">
        <w:t xml:space="preserve"> </w:t>
      </w:r>
      <w:r>
        <w:t>University</w:t>
      </w:r>
      <w:r w:rsidR="00CD36D7">
        <w:t xml:space="preserve"> of</w:t>
      </w:r>
      <w:r w:rsidR="00CD36D7">
        <w:tab/>
        <w:t>Wyoming</w:t>
      </w:r>
      <w:r>
        <w:t xml:space="preserve"> </w:t>
      </w:r>
      <w:r w:rsidRPr="007F2F71">
        <w:t>Social Cognition and Law</w:t>
      </w:r>
      <w:r>
        <w:t xml:space="preserve"> Lab meeting, October 2022. </w:t>
      </w:r>
    </w:p>
    <w:p w14:paraId="1F6827AB" w14:textId="77777777" w:rsidR="009D4A0E" w:rsidRDefault="009D4A0E" w:rsidP="009D4A0E"/>
    <w:p w14:paraId="79C69F90" w14:textId="77777777" w:rsidR="009D4A0E" w:rsidRPr="00E03E63" w:rsidRDefault="009D4A0E" w:rsidP="009D4A0E">
      <w:r>
        <w:t xml:space="preserve">Getting a life: Twenty years later. </w:t>
      </w:r>
      <w:r w:rsidRPr="00E03E63">
        <w:t>Talk given at</w:t>
      </w:r>
      <w:r>
        <w:t xml:space="preserve"> </w:t>
      </w:r>
      <w:r w:rsidRPr="00E03E63">
        <w:t>Aarhus University</w:t>
      </w:r>
      <w:r>
        <w:t xml:space="preserve"> for the</w:t>
      </w:r>
      <w:r w:rsidRPr="00E03E63">
        <w:t xml:space="preserve"> Symposium on </w:t>
      </w:r>
      <w:r>
        <w:t>L</w:t>
      </w:r>
      <w:r w:rsidRPr="00E03E63">
        <w:t>ife</w:t>
      </w:r>
      <w:r>
        <w:tab/>
        <w:t>S</w:t>
      </w:r>
      <w:r w:rsidRPr="00E03E63">
        <w:t>tories in honor of Tilmann Haberma</w:t>
      </w:r>
      <w:r>
        <w:t xml:space="preserve">s, September 2022. </w:t>
      </w:r>
    </w:p>
    <w:p w14:paraId="53E44C5A" w14:textId="77777777" w:rsidR="009D4A0E" w:rsidRDefault="009D4A0E" w:rsidP="009D4A0E"/>
    <w:p w14:paraId="7851E80B" w14:textId="77777777" w:rsidR="009D4A0E" w:rsidRDefault="009D4A0E" w:rsidP="009D4A0E">
      <w:r w:rsidRPr="00591CF3">
        <w:t>Making sense of puberty: Girls’ narratives of navigating physical and social change</w:t>
      </w:r>
      <w:r>
        <w:t>. Talk given</w:t>
      </w:r>
      <w:r>
        <w:tab/>
        <w:t>at the University of Florida for the Postdoctoral Association lecture series, June 2022.</w:t>
      </w:r>
    </w:p>
    <w:p w14:paraId="3A76E3B5" w14:textId="77777777" w:rsidR="009D4A0E" w:rsidRDefault="009D4A0E" w:rsidP="009D4A0E"/>
    <w:p w14:paraId="7E0A5B89" w14:textId="77777777" w:rsidR="009D4A0E" w:rsidRPr="004D1E44" w:rsidRDefault="009D4A0E" w:rsidP="009D4A0E">
      <w:r w:rsidRPr="004D1E44">
        <w:t>In their own words: Finding meaning in girls’ experiences of puberty</w:t>
      </w:r>
      <w:r>
        <w:t xml:space="preserve">. </w:t>
      </w:r>
      <w:r w:rsidRPr="004D1E44">
        <w:t>Tal</w:t>
      </w:r>
      <w:r>
        <w:t xml:space="preserve">k </w:t>
      </w:r>
      <w:r w:rsidRPr="004D1E44">
        <w:t>given at Washington</w:t>
      </w:r>
      <w:r>
        <w:tab/>
      </w:r>
      <w:r w:rsidRPr="004D1E44">
        <w:t>University in St. Louis</w:t>
      </w:r>
      <w:r>
        <w:t xml:space="preserve">, </w:t>
      </w:r>
      <w:r w:rsidRPr="004D1E44">
        <w:t>November 2020.</w:t>
      </w:r>
    </w:p>
    <w:p w14:paraId="032BAF01" w14:textId="77777777" w:rsidR="00EB364F" w:rsidRDefault="00EB364F" w:rsidP="008B04E2"/>
    <w:p w14:paraId="693719A4" w14:textId="77777777" w:rsidR="00EB364F" w:rsidRPr="004D1E44" w:rsidRDefault="00EB364F" w:rsidP="00EB364F">
      <w:pPr>
        <w:rPr>
          <w:b/>
          <w:bCs/>
        </w:rPr>
      </w:pPr>
      <w:r w:rsidRPr="004D1E44">
        <w:rPr>
          <w:b/>
          <w:bCs/>
          <w:noProof/>
          <w:u w:val="single"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080CAB88" wp14:editId="691D2665">
                <wp:simplePos x="0" y="0"/>
                <wp:positionH relativeFrom="page">
                  <wp:posOffset>902970</wp:posOffset>
                </wp:positionH>
                <wp:positionV relativeFrom="paragraph">
                  <wp:posOffset>215265</wp:posOffset>
                </wp:positionV>
                <wp:extent cx="5886450" cy="1270"/>
                <wp:effectExtent l="0" t="12700" r="19050" b="11430"/>
                <wp:wrapTopAndBottom/>
                <wp:docPr id="21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0B5218E" id="docshape8" o:spid="_x0000_s1026" style="position:absolute;margin-left:71.1pt;margin-top:16.95pt;width:463.5pt;height:.1pt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b/>
          <w:bCs/>
        </w:rPr>
        <w:t>SPECIALIZED SKILLS AND TRAINING</w:t>
      </w:r>
    </w:p>
    <w:p w14:paraId="01DF8618" w14:textId="77777777" w:rsidR="00EB364F" w:rsidRDefault="00EB364F" w:rsidP="00EB364F">
      <w:r w:rsidRPr="00B9796A">
        <w:rPr>
          <w:b/>
          <w:bCs/>
        </w:rPr>
        <w:t>Data analysis:</w:t>
      </w:r>
      <w:r>
        <w:t xml:space="preserve"> </w:t>
      </w:r>
      <w:r w:rsidRPr="00F90162">
        <w:t>R,</w:t>
      </w:r>
      <w:r>
        <w:t xml:space="preserve"> Python, Mplus,</w:t>
      </w:r>
      <w:r w:rsidRPr="00F90162">
        <w:t xml:space="preserve"> </w:t>
      </w:r>
      <w:r>
        <w:t xml:space="preserve">SAS, SPSS </w:t>
      </w:r>
    </w:p>
    <w:p w14:paraId="4291CF56" w14:textId="5EB064C8" w:rsidR="00C9309B" w:rsidRDefault="00EB364F" w:rsidP="00EB364F">
      <w:r w:rsidRPr="00B9796A">
        <w:rPr>
          <w:b/>
          <w:bCs/>
        </w:rPr>
        <w:t>Computational text analysis</w:t>
      </w:r>
      <w:r>
        <w:t>: topic modeling, word embeddings, sentiment analysis</w:t>
      </w:r>
    </w:p>
    <w:p w14:paraId="51EA3688" w14:textId="6ECBDB66" w:rsidR="00EB364F" w:rsidRPr="00105874" w:rsidRDefault="00EB364F" w:rsidP="00EB364F">
      <w:r w:rsidRPr="00105874">
        <w:rPr>
          <w:b/>
          <w:bCs/>
        </w:rPr>
        <w:t>Content analysis</w:t>
      </w:r>
      <w:r>
        <w:rPr>
          <w:b/>
          <w:bCs/>
        </w:rPr>
        <w:t xml:space="preserve">: </w:t>
      </w:r>
      <w:r>
        <w:t xml:space="preserve">communion, meaning-making, purpose, empathic </w:t>
      </w:r>
      <w:proofErr w:type="gramStart"/>
      <w:r>
        <w:t>communication</w:t>
      </w:r>
      <w:proofErr w:type="gramEnd"/>
    </w:p>
    <w:p w14:paraId="213AD0B5" w14:textId="77777777" w:rsidR="00EB364F" w:rsidRDefault="00EB364F" w:rsidP="00EB364F"/>
    <w:p w14:paraId="6865664D" w14:textId="77777777" w:rsidR="00EB364F" w:rsidRDefault="00EB364F" w:rsidP="00EB364F">
      <w:r>
        <w:t>Methods in Text Mining – Cornell University</w:t>
      </w:r>
      <w:r>
        <w:tab/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   2019</w:t>
      </w:r>
    </w:p>
    <w:p w14:paraId="15127ACE" w14:textId="77777777" w:rsidR="00EB364F" w:rsidRDefault="00EB364F" w:rsidP="00EB364F"/>
    <w:p w14:paraId="00FDFAB8" w14:textId="77777777" w:rsidR="00EB364F" w:rsidRDefault="00EB364F" w:rsidP="00EB364F">
      <w:r>
        <w:t>Methods in Multilevel Structural Equation Modeling – Cornell University</w:t>
      </w:r>
      <w:r>
        <w:tab/>
        <w:t xml:space="preserve">    </w:t>
      </w:r>
      <w:r>
        <w:tab/>
      </w:r>
      <w:r>
        <w:tab/>
        <w:t xml:space="preserve">    2016</w:t>
      </w:r>
    </w:p>
    <w:p w14:paraId="2A881C11" w14:textId="77777777" w:rsidR="00EB364F" w:rsidRDefault="00EB364F" w:rsidP="00EB364F"/>
    <w:p w14:paraId="42A98CFF" w14:textId="301722AD" w:rsidR="00EB364F" w:rsidRDefault="00EB364F" w:rsidP="00EB364F">
      <w:r w:rsidRPr="004931D8">
        <w:lastRenderedPageBreak/>
        <w:t xml:space="preserve">APA Advanced Training Institute </w:t>
      </w:r>
      <w:r>
        <w:t xml:space="preserve">on Structural Equation </w:t>
      </w:r>
      <w:proofErr w:type="gramStart"/>
      <w:r>
        <w:t xml:space="preserve">Modeling  </w:t>
      </w:r>
      <w:r>
        <w:tab/>
      </w:r>
      <w:proofErr w:type="gramEnd"/>
      <w:r>
        <w:tab/>
        <w:t xml:space="preserve">                2016</w:t>
      </w:r>
    </w:p>
    <w:p w14:paraId="77A3937B" w14:textId="77777777" w:rsidR="004931D8" w:rsidRDefault="004931D8" w:rsidP="004D1E44"/>
    <w:p w14:paraId="284CFBE0" w14:textId="459E1D8B" w:rsidR="00603FBD" w:rsidRPr="00EB175B" w:rsidRDefault="00603FBD" w:rsidP="00603FBD">
      <w:pPr>
        <w:widowControl w:val="0"/>
        <w:autoSpaceDE w:val="0"/>
        <w:autoSpaceDN w:val="0"/>
        <w:spacing w:before="1"/>
        <w:jc w:val="center"/>
        <w:outlineLvl w:val="0"/>
        <w:rPr>
          <w:b/>
          <w:bCs/>
          <w:u w:color="000000"/>
        </w:rPr>
      </w:pPr>
      <w:r>
        <w:rPr>
          <w:b/>
          <w:bCs/>
          <w:u w:color="000000"/>
        </w:rPr>
        <w:t>II. TEACHING</w:t>
      </w:r>
      <w:r w:rsidR="00960A50">
        <w:rPr>
          <w:b/>
          <w:bCs/>
          <w:u w:color="000000"/>
        </w:rPr>
        <w:t xml:space="preserve"> AND MENTORING</w:t>
      </w:r>
    </w:p>
    <w:p w14:paraId="78CE9592" w14:textId="5EFA86F4" w:rsidR="00603FBD" w:rsidRPr="00E3554F" w:rsidRDefault="00603FBD" w:rsidP="00E3554F">
      <w:pPr>
        <w:widowControl w:val="0"/>
        <w:autoSpaceDE w:val="0"/>
        <w:autoSpaceDN w:val="0"/>
        <w:spacing w:before="5"/>
        <w:rPr>
          <w:b/>
          <w:sz w:val="3"/>
        </w:rPr>
      </w:pPr>
      <w:r w:rsidRPr="00EB175B"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19D9AC97" wp14:editId="4EBEE95B">
                <wp:simplePos x="0" y="0"/>
                <wp:positionH relativeFrom="page">
                  <wp:posOffset>902970</wp:posOffset>
                </wp:positionH>
                <wp:positionV relativeFrom="paragraph">
                  <wp:posOffset>40640</wp:posOffset>
                </wp:positionV>
                <wp:extent cx="5886450" cy="1270"/>
                <wp:effectExtent l="0" t="12700" r="19050" b="11430"/>
                <wp:wrapTopAndBottom/>
                <wp:docPr id="25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1252B29" id="docshape5" o:spid="_x0000_s1026" style="position:absolute;margin-left:71.1pt;margin-top:3.2pt;width:463.5pt;height:.1pt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073448C3" w14:textId="29F2D136" w:rsidR="00A97EBC" w:rsidRDefault="00A97EBC" w:rsidP="004D1E44">
      <w:pPr>
        <w:rPr>
          <w:b/>
          <w:bCs/>
        </w:rPr>
      </w:pPr>
      <w:r>
        <w:rPr>
          <w:b/>
          <w:bCs/>
        </w:rPr>
        <w:t>INSTRUCTOR OF RECORD | Cornell University, Department of Psychology</w:t>
      </w:r>
    </w:p>
    <w:p w14:paraId="7AEAAD63" w14:textId="180AA368" w:rsidR="00D2210F" w:rsidRPr="00D2210F" w:rsidRDefault="00D2210F" w:rsidP="004D1E44">
      <w:pPr>
        <w:rPr>
          <w:i/>
          <w:iCs/>
        </w:rPr>
      </w:pPr>
      <w:r w:rsidRPr="00D2210F">
        <w:rPr>
          <w:rFonts w:eastAsiaTheme="minorHAnsi"/>
          <w:i/>
          <w:iCs/>
        </w:rPr>
        <w:t>Overall average teaching score: 4.72/5</w:t>
      </w:r>
    </w:p>
    <w:p w14:paraId="2851ADF1" w14:textId="4CFC0222" w:rsidR="00D2210F" w:rsidRPr="007D79B2" w:rsidRDefault="00A97EBC" w:rsidP="004D1E44">
      <w:r w:rsidRPr="00A97EBC">
        <w:t xml:space="preserve">I independently </w:t>
      </w:r>
      <w:r>
        <w:t>developed</w:t>
      </w:r>
      <w:r w:rsidR="00AC40C0">
        <w:t xml:space="preserve"> </w:t>
      </w:r>
      <w:r w:rsidR="00567FDB">
        <w:t xml:space="preserve">the syllabi, materials, and assignments, as well as independently </w:t>
      </w:r>
      <w:r w:rsidR="00AC40C0">
        <w:t xml:space="preserve">taught the </w:t>
      </w:r>
      <w:r w:rsidR="00567FDB">
        <w:t xml:space="preserve">following </w:t>
      </w:r>
      <w:r w:rsidR="00AC40C0">
        <w:t xml:space="preserve">courses: </w:t>
      </w:r>
    </w:p>
    <w:p w14:paraId="2F9EA7A9" w14:textId="7E8CA1C3" w:rsidR="00F07615" w:rsidRDefault="004D1E44" w:rsidP="00F07615">
      <w:pPr>
        <w:pStyle w:val="ListParagraph"/>
        <w:numPr>
          <w:ilvl w:val="0"/>
          <w:numId w:val="1"/>
        </w:numPr>
      </w:pPr>
      <w:r w:rsidRPr="007D79B2">
        <w:rPr>
          <w:b/>
          <w:bCs/>
        </w:rPr>
        <w:t>Unequal Childhoods: First-Year Writing Seminar</w:t>
      </w:r>
      <w:r w:rsidRPr="004D1E44">
        <w:t xml:space="preserve"> (HE1150</w:t>
      </w:r>
      <w:r w:rsidR="007D79B2">
        <w:t>, class size: 17)</w:t>
      </w:r>
      <w:r>
        <w:t xml:space="preserve">   </w:t>
      </w:r>
      <w:r w:rsidRPr="004D1E44">
        <w:t>Fall 2021</w:t>
      </w:r>
    </w:p>
    <w:p w14:paraId="544B2B54" w14:textId="2F5D4156" w:rsidR="004D1E44" w:rsidRDefault="004D1E44" w:rsidP="007D79B2">
      <w:pPr>
        <w:pStyle w:val="ListParagraph"/>
        <w:numPr>
          <w:ilvl w:val="0"/>
          <w:numId w:val="1"/>
        </w:numPr>
      </w:pPr>
      <w:r w:rsidRPr="007D79B2">
        <w:rPr>
          <w:b/>
          <w:bCs/>
        </w:rPr>
        <w:t>Adolescence and Emerging Adulthood</w:t>
      </w:r>
      <w:r w:rsidRPr="004D1E44">
        <w:t xml:space="preserve"> (HD1170</w:t>
      </w:r>
      <w:r w:rsidR="00A97EBC">
        <w:t>, class size:</w:t>
      </w:r>
      <w:r w:rsidR="00BA7D8C">
        <w:t xml:space="preserve"> 45+</w:t>
      </w:r>
      <w:r w:rsidRPr="004D1E44">
        <w:t>)</w:t>
      </w:r>
      <w:r w:rsidR="0043068F">
        <w:t xml:space="preserve">  </w:t>
      </w:r>
      <w:r w:rsidR="00E408D9">
        <w:t xml:space="preserve">          </w:t>
      </w:r>
      <w:r w:rsidR="0043068F">
        <w:t xml:space="preserve"> </w:t>
      </w:r>
      <w:r w:rsidRPr="004D1E44">
        <w:t>Summer 2021</w:t>
      </w:r>
    </w:p>
    <w:p w14:paraId="62CA0B75" w14:textId="14A98C38" w:rsidR="004D1E44" w:rsidRDefault="004D1E44" w:rsidP="007D79B2">
      <w:pPr>
        <w:pStyle w:val="ListParagraph"/>
        <w:numPr>
          <w:ilvl w:val="0"/>
          <w:numId w:val="1"/>
        </w:numPr>
      </w:pPr>
      <w:r w:rsidRPr="007D79B2">
        <w:rPr>
          <w:b/>
          <w:bCs/>
        </w:rPr>
        <w:t>Narratives of Women’s Lives</w:t>
      </w:r>
      <w:r w:rsidRPr="004D1E44">
        <w:t xml:space="preserve"> (HD2520</w:t>
      </w:r>
      <w:r w:rsidR="007D79B2">
        <w:t xml:space="preserve">, class size: </w:t>
      </w:r>
      <w:r w:rsidR="00F07615">
        <w:t>50</w:t>
      </w:r>
      <w:r w:rsidRPr="004D1E44">
        <w:t>)</w:t>
      </w:r>
      <w:r w:rsidRPr="004D1E44">
        <w:tab/>
        <w:t xml:space="preserve"> </w:t>
      </w:r>
      <w:r w:rsidRPr="004D1E44">
        <w:tab/>
      </w:r>
      <w:r w:rsidRPr="004D1E44">
        <w:tab/>
        <w:t xml:space="preserve">  </w:t>
      </w:r>
      <w:r>
        <w:t xml:space="preserve"> </w:t>
      </w:r>
      <w:r w:rsidRPr="004D1E44">
        <w:t xml:space="preserve"> Spring 2021</w:t>
      </w:r>
    </w:p>
    <w:p w14:paraId="48253A02" w14:textId="572F3FE8" w:rsidR="007C7EE4" w:rsidRDefault="007C7EE4" w:rsidP="004D1E44"/>
    <w:p w14:paraId="47ADCF4C" w14:textId="4C7EA23E" w:rsidR="00E27034" w:rsidRDefault="00E27034" w:rsidP="00E27034">
      <w:pPr>
        <w:rPr>
          <w:b/>
          <w:bCs/>
        </w:rPr>
      </w:pPr>
      <w:r w:rsidRPr="007C7EE4">
        <w:rPr>
          <w:b/>
          <w:bCs/>
        </w:rPr>
        <w:t>TEACHING ASSISTANT</w:t>
      </w:r>
      <w:r>
        <w:rPr>
          <w:b/>
          <w:bCs/>
        </w:rPr>
        <w:t>SHIPS | Cornell University, Department of Psychology</w:t>
      </w:r>
    </w:p>
    <w:p w14:paraId="63F1C14C" w14:textId="43152201" w:rsidR="00E27034" w:rsidRDefault="00E27034" w:rsidP="001015E1">
      <w:pPr>
        <w:pStyle w:val="ListParagraph"/>
        <w:numPr>
          <w:ilvl w:val="0"/>
          <w:numId w:val="13"/>
        </w:numPr>
      </w:pPr>
      <w:r w:rsidRPr="007C7EE4">
        <w:t>Developmental Psychopathology</w:t>
      </w:r>
      <w:r w:rsidRPr="007C7EE4"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7C7EE4">
        <w:t>Fall 2020</w:t>
      </w:r>
    </w:p>
    <w:p w14:paraId="1CC64779" w14:textId="7BE52A4D" w:rsidR="001015E1" w:rsidRPr="007C7EE4" w:rsidRDefault="001015E1" w:rsidP="001015E1">
      <w:pPr>
        <w:pStyle w:val="ListParagraph"/>
        <w:numPr>
          <w:ilvl w:val="1"/>
          <w:numId w:val="13"/>
        </w:numPr>
      </w:pPr>
      <w:r>
        <w:t xml:space="preserve">Graded assignments, wrote exam questions, designed mental health </w:t>
      </w:r>
      <w:proofErr w:type="gramStart"/>
      <w:r>
        <w:t>summit</w:t>
      </w:r>
      <w:proofErr w:type="gramEnd"/>
    </w:p>
    <w:p w14:paraId="4C915CD8" w14:textId="646014E8" w:rsidR="00E27034" w:rsidRDefault="00E27034" w:rsidP="001015E1">
      <w:pPr>
        <w:pStyle w:val="ListParagraph"/>
        <w:numPr>
          <w:ilvl w:val="0"/>
          <w:numId w:val="13"/>
        </w:numPr>
      </w:pPr>
      <w:r w:rsidRPr="007C7EE4">
        <w:t>Research Methods</w:t>
      </w:r>
      <w:r w:rsidRPr="007C7EE4">
        <w:tab/>
      </w:r>
      <w:r>
        <w:tab/>
      </w:r>
      <w:r>
        <w:tab/>
      </w:r>
      <w:r>
        <w:tab/>
      </w:r>
      <w:r>
        <w:tab/>
      </w:r>
      <w:r>
        <w:tab/>
      </w:r>
      <w:r w:rsidR="001015E1">
        <w:t xml:space="preserve">            </w:t>
      </w:r>
      <w:r>
        <w:t xml:space="preserve">  </w:t>
      </w:r>
      <w:r w:rsidRPr="007C7EE4">
        <w:t xml:space="preserve"> Fall 2018, Fall 2019</w:t>
      </w:r>
    </w:p>
    <w:p w14:paraId="10B5EDDC" w14:textId="48632CCC" w:rsidR="001015E1" w:rsidRPr="007C7EE4" w:rsidRDefault="001015E1" w:rsidP="001015E1">
      <w:pPr>
        <w:pStyle w:val="ListParagraph"/>
        <w:numPr>
          <w:ilvl w:val="1"/>
          <w:numId w:val="13"/>
        </w:numPr>
      </w:pPr>
      <w:r>
        <w:t>Mentored student teams through two research projects, taught R programming</w:t>
      </w:r>
    </w:p>
    <w:p w14:paraId="7FA3BB4F" w14:textId="7AB65C4A" w:rsidR="00E27034" w:rsidRDefault="00E27034" w:rsidP="00BA06C7">
      <w:pPr>
        <w:pStyle w:val="ListParagraph"/>
        <w:numPr>
          <w:ilvl w:val="0"/>
          <w:numId w:val="14"/>
        </w:numPr>
      </w:pPr>
      <w:r w:rsidRPr="007C7EE4">
        <w:t xml:space="preserve">Adolescence and Emerging Adulthood                         </w:t>
      </w:r>
      <w:r w:rsidR="00BA06C7">
        <w:t xml:space="preserve"> </w:t>
      </w:r>
      <w:r w:rsidR="00E66AF8">
        <w:tab/>
      </w:r>
      <w:r w:rsidR="00E66AF8">
        <w:tab/>
        <w:t xml:space="preserve">           </w:t>
      </w:r>
      <w:r w:rsidR="00E66AF8">
        <w:tab/>
        <w:t xml:space="preserve">      </w:t>
      </w:r>
      <w:r w:rsidRPr="007C7EE4">
        <w:t>201</w:t>
      </w:r>
      <w:r w:rsidR="00E66AF8">
        <w:t>7</w:t>
      </w:r>
      <w:r w:rsidRPr="007C7EE4">
        <w:t>-2020</w:t>
      </w:r>
    </w:p>
    <w:p w14:paraId="7ADF835E" w14:textId="4B8B4771" w:rsidR="00BA06C7" w:rsidRPr="007C7EE4" w:rsidRDefault="00BA06C7" w:rsidP="00BA06C7">
      <w:pPr>
        <w:pStyle w:val="ListParagraph"/>
        <w:numPr>
          <w:ilvl w:val="1"/>
          <w:numId w:val="14"/>
        </w:numPr>
      </w:pPr>
      <w:r>
        <w:t xml:space="preserve">Guest lectured on puberty, wrote exam questions, graded </w:t>
      </w:r>
      <w:proofErr w:type="gramStart"/>
      <w:r w:rsidR="00D35CA2">
        <w:t>assignments</w:t>
      </w:r>
      <w:proofErr w:type="gramEnd"/>
    </w:p>
    <w:p w14:paraId="0E6CF470" w14:textId="61A0D3F0" w:rsidR="00D35CA2" w:rsidRDefault="00E27034" w:rsidP="00E27034">
      <w:pPr>
        <w:pStyle w:val="ListParagraph"/>
        <w:numPr>
          <w:ilvl w:val="0"/>
          <w:numId w:val="14"/>
        </w:numPr>
      </w:pPr>
      <w:r w:rsidRPr="007C7EE4">
        <w:t>Policy Analysis &amp; Management Senior Capstone</w:t>
      </w:r>
      <w:r w:rsidRPr="007C7EE4">
        <w:tab/>
      </w:r>
      <w:r w:rsidR="00D35CA2">
        <w:t xml:space="preserve">    </w:t>
      </w:r>
      <w:r w:rsidR="00D35CA2">
        <w:tab/>
      </w:r>
      <w:r>
        <w:tab/>
      </w:r>
      <w:r>
        <w:tab/>
        <w:t xml:space="preserve">    </w:t>
      </w:r>
      <w:r w:rsidRPr="007C7EE4">
        <w:t xml:space="preserve">Spring 2019 </w:t>
      </w:r>
    </w:p>
    <w:p w14:paraId="71EF79F9" w14:textId="36BA6BD4" w:rsidR="00D35CA2" w:rsidRDefault="00D35CA2" w:rsidP="00D35CA2">
      <w:pPr>
        <w:pStyle w:val="ListParagraph"/>
        <w:numPr>
          <w:ilvl w:val="1"/>
          <w:numId w:val="14"/>
        </w:numPr>
      </w:pPr>
      <w:r>
        <w:t>Mentored student teams in analyzing data</w:t>
      </w:r>
      <w:r w:rsidR="00AD6857">
        <w:t xml:space="preserve"> about recidivism</w:t>
      </w:r>
      <w:r>
        <w:t>, writing research report</w:t>
      </w:r>
      <w:r w:rsidR="00AD6857">
        <w:t>s</w:t>
      </w:r>
      <w:r>
        <w:t xml:space="preserve">, and presenting final product to community </w:t>
      </w:r>
      <w:proofErr w:type="gramStart"/>
      <w:r>
        <w:t>stakeholders</w:t>
      </w:r>
      <w:proofErr w:type="gramEnd"/>
    </w:p>
    <w:p w14:paraId="3E00DE69" w14:textId="571A1E83" w:rsidR="00E27034" w:rsidRDefault="00E27034" w:rsidP="00E27034">
      <w:pPr>
        <w:pStyle w:val="ListParagraph"/>
        <w:numPr>
          <w:ilvl w:val="0"/>
          <w:numId w:val="14"/>
        </w:numPr>
      </w:pPr>
      <w:r w:rsidRPr="007C7EE4">
        <w:t>Aging and Adulthood</w:t>
      </w:r>
      <w:r w:rsidRPr="007C7EE4">
        <w:tab/>
      </w:r>
      <w:proofErr w:type="gramStart"/>
      <w:r w:rsidRPr="007C7EE4">
        <w:tab/>
        <w:t xml:space="preserve"> 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7C7EE4">
        <w:t>Fall 2016</w:t>
      </w:r>
    </w:p>
    <w:p w14:paraId="20115E5C" w14:textId="23AC8F7A" w:rsidR="00D35CA2" w:rsidRPr="007C7EE4" w:rsidRDefault="00D35CA2" w:rsidP="00D35CA2">
      <w:pPr>
        <w:pStyle w:val="ListParagraph"/>
        <w:numPr>
          <w:ilvl w:val="1"/>
          <w:numId w:val="14"/>
        </w:numPr>
      </w:pPr>
      <w:r>
        <w:t xml:space="preserve">Guided students through literature reviews, graded research papers </w:t>
      </w:r>
    </w:p>
    <w:p w14:paraId="73BEA00C" w14:textId="77777777" w:rsidR="00E27034" w:rsidRDefault="00E27034" w:rsidP="007C7EE4">
      <w:pPr>
        <w:rPr>
          <w:b/>
          <w:bCs/>
        </w:rPr>
      </w:pPr>
    </w:p>
    <w:p w14:paraId="1F40E147" w14:textId="77777777" w:rsidR="00E408D9" w:rsidRDefault="00E408D9" w:rsidP="00E408D9">
      <w:pPr>
        <w:rPr>
          <w:b/>
          <w:bCs/>
        </w:rPr>
      </w:pPr>
      <w:r>
        <w:rPr>
          <w:b/>
          <w:bCs/>
        </w:rPr>
        <w:t>Professional Development Seminars:</w:t>
      </w:r>
    </w:p>
    <w:p w14:paraId="09317C7C" w14:textId="10E44F74" w:rsidR="00DE4D41" w:rsidRDefault="00DE4D41" w:rsidP="00DE4D41">
      <w:r w:rsidRPr="00DE4D41">
        <w:t xml:space="preserve">Moving from </w:t>
      </w:r>
      <w:r>
        <w:t>D</w:t>
      </w:r>
      <w:r w:rsidRPr="00DE4D41">
        <w:t xml:space="preserve">octoral </w:t>
      </w:r>
      <w:r>
        <w:t>S</w:t>
      </w:r>
      <w:r w:rsidRPr="00DE4D41">
        <w:t xml:space="preserve">tudent to </w:t>
      </w:r>
      <w:r>
        <w:t>P</w:t>
      </w:r>
      <w:r w:rsidRPr="00DE4D41">
        <w:t xml:space="preserve">ost-doctoral </w:t>
      </w:r>
      <w:r>
        <w:t>A</w:t>
      </w:r>
      <w:r w:rsidRPr="00DE4D41">
        <w:t>ppointment</w:t>
      </w:r>
      <w:r>
        <w:tab/>
      </w:r>
      <w:r>
        <w:tab/>
      </w:r>
      <w:r>
        <w:tab/>
        <w:t xml:space="preserve">    Spring 2023</w:t>
      </w:r>
    </w:p>
    <w:p w14:paraId="2BC394D5" w14:textId="67F398FB" w:rsidR="00DE4D41" w:rsidRDefault="00DE4D41" w:rsidP="007C7EE4">
      <w:r>
        <w:tab/>
      </w:r>
      <w:r w:rsidR="00475754">
        <w:t xml:space="preserve">Presentation to </w:t>
      </w:r>
      <w:r w:rsidRPr="00DE4D41">
        <w:t xml:space="preserve">Cancer </w:t>
      </w:r>
      <w:r w:rsidR="00475754">
        <w:t>Center</w:t>
      </w:r>
      <w:r w:rsidRPr="00DE4D41">
        <w:t xml:space="preserve"> and Population Sciences</w:t>
      </w:r>
      <w:r>
        <w:t xml:space="preserve"> trainees </w:t>
      </w:r>
      <w:r w:rsidR="00475754">
        <w:t xml:space="preserve">on </w:t>
      </w:r>
      <w:r>
        <w:t>acquir</w:t>
      </w:r>
      <w:r w:rsidR="00475754">
        <w:t>ing</w:t>
      </w:r>
      <w:r>
        <w:t xml:space="preserve"> a </w:t>
      </w:r>
      <w:proofErr w:type="gramStart"/>
      <w:r>
        <w:t>postdoc</w:t>
      </w:r>
      <w:proofErr w:type="gramEnd"/>
    </w:p>
    <w:p w14:paraId="215F7A7B" w14:textId="216C2F71" w:rsidR="000E1965" w:rsidRDefault="000E1965" w:rsidP="000E1965">
      <w:r w:rsidRPr="007C7EE4">
        <w:t>Designing a Learner-Centered Syllabus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Spring 2021</w:t>
      </w:r>
    </w:p>
    <w:p w14:paraId="08618CB4" w14:textId="79E01ABE" w:rsidR="000E1965" w:rsidRDefault="000E1965" w:rsidP="007C7EE4">
      <w:r>
        <w:tab/>
        <w:t xml:space="preserve">Presentation to Cornell graduate </w:t>
      </w:r>
      <w:r w:rsidR="00AD6857">
        <w:t>teaching assistants</w:t>
      </w:r>
      <w:r>
        <w:t xml:space="preserve"> on syllabus design for the </w:t>
      </w:r>
      <w:r w:rsidRPr="007C7EE4">
        <w:t>Center for</w:t>
      </w:r>
      <w:r>
        <w:tab/>
      </w:r>
      <w:r w:rsidRPr="007C7EE4">
        <w:t>Teaching Innovation</w:t>
      </w:r>
    </w:p>
    <w:p w14:paraId="4AEDC41D" w14:textId="6139FB10" w:rsidR="000E1965" w:rsidRDefault="000E1965" w:rsidP="007C7EE4">
      <w:r w:rsidRPr="007C7EE4">
        <w:t>How Do I Know My Students Are Learning?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Spring 2020</w:t>
      </w:r>
    </w:p>
    <w:p w14:paraId="18F121C2" w14:textId="35086578" w:rsidR="000E1965" w:rsidRDefault="000E1965" w:rsidP="007C7EE4">
      <w:r>
        <w:tab/>
        <w:t xml:space="preserve">Presentation to Cornell graduate </w:t>
      </w:r>
      <w:r w:rsidR="00AD6857">
        <w:t xml:space="preserve">teaching assistants </w:t>
      </w:r>
      <w:r>
        <w:t>on in-class assessments for the</w:t>
      </w:r>
      <w:r w:rsidR="00AD6857">
        <w:tab/>
      </w:r>
      <w:r w:rsidRPr="007C7EE4">
        <w:t>Center for</w:t>
      </w:r>
      <w:r w:rsidR="00AD6857">
        <w:t xml:space="preserve"> </w:t>
      </w:r>
      <w:r w:rsidRPr="007C7EE4">
        <w:t>Teaching Innovation</w:t>
      </w:r>
    </w:p>
    <w:p w14:paraId="48AA7B6E" w14:textId="4E3E6677" w:rsidR="00CA2375" w:rsidRDefault="00CA2375" w:rsidP="007C7EE4">
      <w:r w:rsidRPr="007C7EE4">
        <w:t>Professional Development in Translational Research (HD4850</w:t>
      </w:r>
      <w:r>
        <w:t>, class size:10</w:t>
      </w:r>
      <w:r w:rsidRPr="007C7EE4">
        <w:t>)</w:t>
      </w:r>
      <w:r>
        <w:t xml:space="preserve">                 Fall </w:t>
      </w:r>
      <w:r w:rsidRPr="007C7EE4">
        <w:t>2019</w:t>
      </w:r>
    </w:p>
    <w:p w14:paraId="50EDF5C4" w14:textId="52FF27ED" w:rsidR="00CC7A1C" w:rsidRPr="00CC7A1C" w:rsidRDefault="00CA2375" w:rsidP="007C7EE4">
      <w:r>
        <w:tab/>
        <w:t xml:space="preserve">Presentation to </w:t>
      </w:r>
      <w:r w:rsidR="008950C4">
        <w:t xml:space="preserve">Cornell </w:t>
      </w:r>
      <w:r>
        <w:t xml:space="preserve">undergraduates on planning their research </w:t>
      </w:r>
      <w:proofErr w:type="gramStart"/>
      <w:r>
        <w:t>careers</w:t>
      </w:r>
      <w:proofErr w:type="gramEnd"/>
    </w:p>
    <w:p w14:paraId="545460D3" w14:textId="77777777" w:rsidR="0042395F" w:rsidRDefault="0042395F" w:rsidP="00153B19">
      <w:pPr>
        <w:rPr>
          <w:b/>
          <w:bCs/>
        </w:rPr>
      </w:pPr>
    </w:p>
    <w:p w14:paraId="474D41E5" w14:textId="7F11F9C4" w:rsidR="00AB0280" w:rsidRPr="00AB0280" w:rsidRDefault="0042395F" w:rsidP="00153B19">
      <w:pPr>
        <w:rPr>
          <w:b/>
          <w:bCs/>
        </w:rPr>
      </w:pPr>
      <w:r>
        <w:rPr>
          <w:b/>
          <w:bCs/>
        </w:rPr>
        <w:t>COMMUNITY EDUCATION AND ENGAGEMENT:</w:t>
      </w:r>
    </w:p>
    <w:p w14:paraId="3A84A65B" w14:textId="5703C945" w:rsidR="00AE6D70" w:rsidRDefault="00CC7A1C" w:rsidP="00153B19">
      <w:r w:rsidRPr="004931D8">
        <w:t>Women &amp; Science</w:t>
      </w:r>
      <w:r w:rsidR="00AE6D70">
        <w:t xml:space="preserve">: 4H course for high school students </w:t>
      </w:r>
      <w:r w:rsidR="00AE6D70">
        <w:tab/>
      </w:r>
      <w:r w:rsidR="00AE6D70">
        <w:tab/>
      </w:r>
      <w:r w:rsidR="00AE6D70">
        <w:tab/>
      </w:r>
      <w:r w:rsidR="00AE6D70">
        <w:tab/>
        <w:t xml:space="preserve"> </w:t>
      </w:r>
      <w:r w:rsidR="00AE6D70" w:rsidRPr="004931D8">
        <w:t>Summer 2019</w:t>
      </w:r>
    </w:p>
    <w:p w14:paraId="694CF53A" w14:textId="3D9DCBAF" w:rsidR="00CC7A1C" w:rsidRDefault="00CC7A1C" w:rsidP="00AE6D70">
      <w:pPr>
        <w:ind w:firstLine="720"/>
      </w:pPr>
      <w:r w:rsidRPr="004931D8">
        <w:t>Taught</w:t>
      </w:r>
      <w:r w:rsidR="00AE6D70">
        <w:t xml:space="preserve"> </w:t>
      </w:r>
      <w:r w:rsidR="005A0773">
        <w:t>three-day</w:t>
      </w:r>
      <w:r w:rsidRPr="004931D8">
        <w:t xml:space="preserve"> course </w:t>
      </w:r>
      <w:r w:rsidR="00AE6D70">
        <w:t>on</w:t>
      </w:r>
      <w:r w:rsidRPr="004931D8">
        <w:t xml:space="preserve"> overcoming barrier</w:t>
      </w:r>
      <w:r w:rsidR="00AE6D70">
        <w:t xml:space="preserve">s to </w:t>
      </w:r>
      <w:r w:rsidRPr="004931D8">
        <w:t>promote</w:t>
      </w:r>
      <w:r w:rsidR="00AE6D70">
        <w:t xml:space="preserve"> </w:t>
      </w:r>
      <w:r w:rsidR="003F2296">
        <w:t>equity</w:t>
      </w:r>
      <w:r w:rsidR="00AE6D70">
        <w:t xml:space="preserve"> in</w:t>
      </w:r>
      <w:r w:rsidRPr="004931D8">
        <w:t xml:space="preserve"> </w:t>
      </w:r>
      <w:proofErr w:type="gramStart"/>
      <w:r w:rsidRPr="004931D8">
        <w:t>STEM</w:t>
      </w:r>
      <w:proofErr w:type="gramEnd"/>
      <w:r w:rsidR="00AE6D70">
        <w:t xml:space="preserve"> </w:t>
      </w:r>
    </w:p>
    <w:p w14:paraId="6C351EFD" w14:textId="2D084AF7" w:rsidR="00153B19" w:rsidRDefault="00153B19" w:rsidP="00153B19">
      <w:r>
        <w:t xml:space="preserve">Benefits of writing about puberty </w:t>
      </w:r>
      <w:r w:rsidR="005A0773"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AE6D70">
        <w:t xml:space="preserve"> </w:t>
      </w:r>
      <w:r>
        <w:t xml:space="preserve">  Spring </w:t>
      </w:r>
      <w:r w:rsidRPr="007C7EE4">
        <w:t>201</w:t>
      </w:r>
      <w:r>
        <w:t>8</w:t>
      </w:r>
    </w:p>
    <w:p w14:paraId="19585156" w14:textId="31CB24DA" w:rsidR="00153B19" w:rsidRDefault="00153B19" w:rsidP="007C7EE4">
      <w:r>
        <w:tab/>
        <w:t xml:space="preserve">Presentation to 4H community partners on </w:t>
      </w:r>
      <w:r w:rsidR="003F2296">
        <w:t xml:space="preserve">best practices in </w:t>
      </w:r>
      <w:r>
        <w:t xml:space="preserve">working with </w:t>
      </w:r>
      <w:proofErr w:type="gramStart"/>
      <w:r w:rsidR="003F2296">
        <w:t>adolescents</w:t>
      </w:r>
      <w:proofErr w:type="gramEnd"/>
      <w:r>
        <w:t xml:space="preserve"> </w:t>
      </w:r>
    </w:p>
    <w:p w14:paraId="48ABB52C" w14:textId="393DF2A7" w:rsidR="00942CB1" w:rsidRDefault="004931D8" w:rsidP="00AB0280">
      <w:r w:rsidRPr="004931D8">
        <w:t xml:space="preserve">PRYDE Wreck-it Book </w:t>
      </w:r>
      <w:r w:rsidR="00942CB1">
        <w:tab/>
      </w:r>
      <w:r w:rsidR="00942CB1">
        <w:tab/>
      </w:r>
      <w:r w:rsidR="00942CB1">
        <w:tab/>
      </w:r>
      <w:r w:rsidR="00942CB1">
        <w:tab/>
      </w:r>
      <w:r w:rsidR="00942CB1">
        <w:tab/>
      </w:r>
      <w:r w:rsidR="00942CB1">
        <w:tab/>
      </w:r>
      <w:r w:rsidR="00942CB1">
        <w:tab/>
        <w:t xml:space="preserve">          November 2017</w:t>
      </w:r>
    </w:p>
    <w:p w14:paraId="75914493" w14:textId="16519262" w:rsidR="004931D8" w:rsidRPr="004931D8" w:rsidRDefault="004931D8" w:rsidP="00942CB1">
      <w:pPr>
        <w:ind w:left="720"/>
      </w:pPr>
      <w:r w:rsidRPr="004931D8">
        <w:t xml:space="preserve">Collaborated with Bronfenbrenner Center for Translational Research to create curriculum of evidence-based psychological exercises to promote positive youth </w:t>
      </w:r>
      <w:proofErr w:type="gramStart"/>
      <w:r w:rsidRPr="004931D8">
        <w:t>development</w:t>
      </w:r>
      <w:proofErr w:type="gramEnd"/>
    </w:p>
    <w:p w14:paraId="3639823E" w14:textId="391F5CE3" w:rsidR="00942CB1" w:rsidRDefault="004931D8" w:rsidP="00942CB1">
      <w:r w:rsidRPr="004931D8">
        <w:t>Expressive writing guidebook</w:t>
      </w:r>
      <w:r w:rsidR="00942CB1">
        <w:tab/>
        <w:t xml:space="preserve"> </w:t>
      </w:r>
      <w:r w:rsidR="00942CB1">
        <w:tab/>
      </w:r>
      <w:r w:rsidR="00942CB1">
        <w:tab/>
      </w:r>
      <w:r w:rsidR="00942CB1">
        <w:tab/>
      </w:r>
      <w:r w:rsidR="00942CB1">
        <w:tab/>
      </w:r>
      <w:r w:rsidR="00942CB1">
        <w:tab/>
      </w:r>
      <w:r w:rsidR="00942CB1">
        <w:tab/>
        <w:t xml:space="preserve">   </w:t>
      </w:r>
      <w:proofErr w:type="gramStart"/>
      <w:r w:rsidR="00942CB1">
        <w:tab/>
        <w:t xml:space="preserve">  </w:t>
      </w:r>
      <w:r w:rsidRPr="004931D8">
        <w:t>October</w:t>
      </w:r>
      <w:proofErr w:type="gramEnd"/>
      <w:r w:rsidRPr="004931D8">
        <w:t xml:space="preserve"> 2017</w:t>
      </w:r>
    </w:p>
    <w:p w14:paraId="6100AE0A" w14:textId="7916DF92" w:rsidR="004931D8" w:rsidRPr="004931D8" w:rsidRDefault="00942CB1" w:rsidP="00942CB1">
      <w:pPr>
        <w:ind w:firstLine="720"/>
      </w:pPr>
      <w:r>
        <w:lastRenderedPageBreak/>
        <w:t>Developed</w:t>
      </w:r>
      <w:r w:rsidR="004931D8" w:rsidRPr="004931D8">
        <w:t xml:space="preserve"> guidebook for community practitioners to administer expressive writing</w:t>
      </w:r>
      <w:r>
        <w:tab/>
      </w:r>
      <w:r w:rsidR="004931D8" w:rsidRPr="004931D8">
        <w:t xml:space="preserve">interventions in </w:t>
      </w:r>
      <w:r>
        <w:t xml:space="preserve">New York State </w:t>
      </w:r>
      <w:r w:rsidR="004931D8" w:rsidRPr="004931D8">
        <w:t xml:space="preserve">4-H programs for </w:t>
      </w:r>
      <w:proofErr w:type="gramStart"/>
      <w:r w:rsidR="004931D8" w:rsidRPr="004931D8">
        <w:t>adolescents</w:t>
      </w:r>
      <w:proofErr w:type="gramEnd"/>
    </w:p>
    <w:p w14:paraId="77C6329D" w14:textId="1BED2767" w:rsidR="00942CB1" w:rsidRDefault="004931D8" w:rsidP="00942CB1">
      <w:r w:rsidRPr="004931D8">
        <w:t>Junior Scientist</w:t>
      </w:r>
      <w:r w:rsidR="00942CB1">
        <w:tab/>
      </w:r>
      <w:r w:rsidRPr="004931D8">
        <w:t xml:space="preserve"> </w:t>
      </w:r>
      <w:r w:rsidR="00942CB1">
        <w:tab/>
      </w:r>
      <w:r w:rsidR="00942CB1">
        <w:tab/>
      </w:r>
      <w:r w:rsidR="00942CB1">
        <w:tab/>
      </w:r>
      <w:r w:rsidR="00942CB1">
        <w:tab/>
      </w:r>
      <w:r w:rsidR="00942CB1">
        <w:tab/>
      </w:r>
      <w:r w:rsidR="00942CB1">
        <w:tab/>
      </w:r>
      <w:r w:rsidR="00942CB1">
        <w:tab/>
      </w:r>
      <w:r w:rsidR="00942CB1">
        <w:tab/>
        <w:t xml:space="preserve">       </w:t>
      </w:r>
      <w:r w:rsidRPr="004931D8">
        <w:t>May 2017</w:t>
      </w:r>
    </w:p>
    <w:p w14:paraId="3653ACF5" w14:textId="7E31BF40" w:rsidR="00716BFB" w:rsidRPr="00B6679A" w:rsidRDefault="004931D8" w:rsidP="00942CB1">
      <w:pPr>
        <w:pStyle w:val="ListParagraph"/>
      </w:pPr>
      <w:r w:rsidRPr="004931D8">
        <w:t xml:space="preserve">Designed hands-on </w:t>
      </w:r>
      <w:r w:rsidR="00942CB1">
        <w:t xml:space="preserve">workbook </w:t>
      </w:r>
      <w:r w:rsidRPr="004931D8">
        <w:t>to introduce middle school</w:t>
      </w:r>
      <w:r w:rsidR="00942CB1">
        <w:t>ers</w:t>
      </w:r>
      <w:r w:rsidRPr="004931D8">
        <w:t xml:space="preserve"> to psychological </w:t>
      </w:r>
      <w:proofErr w:type="gramStart"/>
      <w:r w:rsidRPr="004931D8">
        <w:t>science</w:t>
      </w:r>
      <w:proofErr w:type="gramEnd"/>
      <w:r w:rsidR="00942CB1">
        <w:t xml:space="preserve"> </w:t>
      </w:r>
    </w:p>
    <w:p w14:paraId="40C4BDC6" w14:textId="77777777" w:rsidR="00AE6D70" w:rsidRDefault="00AE6D70" w:rsidP="00AE6D70">
      <w:pPr>
        <w:rPr>
          <w:b/>
          <w:bCs/>
        </w:rPr>
      </w:pPr>
    </w:p>
    <w:p w14:paraId="65CF37C2" w14:textId="33BD9572" w:rsidR="00AE6D70" w:rsidRDefault="00AE6D70" w:rsidP="00AE6D70">
      <w:pPr>
        <w:rPr>
          <w:b/>
          <w:bCs/>
        </w:rPr>
      </w:pPr>
      <w:r>
        <w:rPr>
          <w:b/>
          <w:bCs/>
        </w:rPr>
        <w:t>CERTIFICATIONS</w:t>
      </w:r>
      <w:r w:rsidR="00E53EFC">
        <w:rPr>
          <w:b/>
          <w:bCs/>
        </w:rPr>
        <w:t xml:space="preserve"> AND TRAININGS</w:t>
      </w:r>
    </w:p>
    <w:p w14:paraId="79734962" w14:textId="787FD726" w:rsidR="0095014F" w:rsidRDefault="0095014F" w:rsidP="0095014F">
      <w:r w:rsidRPr="005638FB">
        <w:t xml:space="preserve">Diversity and Inclusion at the University of Florida, Online Training </w:t>
      </w:r>
      <w:r w:rsidR="00C30BBD">
        <w:t xml:space="preserve">                  </w:t>
      </w:r>
      <w:r w:rsidR="00743C55">
        <w:t xml:space="preserve">   </w:t>
      </w:r>
      <w:r w:rsidR="00C30BBD">
        <w:t xml:space="preserve"> </w:t>
      </w:r>
      <w:r>
        <w:t>Summer 2022</w:t>
      </w:r>
    </w:p>
    <w:p w14:paraId="6DEA0AF5" w14:textId="62232822" w:rsidR="007B4202" w:rsidRDefault="0095014F" w:rsidP="00AD6857">
      <w:pPr>
        <w:ind w:firstLine="720"/>
      </w:pPr>
      <w:r>
        <w:t xml:space="preserve">Course provided </w:t>
      </w:r>
      <w:r w:rsidRPr="005638FB">
        <w:t>overview of Equal Employment Opportunity (EEO) and Diversity at</w:t>
      </w:r>
      <w:r>
        <w:tab/>
      </w:r>
      <w:r w:rsidRPr="005638FB">
        <w:t xml:space="preserve">UF, policies and expectations regarding diversity and </w:t>
      </w:r>
      <w:proofErr w:type="gramStart"/>
      <w:r w:rsidRPr="005638FB">
        <w:t>inclusion</w:t>
      </w:r>
      <w:proofErr w:type="gramEnd"/>
    </w:p>
    <w:p w14:paraId="720732B2" w14:textId="06E72E5B" w:rsidR="005D1B96" w:rsidRDefault="005D1B96" w:rsidP="007F5801">
      <w:r>
        <w:t>Theater Techniques for Teaching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Fall 2019</w:t>
      </w:r>
    </w:p>
    <w:p w14:paraId="233EBCFF" w14:textId="595185DA" w:rsidR="005D1B96" w:rsidRDefault="005D1B96" w:rsidP="007F5801">
      <w:r>
        <w:tab/>
        <w:t xml:space="preserve">Completed 6-week course on techniques for hands-on teaching </w:t>
      </w:r>
      <w:proofErr w:type="gramStart"/>
      <w:r>
        <w:t>methods</w:t>
      </w:r>
      <w:proofErr w:type="gramEnd"/>
    </w:p>
    <w:p w14:paraId="54262B55" w14:textId="0D0AD177" w:rsidR="00B6679A" w:rsidRDefault="00B6679A" w:rsidP="00496CD9">
      <w:pPr>
        <w:tabs>
          <w:tab w:val="left" w:pos="3946"/>
        </w:tabs>
        <w:rPr>
          <w:b/>
          <w:bCs/>
        </w:rPr>
      </w:pPr>
    </w:p>
    <w:p w14:paraId="5624F90C" w14:textId="588932A3" w:rsidR="00B6679A" w:rsidRDefault="00496CD9" w:rsidP="00B6679A">
      <w:pPr>
        <w:rPr>
          <w:b/>
          <w:bCs/>
        </w:rPr>
      </w:pPr>
      <w:r>
        <w:rPr>
          <w:b/>
          <w:bCs/>
        </w:rPr>
        <w:t xml:space="preserve">RESEARCH </w:t>
      </w:r>
      <w:r w:rsidR="00B6679A">
        <w:rPr>
          <w:b/>
          <w:bCs/>
        </w:rPr>
        <w:t>MENTORING</w:t>
      </w:r>
      <w:r w:rsidR="00FC4B1E">
        <w:rPr>
          <w:b/>
          <w:bCs/>
        </w:rPr>
        <w:t xml:space="preserve"> EXPERIENCES</w:t>
      </w:r>
      <w:r w:rsidR="006161DA">
        <w:rPr>
          <w:b/>
          <w:bCs/>
        </w:rPr>
        <w:t xml:space="preserve"> </w:t>
      </w:r>
    </w:p>
    <w:p w14:paraId="179F551D" w14:textId="2493D9A5" w:rsidR="00BB5FEC" w:rsidRDefault="00BB5FEC" w:rsidP="006161DA">
      <w:r>
        <w:t xml:space="preserve">Supervised team of undergraduate research assistants to engage </w:t>
      </w:r>
      <w:r w:rsidR="00AD6857">
        <w:t>with</w:t>
      </w:r>
      <w:r>
        <w:tab/>
      </w:r>
      <w:r>
        <w:tab/>
      </w:r>
      <w:r w:rsidR="00AD6857">
        <w:t xml:space="preserve"> </w:t>
      </w:r>
      <w:proofErr w:type="gramStart"/>
      <w:r w:rsidR="00496CD9">
        <w:tab/>
        <w:t xml:space="preserve"> </w:t>
      </w:r>
      <w:r>
        <w:t xml:space="preserve"> 2022</w:t>
      </w:r>
      <w:proofErr w:type="gramEnd"/>
    </w:p>
    <w:p w14:paraId="778E3924" w14:textId="7B7B7DF0" w:rsidR="00BB5FEC" w:rsidRDefault="00BB5FEC" w:rsidP="006161DA">
      <w:r w:rsidRPr="00BB5FEC">
        <w:t>large dataset (N = 20</w:t>
      </w:r>
      <w:r w:rsidR="00AD6857">
        <w:t>3</w:t>
      </w:r>
      <w:r w:rsidRPr="00BB5FEC">
        <w:t xml:space="preserve">) of cancer patients’ life </w:t>
      </w:r>
      <w:r w:rsidR="00AD6857">
        <w:t>narratives</w:t>
      </w:r>
      <w:r>
        <w:tab/>
      </w:r>
      <w:r>
        <w:tab/>
      </w:r>
      <w:r>
        <w:tab/>
      </w:r>
    </w:p>
    <w:p w14:paraId="6DEBEBFA" w14:textId="3C9102DC" w:rsidR="00860A77" w:rsidRDefault="00BB5FEC" w:rsidP="00AD6857">
      <w:pPr>
        <w:pStyle w:val="ListParagraph"/>
        <w:numPr>
          <w:ilvl w:val="0"/>
          <w:numId w:val="10"/>
        </w:numPr>
      </w:pPr>
      <w:r>
        <w:t xml:space="preserve">Supervised coding organization, coder training, and reliability analyses </w:t>
      </w:r>
    </w:p>
    <w:p w14:paraId="088573CA" w14:textId="2977EDEE" w:rsidR="00E66AF8" w:rsidRDefault="00E66AF8" w:rsidP="00E66AF8">
      <w:pPr>
        <w:pStyle w:val="ListParagraph"/>
        <w:numPr>
          <w:ilvl w:val="0"/>
          <w:numId w:val="10"/>
        </w:numPr>
      </w:pPr>
      <w:r>
        <w:t xml:space="preserve">Mentored undergraduate students presenting posters at local and national </w:t>
      </w:r>
      <w:proofErr w:type="gramStart"/>
      <w:r>
        <w:t>conferences</w:t>
      </w:r>
      <w:proofErr w:type="gramEnd"/>
    </w:p>
    <w:p w14:paraId="1853489A" w14:textId="7F4F14C4" w:rsidR="00E66AF8" w:rsidRDefault="00E66AF8" w:rsidP="00E66AF8">
      <w:pPr>
        <w:pStyle w:val="ListParagraph"/>
        <w:numPr>
          <w:ilvl w:val="0"/>
          <w:numId w:val="10"/>
        </w:numPr>
      </w:pPr>
      <w:r>
        <w:t xml:space="preserve">Mentored postbaccalaureate in writing first first-author research article </w:t>
      </w:r>
    </w:p>
    <w:p w14:paraId="34057C75" w14:textId="691E68F5" w:rsidR="00C30BBD" w:rsidRDefault="00C30BBD" w:rsidP="006161DA"/>
    <w:p w14:paraId="6A82B3E9" w14:textId="2A7D0FF8" w:rsidR="0085616B" w:rsidRDefault="0085616B" w:rsidP="006161DA">
      <w:r>
        <w:t xml:space="preserve">Supervised team of undergraduate research assistants to collect and engage </w:t>
      </w:r>
      <w:r>
        <w:tab/>
        <w:t xml:space="preserve">    2019-2020</w:t>
      </w:r>
    </w:p>
    <w:p w14:paraId="4EAD7A8F" w14:textId="1ADA6853" w:rsidR="0085616B" w:rsidRDefault="0085616B" w:rsidP="006161DA">
      <w:r>
        <w:t xml:space="preserve">with data (N=185) on youth experiences of puberty </w:t>
      </w:r>
    </w:p>
    <w:p w14:paraId="47E0F9B7" w14:textId="7738DCC6" w:rsidR="0085616B" w:rsidRDefault="0085616B" w:rsidP="0085616B">
      <w:pPr>
        <w:pStyle w:val="ListParagraph"/>
        <w:numPr>
          <w:ilvl w:val="0"/>
          <w:numId w:val="10"/>
        </w:numPr>
      </w:pPr>
      <w:r>
        <w:t>Supervised data collection, coder training, and reliability analyses</w:t>
      </w:r>
    </w:p>
    <w:p w14:paraId="5B7A9668" w14:textId="2885A08D" w:rsidR="0085616B" w:rsidRDefault="00E66AF8" w:rsidP="0085616B">
      <w:pPr>
        <w:pStyle w:val="ListParagraph"/>
        <w:numPr>
          <w:ilvl w:val="0"/>
          <w:numId w:val="10"/>
        </w:numPr>
      </w:pPr>
      <w:r>
        <w:t>Mentored</w:t>
      </w:r>
      <w:r w:rsidR="0085616B">
        <w:t xml:space="preserve"> undergraduate </w:t>
      </w:r>
      <w:r>
        <w:t>students presenting p</w:t>
      </w:r>
      <w:r w:rsidR="0085616B">
        <w:t>oster</w:t>
      </w:r>
      <w:r>
        <w:t>s</w:t>
      </w:r>
      <w:r w:rsidR="0085616B">
        <w:t xml:space="preserve"> </w:t>
      </w:r>
      <w:r>
        <w:t>at</w:t>
      </w:r>
      <w:r w:rsidR="0085616B">
        <w:t xml:space="preserve"> national </w:t>
      </w:r>
      <w:proofErr w:type="gramStart"/>
      <w:r w:rsidR="0085616B">
        <w:t>conference</w:t>
      </w:r>
      <w:r w:rsidR="00AD6857">
        <w:t>s</w:t>
      </w:r>
      <w:proofErr w:type="gramEnd"/>
    </w:p>
    <w:p w14:paraId="6949D9CF" w14:textId="66429F8F" w:rsidR="007B4202" w:rsidRDefault="007B4202" w:rsidP="006161DA"/>
    <w:p w14:paraId="0CCE2EE4" w14:textId="03EB5296" w:rsidR="00AD6857" w:rsidRDefault="00496CD9" w:rsidP="0015716B">
      <w:r>
        <w:t xml:space="preserve">Mentor for Cornell’s Program of Research on Youth Development </w:t>
      </w:r>
      <w:r w:rsidR="00AD6857">
        <w:tab/>
      </w:r>
      <w:r w:rsidR="00AD6857">
        <w:tab/>
      </w:r>
      <w:r w:rsidR="00AD6857">
        <w:tab/>
        <w:t xml:space="preserve">     2017-2019</w:t>
      </w:r>
    </w:p>
    <w:p w14:paraId="1B9C94DC" w14:textId="50A316D0" w:rsidR="00496CD9" w:rsidRDefault="00496CD9" w:rsidP="0015716B">
      <w:r>
        <w:t xml:space="preserve">and Engagement </w:t>
      </w:r>
      <w:r w:rsidR="00AD6857">
        <w:t xml:space="preserve">undergraduate </w:t>
      </w:r>
      <w:proofErr w:type="gramStart"/>
      <w:r w:rsidR="00AD6857">
        <w:t>scholars</w:t>
      </w:r>
      <w:proofErr w:type="gramEnd"/>
      <w:r w:rsidR="00AD6857">
        <w:t xml:space="preserve"> program.  </w:t>
      </w:r>
    </w:p>
    <w:p w14:paraId="3A0B3DA2" w14:textId="4C1E5C81" w:rsidR="0015716B" w:rsidRDefault="00E66AF8" w:rsidP="00E66AF8">
      <w:pPr>
        <w:pStyle w:val="ListParagraph"/>
        <w:numPr>
          <w:ilvl w:val="0"/>
          <w:numId w:val="12"/>
        </w:numPr>
      </w:pPr>
      <w:r>
        <w:t>Mentored students through research design, data collection, and analysis</w:t>
      </w:r>
      <w:r w:rsidR="00786C33">
        <w:tab/>
        <w:t xml:space="preserve">   </w:t>
      </w:r>
      <w:r w:rsidR="00496CD9">
        <w:t xml:space="preserve"> </w:t>
      </w:r>
      <w:r w:rsidR="00786C33">
        <w:t xml:space="preserve"> </w:t>
      </w:r>
    </w:p>
    <w:p w14:paraId="046439AA" w14:textId="77777777" w:rsidR="005C583A" w:rsidRPr="00886325" w:rsidRDefault="005C583A" w:rsidP="00886325"/>
    <w:p w14:paraId="397B7AAA" w14:textId="43F205BA" w:rsidR="004105AE" w:rsidRPr="00EB175B" w:rsidRDefault="004105AE" w:rsidP="004105AE">
      <w:pPr>
        <w:widowControl w:val="0"/>
        <w:autoSpaceDE w:val="0"/>
        <w:autoSpaceDN w:val="0"/>
        <w:spacing w:before="1"/>
        <w:jc w:val="center"/>
        <w:outlineLvl w:val="0"/>
        <w:rPr>
          <w:b/>
          <w:bCs/>
          <w:u w:color="000000"/>
        </w:rPr>
      </w:pPr>
      <w:r>
        <w:rPr>
          <w:b/>
          <w:bCs/>
          <w:u w:color="000000"/>
        </w:rPr>
        <w:t>III. PROFESSIONAL</w:t>
      </w:r>
      <w:r w:rsidR="00FE6F0E">
        <w:rPr>
          <w:b/>
          <w:bCs/>
          <w:u w:color="000000"/>
        </w:rPr>
        <w:t xml:space="preserve"> SERVICE</w:t>
      </w:r>
    </w:p>
    <w:p w14:paraId="511D8F7E" w14:textId="77777777" w:rsidR="004105AE" w:rsidRPr="00E3554F" w:rsidRDefault="004105AE" w:rsidP="004105AE">
      <w:pPr>
        <w:widowControl w:val="0"/>
        <w:autoSpaceDE w:val="0"/>
        <w:autoSpaceDN w:val="0"/>
        <w:spacing w:before="5"/>
        <w:rPr>
          <w:b/>
          <w:sz w:val="3"/>
        </w:rPr>
      </w:pPr>
      <w:r w:rsidRPr="00EB175B"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60608141" wp14:editId="714B93EB">
                <wp:simplePos x="0" y="0"/>
                <wp:positionH relativeFrom="page">
                  <wp:posOffset>902970</wp:posOffset>
                </wp:positionH>
                <wp:positionV relativeFrom="paragraph">
                  <wp:posOffset>40640</wp:posOffset>
                </wp:positionV>
                <wp:extent cx="5886450" cy="1270"/>
                <wp:effectExtent l="0" t="12700" r="19050" b="11430"/>
                <wp:wrapTopAndBottom/>
                <wp:docPr id="26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20B4E37" id="docshape5" o:spid="_x0000_s1026" style="position:absolute;margin-left:71.1pt;margin-top:3.2pt;width:463.5pt;height:.1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291BA084" w14:textId="358E35D8" w:rsidR="00073BB0" w:rsidRDefault="00073BB0" w:rsidP="00886325">
      <w:pPr>
        <w:rPr>
          <w:b/>
          <w:bCs/>
        </w:rPr>
      </w:pPr>
      <w:r>
        <w:rPr>
          <w:b/>
          <w:bCs/>
        </w:rPr>
        <w:t>SERVICE TO THE FIELD</w:t>
      </w:r>
    </w:p>
    <w:p w14:paraId="0DF11578" w14:textId="688A9FA6" w:rsidR="00886325" w:rsidRPr="00886325" w:rsidRDefault="00886325" w:rsidP="00886325">
      <w:pPr>
        <w:rPr>
          <w:b/>
          <w:bCs/>
        </w:rPr>
      </w:pPr>
      <w:r w:rsidRPr="00886325">
        <w:rPr>
          <w:b/>
          <w:bCs/>
        </w:rPr>
        <w:t xml:space="preserve">Ad-hoc </w:t>
      </w:r>
      <w:r w:rsidR="004105AE">
        <w:rPr>
          <w:b/>
          <w:bCs/>
        </w:rPr>
        <w:t xml:space="preserve">journal </w:t>
      </w:r>
      <w:r w:rsidRPr="00886325">
        <w:rPr>
          <w:b/>
          <w:bCs/>
        </w:rPr>
        <w:t>reviewer</w:t>
      </w:r>
    </w:p>
    <w:p w14:paraId="74D14281" w14:textId="465D0C2A" w:rsidR="00886325" w:rsidRPr="00886325" w:rsidRDefault="00636D7F" w:rsidP="00886325">
      <w:pPr>
        <w:rPr>
          <w:i/>
          <w:iCs/>
        </w:rPr>
      </w:pPr>
      <w:r>
        <w:rPr>
          <w:i/>
          <w:iCs/>
        </w:rPr>
        <w:t>Developmental Psychology</w:t>
      </w:r>
      <w:r>
        <w:t xml:space="preserve">, </w:t>
      </w:r>
      <w:r w:rsidR="00886325" w:rsidRPr="00886325">
        <w:rPr>
          <w:i/>
          <w:iCs/>
        </w:rPr>
        <w:t xml:space="preserve">Journal for Research on </w:t>
      </w:r>
      <w:r w:rsidR="00886325" w:rsidRPr="00636D7F">
        <w:rPr>
          <w:i/>
          <w:iCs/>
        </w:rPr>
        <w:t>Adolescence</w:t>
      </w:r>
      <w:r w:rsidR="00232AB1">
        <w:t xml:space="preserve">; </w:t>
      </w:r>
      <w:r w:rsidR="000E60EF" w:rsidRPr="00232AB1">
        <w:rPr>
          <w:i/>
          <w:iCs/>
        </w:rPr>
        <w:t>Development</w:t>
      </w:r>
      <w:r w:rsidR="000E60EF" w:rsidRPr="000E60EF">
        <w:rPr>
          <w:i/>
          <w:iCs/>
        </w:rPr>
        <w:t xml:space="preserve"> and </w:t>
      </w:r>
      <w:r w:rsidR="000E60EF" w:rsidRPr="00232AB1">
        <w:rPr>
          <w:i/>
          <w:iCs/>
        </w:rPr>
        <w:t>Psychopathology</w:t>
      </w:r>
      <w:r w:rsidR="00232AB1">
        <w:t xml:space="preserve">; </w:t>
      </w:r>
      <w:r w:rsidR="000A2EC8">
        <w:rPr>
          <w:i/>
          <w:iCs/>
        </w:rPr>
        <w:t xml:space="preserve">Child Development </w:t>
      </w:r>
      <w:r w:rsidR="000A2EC8" w:rsidRPr="000A2EC8">
        <w:rPr>
          <w:i/>
          <w:iCs/>
        </w:rPr>
        <w:t>Perspectives</w:t>
      </w:r>
      <w:r w:rsidR="000A2EC8">
        <w:t xml:space="preserve">, </w:t>
      </w:r>
      <w:r w:rsidR="00EA20D3">
        <w:rPr>
          <w:i/>
          <w:iCs/>
        </w:rPr>
        <w:t xml:space="preserve">Cognitive </w:t>
      </w:r>
      <w:r w:rsidR="00EA20D3" w:rsidRPr="00EA20D3">
        <w:rPr>
          <w:i/>
          <w:iCs/>
        </w:rPr>
        <w:t>Development</w:t>
      </w:r>
      <w:r w:rsidR="00EA20D3">
        <w:t xml:space="preserve">; </w:t>
      </w:r>
      <w:r w:rsidR="00886325" w:rsidRPr="00EA20D3">
        <w:rPr>
          <w:i/>
          <w:iCs/>
        </w:rPr>
        <w:t>Cultural</w:t>
      </w:r>
      <w:r w:rsidR="00886325" w:rsidRPr="00886325">
        <w:rPr>
          <w:i/>
          <w:iCs/>
        </w:rPr>
        <w:t xml:space="preserve"> Diversity and Ethnic Minority </w:t>
      </w:r>
      <w:r w:rsidR="00886325" w:rsidRPr="00232AB1">
        <w:rPr>
          <w:i/>
          <w:iCs/>
        </w:rPr>
        <w:t>Psychology</w:t>
      </w:r>
      <w:r w:rsidR="00232AB1">
        <w:t xml:space="preserve">; </w:t>
      </w:r>
      <w:r w:rsidR="00684DCF" w:rsidRPr="00232AB1">
        <w:rPr>
          <w:i/>
          <w:iCs/>
        </w:rPr>
        <w:t>Scientific</w:t>
      </w:r>
      <w:r w:rsidR="00684DCF">
        <w:rPr>
          <w:i/>
          <w:iCs/>
        </w:rPr>
        <w:t xml:space="preserve"> </w:t>
      </w:r>
      <w:r w:rsidR="00684DCF" w:rsidRPr="00684DCF">
        <w:rPr>
          <w:i/>
          <w:iCs/>
        </w:rPr>
        <w:t>Reports</w:t>
      </w:r>
      <w:r w:rsidR="00684DCF">
        <w:t xml:space="preserve">; </w:t>
      </w:r>
      <w:r w:rsidR="00886325" w:rsidRPr="00684DCF">
        <w:rPr>
          <w:i/>
          <w:iCs/>
        </w:rPr>
        <w:t>Frontiers</w:t>
      </w:r>
      <w:r w:rsidR="00886325" w:rsidRPr="00886325">
        <w:rPr>
          <w:i/>
          <w:iCs/>
        </w:rPr>
        <w:t xml:space="preserve"> in </w:t>
      </w:r>
      <w:r w:rsidR="00886325" w:rsidRPr="00232AB1">
        <w:rPr>
          <w:i/>
          <w:iCs/>
        </w:rPr>
        <w:t>Psychology</w:t>
      </w:r>
      <w:r w:rsidR="00E66FD2">
        <w:t xml:space="preserve">; </w:t>
      </w:r>
      <w:r w:rsidR="00E66FD2">
        <w:rPr>
          <w:i/>
          <w:iCs/>
        </w:rPr>
        <w:t>American Journal of Sexuality Education</w:t>
      </w:r>
      <w:r w:rsidR="003F2296">
        <w:t>;</w:t>
      </w:r>
      <w:r w:rsidR="003F2296">
        <w:rPr>
          <w:i/>
          <w:iCs/>
        </w:rPr>
        <w:t xml:space="preserve"> Mind, Memory, and Media</w:t>
      </w:r>
      <w:r w:rsidR="00886325" w:rsidRPr="00886325">
        <w:rPr>
          <w:i/>
          <w:iCs/>
        </w:rPr>
        <w:tab/>
      </w:r>
    </w:p>
    <w:p w14:paraId="1AF14B9F" w14:textId="6992B016" w:rsidR="00886325" w:rsidRDefault="00886325" w:rsidP="00886325"/>
    <w:p w14:paraId="707960AD" w14:textId="32AA67AE" w:rsidR="00F6693C" w:rsidRDefault="00F6693C" w:rsidP="008052D0">
      <w:pPr>
        <w:rPr>
          <w:b/>
          <w:bCs/>
        </w:rPr>
      </w:pPr>
      <w:r>
        <w:rPr>
          <w:b/>
          <w:bCs/>
        </w:rPr>
        <w:t>Committee service</w:t>
      </w:r>
    </w:p>
    <w:p w14:paraId="2B58E0BA" w14:textId="58E1B029" w:rsidR="00F6693C" w:rsidRPr="00F6693C" w:rsidRDefault="00F6693C" w:rsidP="008052D0">
      <w:r>
        <w:t xml:space="preserve">Member, </w:t>
      </w:r>
      <w:proofErr w:type="gramStart"/>
      <w:r w:rsidRPr="00F6693C">
        <w:t>Media</w:t>
      </w:r>
      <w:proofErr w:type="gramEnd"/>
      <w:r w:rsidRPr="00F6693C">
        <w:t xml:space="preserve"> and Communications</w:t>
      </w:r>
      <w:r>
        <w:t xml:space="preserve"> Committee for the </w:t>
      </w:r>
      <w:r w:rsidRPr="00FC4B1E">
        <w:t>Society for Research on Adolescence</w:t>
      </w:r>
      <w:r>
        <w:tab/>
        <w:t>for 2022-2026 term</w:t>
      </w:r>
    </w:p>
    <w:p w14:paraId="49008F51" w14:textId="77777777" w:rsidR="00F6693C" w:rsidRDefault="00F6693C" w:rsidP="008052D0">
      <w:pPr>
        <w:rPr>
          <w:b/>
          <w:bCs/>
        </w:rPr>
      </w:pPr>
    </w:p>
    <w:p w14:paraId="5650D64A" w14:textId="7B7EC2B5" w:rsidR="008052D0" w:rsidRPr="00886325" w:rsidRDefault="008052D0" w:rsidP="008052D0">
      <w:pPr>
        <w:rPr>
          <w:b/>
          <w:bCs/>
        </w:rPr>
      </w:pPr>
      <w:r>
        <w:rPr>
          <w:b/>
          <w:bCs/>
        </w:rPr>
        <w:t xml:space="preserve">Conference </w:t>
      </w:r>
      <w:r w:rsidRPr="00886325">
        <w:rPr>
          <w:b/>
          <w:bCs/>
        </w:rPr>
        <w:t>reviewer</w:t>
      </w:r>
    </w:p>
    <w:p w14:paraId="45398ADA" w14:textId="34402B9A" w:rsidR="003967D0" w:rsidRDefault="008052D0" w:rsidP="008052D0">
      <w:r w:rsidRPr="00D07C13">
        <w:rPr>
          <w:i/>
          <w:iCs/>
        </w:rPr>
        <w:t>Society for Research on Child Development</w:t>
      </w:r>
      <w:r w:rsidR="003967D0">
        <w:t xml:space="preserve"> </w:t>
      </w:r>
      <w:r w:rsidR="003967D0">
        <w:tab/>
      </w:r>
      <w:r w:rsidR="003967D0">
        <w:tab/>
      </w:r>
      <w:r w:rsidR="003967D0">
        <w:tab/>
      </w:r>
      <w:r w:rsidR="003967D0">
        <w:tab/>
      </w:r>
      <w:r w:rsidR="003967D0">
        <w:tab/>
      </w:r>
      <w:r w:rsidR="003967D0">
        <w:tab/>
      </w:r>
      <w:r w:rsidR="003967D0">
        <w:tab/>
        <w:t>2022</w:t>
      </w:r>
    </w:p>
    <w:p w14:paraId="04D492F5" w14:textId="064BB562" w:rsidR="008052D0" w:rsidRPr="00886325" w:rsidRDefault="00D07C13" w:rsidP="008052D0">
      <w:r w:rsidRPr="00D07C13">
        <w:rPr>
          <w:i/>
          <w:iCs/>
        </w:rPr>
        <w:t xml:space="preserve">Society for </w:t>
      </w:r>
      <w:r w:rsidR="00446D88" w:rsidRPr="00D07C13">
        <w:rPr>
          <w:i/>
          <w:iCs/>
        </w:rPr>
        <w:t xml:space="preserve">Research on Adolescence </w:t>
      </w:r>
      <w:r w:rsidR="00446D88" w:rsidRPr="00D07C13">
        <w:rPr>
          <w:i/>
          <w:iCs/>
        </w:rPr>
        <w:tab/>
      </w:r>
      <w:r w:rsidR="003967D0">
        <w:rPr>
          <w:i/>
          <w:iCs/>
        </w:rPr>
        <w:tab/>
      </w:r>
      <w:r w:rsidR="003967D0">
        <w:rPr>
          <w:i/>
          <w:iCs/>
        </w:rPr>
        <w:tab/>
      </w:r>
      <w:r w:rsidR="003967D0">
        <w:rPr>
          <w:i/>
          <w:iCs/>
        </w:rPr>
        <w:tab/>
      </w:r>
      <w:r w:rsidR="003967D0">
        <w:rPr>
          <w:i/>
          <w:iCs/>
        </w:rPr>
        <w:tab/>
      </w:r>
      <w:r w:rsidR="003967D0">
        <w:rPr>
          <w:i/>
          <w:iCs/>
        </w:rPr>
        <w:tab/>
      </w:r>
      <w:r w:rsidR="003967D0">
        <w:rPr>
          <w:i/>
          <w:iCs/>
        </w:rPr>
        <w:tab/>
      </w:r>
      <w:r w:rsidR="003967D0" w:rsidRPr="003967D0">
        <w:t>2022</w:t>
      </w:r>
      <w:r w:rsidR="00446D88" w:rsidRPr="00D07C13">
        <w:rPr>
          <w:i/>
          <w:iCs/>
        </w:rPr>
        <w:tab/>
      </w:r>
      <w:r w:rsidR="00446D88" w:rsidRPr="00D07C13">
        <w:rPr>
          <w:i/>
          <w:iCs/>
        </w:rPr>
        <w:tab/>
      </w:r>
      <w:r w:rsidR="00446D88" w:rsidRPr="00D07C13">
        <w:rPr>
          <w:i/>
          <w:iCs/>
        </w:rPr>
        <w:tab/>
      </w:r>
      <w:r w:rsidR="00446D88" w:rsidRPr="00D07C13">
        <w:rPr>
          <w:i/>
          <w:iCs/>
        </w:rPr>
        <w:tab/>
      </w:r>
      <w:r w:rsidR="00446D88">
        <w:t xml:space="preserve">    </w:t>
      </w:r>
    </w:p>
    <w:p w14:paraId="35EED6DF" w14:textId="329D02DF" w:rsidR="00886325" w:rsidRPr="00886325" w:rsidRDefault="00886325" w:rsidP="00886325">
      <w:pPr>
        <w:rPr>
          <w:b/>
          <w:bCs/>
        </w:rPr>
      </w:pPr>
      <w:r w:rsidRPr="00886325">
        <w:rPr>
          <w:b/>
          <w:bCs/>
        </w:rPr>
        <w:t xml:space="preserve">Conference </w:t>
      </w:r>
      <w:r w:rsidR="00697CB3">
        <w:rPr>
          <w:b/>
          <w:bCs/>
        </w:rPr>
        <w:t>c</w:t>
      </w:r>
      <w:r w:rsidRPr="00886325">
        <w:rPr>
          <w:b/>
          <w:bCs/>
        </w:rPr>
        <w:t>ommittees</w:t>
      </w:r>
    </w:p>
    <w:p w14:paraId="0BA25551" w14:textId="1E05A351" w:rsidR="00D07C13" w:rsidRPr="00886325" w:rsidRDefault="00D07C13" w:rsidP="00D07C13">
      <w:r>
        <w:lastRenderedPageBreak/>
        <w:t xml:space="preserve">Co-organizer, Cornell </w:t>
      </w:r>
      <w:r w:rsidRPr="00D07C13">
        <w:t>University-Wide GET SET Teaching Conference</w:t>
      </w:r>
      <w:r w:rsidRPr="00886325">
        <w:t xml:space="preserve">. </w:t>
      </w:r>
      <w:r>
        <w:t>October</w:t>
      </w:r>
      <w:r w:rsidRPr="00886325">
        <w:t xml:space="preserve"> </w:t>
      </w:r>
      <w:r>
        <w:t xml:space="preserve">19, </w:t>
      </w:r>
      <w:proofErr w:type="gramStart"/>
      <w:r>
        <w:t>2019</w:t>
      </w:r>
      <w:proofErr w:type="gramEnd"/>
      <w:r>
        <w:tab/>
      </w:r>
      <w:r w:rsidRPr="00886325">
        <w:t>at</w:t>
      </w:r>
      <w:r>
        <w:t xml:space="preserve"> </w:t>
      </w:r>
      <w:r w:rsidRPr="00886325">
        <w:t>Cornell</w:t>
      </w:r>
      <w:r w:rsidR="0071521E">
        <w:t xml:space="preserve"> </w:t>
      </w:r>
      <w:r w:rsidRPr="00886325">
        <w:t>University Ithaca, NY.</w:t>
      </w:r>
    </w:p>
    <w:p w14:paraId="1B89AC43" w14:textId="77777777" w:rsidR="00D07C13" w:rsidRDefault="00D07C13" w:rsidP="00886325"/>
    <w:p w14:paraId="1E485C91" w14:textId="3C22BBC1" w:rsidR="004105AE" w:rsidRPr="00886325" w:rsidRDefault="00496CD9" w:rsidP="00886325">
      <w:r>
        <w:t xml:space="preserve">Co-organizer, </w:t>
      </w:r>
      <w:r w:rsidR="00886325" w:rsidRPr="00886325">
        <w:t xml:space="preserve">Purpose in Context: Ecological Perspectives Conference. November 9-10, </w:t>
      </w:r>
      <w:proofErr w:type="gramStart"/>
      <w:r w:rsidR="00886325" w:rsidRPr="00886325">
        <w:t>2018</w:t>
      </w:r>
      <w:proofErr w:type="gramEnd"/>
      <w:r w:rsidR="00886325" w:rsidRPr="00886325">
        <w:t xml:space="preserve"> at</w:t>
      </w:r>
      <w:r w:rsidR="00EA5D38">
        <w:tab/>
      </w:r>
      <w:r w:rsidR="00886325" w:rsidRPr="00886325">
        <w:t>Cornell</w:t>
      </w:r>
      <w:r w:rsidR="004105AE">
        <w:tab/>
      </w:r>
      <w:r>
        <w:t xml:space="preserve"> </w:t>
      </w:r>
      <w:r w:rsidR="00886325" w:rsidRPr="00886325">
        <w:t>University Ithaca, NY.</w:t>
      </w:r>
    </w:p>
    <w:p w14:paraId="303C0F7F" w14:textId="77777777" w:rsidR="00886325" w:rsidRPr="00886325" w:rsidRDefault="00886325" w:rsidP="00886325"/>
    <w:p w14:paraId="46E058AF" w14:textId="4BA318ED" w:rsidR="00013312" w:rsidRPr="00E66AF8" w:rsidRDefault="00073BB0" w:rsidP="00886325">
      <w:pPr>
        <w:rPr>
          <w:b/>
          <w:bCs/>
        </w:rPr>
      </w:pPr>
      <w:r>
        <w:rPr>
          <w:b/>
          <w:bCs/>
        </w:rPr>
        <w:t>DEPARTMENT AND UNIVERSITY SERVICE</w:t>
      </w:r>
    </w:p>
    <w:p w14:paraId="2CA489DB" w14:textId="5127062F" w:rsidR="00954983" w:rsidRDefault="007157F7" w:rsidP="00886325">
      <w:r w:rsidRPr="007157F7">
        <w:rPr>
          <w:i/>
          <w:iCs/>
        </w:rPr>
        <w:t>Organizer</w:t>
      </w:r>
      <w:r>
        <w:t xml:space="preserve">, </w:t>
      </w:r>
      <w:r w:rsidR="00954983" w:rsidRPr="007157F7">
        <w:t>Prospective</w:t>
      </w:r>
      <w:r w:rsidR="00954983">
        <w:t xml:space="preserve"> graduate student recruitment, </w:t>
      </w:r>
      <w:r w:rsidR="00954983" w:rsidRPr="00886325">
        <w:t>Cornell University</w:t>
      </w:r>
      <w:r>
        <w:t xml:space="preserve">    </w:t>
      </w:r>
      <w:r>
        <w:tab/>
      </w:r>
      <w:r>
        <w:tab/>
        <w:t xml:space="preserve">      2018-2021</w:t>
      </w:r>
    </w:p>
    <w:p w14:paraId="7BC674A0" w14:textId="77777777" w:rsidR="00954983" w:rsidRDefault="00954983" w:rsidP="00886325"/>
    <w:p w14:paraId="6FE222C6" w14:textId="79DC0807" w:rsidR="004105AE" w:rsidRDefault="007157F7" w:rsidP="00886325">
      <w:r>
        <w:rPr>
          <w:i/>
          <w:iCs/>
        </w:rPr>
        <w:t>Member</w:t>
      </w:r>
      <w:r>
        <w:t xml:space="preserve">, </w:t>
      </w:r>
      <w:r w:rsidR="00886325" w:rsidRPr="00886325">
        <w:t>Open rank faculty search</w:t>
      </w:r>
      <w:r w:rsidR="002D2C61">
        <w:t xml:space="preserve"> for Social Networks</w:t>
      </w:r>
      <w:r w:rsidR="00886325" w:rsidRPr="00886325">
        <w:t xml:space="preserve">, </w:t>
      </w:r>
      <w:r w:rsidRPr="00886325">
        <w:t>Cornell University</w:t>
      </w:r>
      <w:r>
        <w:t xml:space="preserve"> </w:t>
      </w:r>
      <w:r>
        <w:tab/>
      </w:r>
      <w:r>
        <w:tab/>
        <w:t xml:space="preserve">   2018</w:t>
      </w:r>
    </w:p>
    <w:p w14:paraId="04472DDF" w14:textId="39B77D7C" w:rsidR="00073BB0" w:rsidRDefault="00073BB0" w:rsidP="00886325"/>
    <w:p w14:paraId="4F55BDBC" w14:textId="2141957D" w:rsidR="00073BB0" w:rsidRDefault="00073BB0" w:rsidP="00886325">
      <w:pPr>
        <w:rPr>
          <w:b/>
          <w:bCs/>
        </w:rPr>
      </w:pPr>
      <w:r>
        <w:rPr>
          <w:b/>
          <w:bCs/>
        </w:rPr>
        <w:t xml:space="preserve">DIVERSITY, EQUITY, AND INCLUSION </w:t>
      </w:r>
    </w:p>
    <w:p w14:paraId="2817BFFC" w14:textId="2CFD90A4" w:rsidR="0071521E" w:rsidRDefault="0071521E" w:rsidP="00886325">
      <w:pPr>
        <w:rPr>
          <w:i/>
          <w:iCs/>
        </w:rPr>
      </w:pPr>
      <w:r>
        <w:rPr>
          <w:i/>
          <w:iCs/>
        </w:rPr>
        <w:t xml:space="preserve">Staff affiliate, </w:t>
      </w:r>
      <w:r>
        <w:t>University of Florida Queer Nation</w:t>
      </w:r>
      <w:r>
        <w:tab/>
      </w:r>
      <w:r>
        <w:tab/>
      </w:r>
      <w:r>
        <w:tab/>
      </w:r>
      <w:r>
        <w:tab/>
      </w:r>
      <w:r>
        <w:tab/>
      </w:r>
      <w:r w:rsidR="00BD06CA">
        <w:t xml:space="preserve">   </w:t>
      </w:r>
      <w:r>
        <w:t xml:space="preserve">   2022</w:t>
      </w:r>
      <w:r w:rsidR="00BD06CA">
        <w:t>-2023</w:t>
      </w:r>
    </w:p>
    <w:p w14:paraId="7E835124" w14:textId="77777777" w:rsidR="0071521E" w:rsidRDefault="0071521E" w:rsidP="0071521E">
      <w:pPr>
        <w:pStyle w:val="ListParagraph"/>
        <w:numPr>
          <w:ilvl w:val="0"/>
          <w:numId w:val="8"/>
        </w:numPr>
      </w:pPr>
      <w:r w:rsidRPr="0071521E">
        <w:t>Worked with LGBTQ+ student</w:t>
      </w:r>
      <w:r>
        <w:t xml:space="preserve">s to </w:t>
      </w:r>
      <w:r w:rsidRPr="0071521E">
        <w:t>advocate for equitable policies</w:t>
      </w:r>
      <w:r>
        <w:t xml:space="preserve"> and </w:t>
      </w:r>
    </w:p>
    <w:p w14:paraId="102D031D" w14:textId="0185A122" w:rsidR="0071521E" w:rsidRPr="0071521E" w:rsidRDefault="0071521E" w:rsidP="0071521E">
      <w:pPr>
        <w:pStyle w:val="ListParagraph"/>
      </w:pPr>
      <w:r>
        <w:t xml:space="preserve">promote visibility on </w:t>
      </w:r>
      <w:proofErr w:type="gramStart"/>
      <w:r>
        <w:t>campus</w:t>
      </w:r>
      <w:proofErr w:type="gramEnd"/>
    </w:p>
    <w:p w14:paraId="53A15925" w14:textId="010AA372" w:rsidR="00073BB0" w:rsidRDefault="00EF4A33" w:rsidP="00886325">
      <w:r w:rsidRPr="00EF4A33">
        <w:rPr>
          <w:i/>
          <w:iCs/>
        </w:rPr>
        <w:t>Volunteer</w:t>
      </w:r>
      <w:r>
        <w:t xml:space="preserve">, </w:t>
      </w:r>
      <w:r w:rsidR="00073BB0" w:rsidRPr="00EF4A33">
        <w:t>Pride</w:t>
      </w:r>
      <w:r w:rsidR="00073BB0" w:rsidRPr="00073BB0">
        <w:t xml:space="preserve"> Community Center of North Central Florida</w:t>
      </w:r>
      <w:r>
        <w:tab/>
      </w:r>
      <w:r>
        <w:tab/>
      </w:r>
      <w:r>
        <w:tab/>
      </w:r>
      <w:r>
        <w:tab/>
        <w:t xml:space="preserve">    2022</w:t>
      </w:r>
    </w:p>
    <w:p w14:paraId="3A6FB032" w14:textId="696CCE55" w:rsidR="00884071" w:rsidRPr="0071521E" w:rsidRDefault="0071521E" w:rsidP="00884071">
      <w:pPr>
        <w:pStyle w:val="ListParagraph"/>
        <w:numPr>
          <w:ilvl w:val="0"/>
          <w:numId w:val="8"/>
        </w:numPr>
      </w:pPr>
      <w:r>
        <w:t>P</w:t>
      </w:r>
      <w:r w:rsidR="00DC69C4">
        <w:t xml:space="preserve">rovided </w:t>
      </w:r>
      <w:r w:rsidR="009019A2">
        <w:t xml:space="preserve">sexual health </w:t>
      </w:r>
      <w:r w:rsidR="00DC69C4">
        <w:t xml:space="preserve">education, </w:t>
      </w:r>
      <w:r>
        <w:t xml:space="preserve">safe space for </w:t>
      </w:r>
      <w:r w:rsidR="009019A2">
        <w:t xml:space="preserve">queer youth in </w:t>
      </w:r>
      <w:proofErr w:type="gramStart"/>
      <w:r w:rsidR="009019A2">
        <w:t>community</w:t>
      </w:r>
      <w:proofErr w:type="gramEnd"/>
      <w:r w:rsidR="009019A2">
        <w:t xml:space="preserve"> </w:t>
      </w:r>
    </w:p>
    <w:p w14:paraId="482F84F4" w14:textId="47808FAD" w:rsidR="00884071" w:rsidRDefault="00884071" w:rsidP="00884071">
      <w:r>
        <w:rPr>
          <w:i/>
          <w:iCs/>
        </w:rPr>
        <w:t>Volunteer</w:t>
      </w:r>
      <w:r>
        <w:t xml:space="preserve">, </w:t>
      </w:r>
      <w:r w:rsidRPr="00884071">
        <w:t>4-H Career Explorations</w:t>
      </w:r>
      <w:r>
        <w:t xml:space="preserve"> through Cornell Cooperative Extension </w:t>
      </w:r>
      <w:r>
        <w:tab/>
      </w:r>
      <w:r>
        <w:tab/>
        <w:t xml:space="preserve">    2019</w:t>
      </w:r>
    </w:p>
    <w:p w14:paraId="5875AFFB" w14:textId="3B4FF96C" w:rsidR="00FC4B1E" w:rsidRPr="00F6693C" w:rsidRDefault="00C60613" w:rsidP="000B3C43">
      <w:pPr>
        <w:pStyle w:val="ListParagraph"/>
        <w:numPr>
          <w:ilvl w:val="0"/>
          <w:numId w:val="8"/>
        </w:numPr>
        <w:rPr>
          <w:b/>
          <w:bCs/>
        </w:rPr>
      </w:pPr>
      <w:r>
        <w:t>Organized college</w:t>
      </w:r>
      <w:r w:rsidR="00F6693C">
        <w:t xml:space="preserve"> and career</w:t>
      </w:r>
      <w:r>
        <w:t xml:space="preserve"> information sessions</w:t>
      </w:r>
      <w:r w:rsidR="00F6693C">
        <w:t xml:space="preserve"> for</w:t>
      </w:r>
      <w:r>
        <w:t xml:space="preserve"> high school girls </w:t>
      </w:r>
    </w:p>
    <w:p w14:paraId="27ED6C70" w14:textId="77777777" w:rsidR="00F6693C" w:rsidRDefault="00F6693C" w:rsidP="00FC4B1E">
      <w:pPr>
        <w:rPr>
          <w:b/>
          <w:bCs/>
        </w:rPr>
      </w:pPr>
    </w:p>
    <w:p w14:paraId="368832F2" w14:textId="0620807A" w:rsidR="00FC4B1E" w:rsidRPr="004D1E44" w:rsidRDefault="00FC4B1E" w:rsidP="00FC4B1E">
      <w:pPr>
        <w:rPr>
          <w:b/>
          <w:bCs/>
        </w:rPr>
      </w:pPr>
      <w:r w:rsidRPr="004D1E44">
        <w:rPr>
          <w:b/>
          <w:bCs/>
          <w:noProof/>
          <w:u w:val="single"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22172F7A" wp14:editId="2C33959A">
                <wp:simplePos x="0" y="0"/>
                <wp:positionH relativeFrom="page">
                  <wp:posOffset>902970</wp:posOffset>
                </wp:positionH>
                <wp:positionV relativeFrom="paragraph">
                  <wp:posOffset>215265</wp:posOffset>
                </wp:positionV>
                <wp:extent cx="5886450" cy="1270"/>
                <wp:effectExtent l="0" t="12700" r="19050" b="11430"/>
                <wp:wrapTopAndBottom/>
                <wp:docPr id="19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62390FE" id="docshape8" o:spid="_x0000_s1026" style="position:absolute;margin-left:71.1pt;margin-top:16.95pt;width:463.5pt;height:.1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b/>
          <w:bCs/>
        </w:rPr>
        <w:t>PROFESSIONAL AFFILIATIONS</w:t>
      </w:r>
      <w:r w:rsidRPr="00886325">
        <w:rPr>
          <w:b/>
          <w:bCs/>
        </w:rPr>
        <w:tab/>
      </w:r>
    </w:p>
    <w:p w14:paraId="4FF95452" w14:textId="54C8F619" w:rsidR="00FC4B1E" w:rsidRPr="00FC4B1E" w:rsidRDefault="00FC4B1E" w:rsidP="00FC4B1E">
      <w:r w:rsidRPr="00FC4B1E">
        <w:t xml:space="preserve">Society for Research on </w:t>
      </w:r>
      <w:r w:rsidR="00F6693C" w:rsidRPr="00FC4B1E">
        <w:t>Adolescence</w:t>
      </w:r>
      <w:r w:rsidR="00071331">
        <w:t xml:space="preserve">; </w:t>
      </w:r>
      <w:r w:rsidRPr="00FC4B1E">
        <w:t>Society for Research on Child Development</w:t>
      </w:r>
      <w:r w:rsidR="00071331">
        <w:t>; Society for Research on Applied Memory and Cognition</w:t>
      </w:r>
      <w:r w:rsidRPr="00FC4B1E">
        <w:t xml:space="preserve"> </w:t>
      </w:r>
    </w:p>
    <w:p w14:paraId="73F6D78A" w14:textId="77777777" w:rsidR="00F90162" w:rsidRPr="00F90162" w:rsidRDefault="00F90162" w:rsidP="00F90162">
      <w:pPr>
        <w:rPr>
          <w:b/>
          <w:bCs/>
        </w:rPr>
      </w:pPr>
    </w:p>
    <w:p w14:paraId="543C5D57" w14:textId="4A54B8A8" w:rsidR="001C2F5D" w:rsidRPr="004D1E44" w:rsidRDefault="001C2F5D" w:rsidP="001C2F5D">
      <w:pPr>
        <w:rPr>
          <w:b/>
          <w:bCs/>
        </w:rPr>
      </w:pPr>
      <w:r w:rsidRPr="004D1E44">
        <w:rPr>
          <w:b/>
          <w:bCs/>
          <w:noProof/>
          <w:u w:val="single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2AD5C420" wp14:editId="65D1BA38">
                <wp:simplePos x="0" y="0"/>
                <wp:positionH relativeFrom="page">
                  <wp:posOffset>902970</wp:posOffset>
                </wp:positionH>
                <wp:positionV relativeFrom="paragraph">
                  <wp:posOffset>215265</wp:posOffset>
                </wp:positionV>
                <wp:extent cx="5886450" cy="1270"/>
                <wp:effectExtent l="0" t="12700" r="19050" b="11430"/>
                <wp:wrapTopAndBottom/>
                <wp:docPr id="17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6450" cy="1270"/>
                        </a:xfrm>
                        <a:custGeom>
                          <a:avLst/>
                          <a:gdLst>
                            <a:gd name="T0" fmla="*/ 0 w 9270"/>
                            <a:gd name="T1" fmla="*/ 0 h 1270"/>
                            <a:gd name="T2" fmla="*/ 5886450 w 927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70" h="1270">
                              <a:moveTo>
                                <a:pt x="0" y="0"/>
                              </a:moveTo>
                              <a:lnTo>
                                <a:pt x="92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0C74EBE" id="docshape8" o:spid="_x0000_s1026" style="position:absolute;margin-left:71.1pt;margin-top:16.95pt;width:463.5pt;height:.1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" path="m,l9270,e" filled="f" strokeweight="1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b/>
          <w:bCs/>
        </w:rPr>
        <w:t>REFERENCES</w:t>
      </w:r>
      <w:r w:rsidRPr="00886325">
        <w:rPr>
          <w:b/>
          <w:bCs/>
        </w:rPr>
        <w:tab/>
      </w:r>
    </w:p>
    <w:p w14:paraId="3F2AD32B" w14:textId="5AFB813D" w:rsidR="001C2F5D" w:rsidRDefault="001C2F5D" w:rsidP="001C2F5D">
      <w:r w:rsidRPr="00416EFC">
        <w:t>Dr. Jane Mendle</w:t>
      </w:r>
      <w:r w:rsidR="000B5B34">
        <w:t xml:space="preserve"> – </w:t>
      </w:r>
      <w:hyperlink r:id="rId17" w:history="1">
        <w:r w:rsidR="000B5B34" w:rsidRPr="00A26FBA">
          <w:rPr>
            <w:rStyle w:val="Hyperlink"/>
          </w:rPr>
          <w:t>jem482@cornell.edu</w:t>
        </w:r>
      </w:hyperlink>
    </w:p>
    <w:p w14:paraId="3CCD2B52" w14:textId="3DCFEFAA" w:rsidR="00DA4188" w:rsidRDefault="000B5B34" w:rsidP="00DA4188">
      <w:pPr>
        <w:rPr>
          <w:rStyle w:val="Hyperlink"/>
        </w:rPr>
      </w:pPr>
      <w:r>
        <w:t xml:space="preserve">Dr. </w:t>
      </w:r>
      <w:r w:rsidR="00DA4188">
        <w:t>Susan Bluck</w:t>
      </w:r>
      <w:r>
        <w:t xml:space="preserve"> – </w:t>
      </w:r>
      <w:hyperlink r:id="rId18" w:history="1">
        <w:r w:rsidRPr="00A26FBA">
          <w:rPr>
            <w:rStyle w:val="Hyperlink"/>
          </w:rPr>
          <w:t>bluck@ufl.edu</w:t>
        </w:r>
      </w:hyperlink>
    </w:p>
    <w:p w14:paraId="1420E835" w14:textId="3859C53C" w:rsidR="00301B32" w:rsidRDefault="00301B32" w:rsidP="00DA4188">
      <w:r>
        <w:t xml:space="preserve">Dr. Carma Bylund – </w:t>
      </w:r>
      <w:hyperlink r:id="rId19" w:history="1">
        <w:r w:rsidRPr="009F4B1B">
          <w:rPr>
            <w:rStyle w:val="Hyperlink"/>
          </w:rPr>
          <w:t>carma.bylund@ufl.edu</w:t>
        </w:r>
      </w:hyperlink>
    </w:p>
    <w:p w14:paraId="4CF53B7A" w14:textId="77777777" w:rsidR="00301B32" w:rsidRDefault="001C2F5D" w:rsidP="00EB175B">
      <w:r w:rsidRPr="00416EFC">
        <w:t>Dr. Anthony Burrow</w:t>
      </w:r>
      <w:r w:rsidR="000B5B34">
        <w:t xml:space="preserve"> – </w:t>
      </w:r>
      <w:hyperlink r:id="rId20" w:history="1">
        <w:r w:rsidR="000B5B34" w:rsidRPr="00A26FBA">
          <w:rPr>
            <w:rStyle w:val="Hyperlink"/>
          </w:rPr>
          <w:t>alb325@cornell.edu</w:t>
        </w:r>
      </w:hyperlink>
    </w:p>
    <w:p w14:paraId="1CB574A1" w14:textId="03116250" w:rsidR="000B5B34" w:rsidRPr="00EB175B" w:rsidRDefault="001C2F5D" w:rsidP="00EB175B">
      <w:r w:rsidRPr="00416EFC">
        <w:t>Dr. Qi Wang</w:t>
      </w:r>
      <w:r w:rsidR="000B5B34">
        <w:t xml:space="preserve"> – </w:t>
      </w:r>
      <w:hyperlink r:id="rId21" w:history="1">
        <w:r w:rsidR="000B5B34" w:rsidRPr="00A26FBA">
          <w:rPr>
            <w:rStyle w:val="Hyperlink"/>
          </w:rPr>
          <w:t>qiwang@cornell.edu</w:t>
        </w:r>
      </w:hyperlink>
    </w:p>
    <w:sectPr w:rsidR="000B5B34" w:rsidRPr="00EB175B" w:rsidSect="008041BB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BD606" w14:textId="77777777" w:rsidR="00A4532F" w:rsidRDefault="00A4532F">
      <w:r>
        <w:separator/>
      </w:r>
    </w:p>
  </w:endnote>
  <w:endnote w:type="continuationSeparator" w:id="0">
    <w:p w14:paraId="0A1EB9F3" w14:textId="77777777" w:rsidR="00A4532F" w:rsidRDefault="00A45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81C44" w14:textId="77777777" w:rsidR="00A4532F" w:rsidRDefault="00A4532F">
      <w:r>
        <w:separator/>
      </w:r>
    </w:p>
  </w:footnote>
  <w:footnote w:type="continuationSeparator" w:id="0">
    <w:p w14:paraId="6DA5D0D6" w14:textId="77777777" w:rsidR="00A4532F" w:rsidRDefault="00A453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04832" w14:textId="77777777" w:rsidR="00EB175B" w:rsidRDefault="00A4532F">
    <w:pPr>
      <w:pStyle w:val="BodyText"/>
      <w:spacing w:line="14" w:lineRule="auto"/>
      <w:rPr>
        <w:sz w:val="20"/>
      </w:rPr>
    </w:pPr>
    <w:r>
      <w:rPr>
        <w:noProof/>
      </w:rPr>
      <w:pict w14:anchorId="5173C2F7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7" type="#_x0000_t202" alt="" style="position:absolute;margin-left:71.05pt;margin-top:35.6pt;width:82.45pt;height:15.3pt;z-index:-251657216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>
          <o:lock v:ext="edit" aspectratio="t" verticies="t" text="t" shapetype="t"/>
          <v:textbox inset="0,0,0,0">
            <w:txbxContent>
              <w:p w14:paraId="6AD48F2E" w14:textId="44D554A0" w:rsidR="00EB175B" w:rsidRDefault="00A123B7">
                <w:pPr>
                  <w:pStyle w:val="BodyText"/>
                  <w:spacing w:before="10"/>
                  <w:ind w:left="20"/>
                </w:pPr>
                <w:r>
                  <w:t>Koch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4C174BB3">
        <v:shape id="docshape2" o:spid="_x0000_s1026" type="#_x0000_t202" alt="" style="position:absolute;margin-left:263.1pt;margin-top:35.6pt;width:86.05pt;height:15.3pt;z-index:-251656192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>
          <o:lock v:ext="edit" aspectratio="t" verticies="t" text="t" shapetype="t"/>
          <v:textbox inset="0,0,0,0">
            <w:txbxContent>
              <w:p w14:paraId="7785CDDF" w14:textId="77777777" w:rsidR="00EB175B" w:rsidRDefault="00EB175B">
                <w:pPr>
                  <w:pStyle w:val="BodyText"/>
                  <w:spacing w:before="10"/>
                  <w:ind w:left="20"/>
                </w:pPr>
                <w:r>
                  <w:t>Curriculum</w:t>
                </w:r>
                <w:r>
                  <w:rPr>
                    <w:spacing w:val="-7"/>
                  </w:rPr>
                  <w:t xml:space="preserve"> </w:t>
                </w:r>
                <w:r>
                  <w:t>Vitae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6A7F8F5D">
        <v:shape id="docshape3" o:spid="_x0000_s1025" type="#_x0000_t202" alt="" style="position:absolute;margin-left:531.2pt;margin-top:35.6pt;width:13pt;height:15.3pt;z-index:-251655168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>
          <o:lock v:ext="edit" aspectratio="t" verticies="t" text="t" shapetype="t"/>
          <v:textbox inset="0,0,0,0">
            <w:txbxContent>
              <w:p w14:paraId="6337CF15" w14:textId="77777777" w:rsidR="00EB175B" w:rsidRDefault="00EB175B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E8C"/>
    <w:multiLevelType w:val="hybridMultilevel"/>
    <w:tmpl w:val="997E1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22F4C"/>
    <w:multiLevelType w:val="hybridMultilevel"/>
    <w:tmpl w:val="7DB2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34501"/>
    <w:multiLevelType w:val="hybridMultilevel"/>
    <w:tmpl w:val="225EE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20F05"/>
    <w:multiLevelType w:val="hybridMultilevel"/>
    <w:tmpl w:val="E20A3A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2120F56"/>
    <w:multiLevelType w:val="hybridMultilevel"/>
    <w:tmpl w:val="0310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A177F"/>
    <w:multiLevelType w:val="hybridMultilevel"/>
    <w:tmpl w:val="8764A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57BF0"/>
    <w:multiLevelType w:val="hybridMultilevel"/>
    <w:tmpl w:val="040C9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C103F"/>
    <w:multiLevelType w:val="hybridMultilevel"/>
    <w:tmpl w:val="58064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83A3E"/>
    <w:multiLevelType w:val="hybridMultilevel"/>
    <w:tmpl w:val="32703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16809"/>
    <w:multiLevelType w:val="hybridMultilevel"/>
    <w:tmpl w:val="CBC6E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A5E0D"/>
    <w:multiLevelType w:val="hybridMultilevel"/>
    <w:tmpl w:val="D3E0D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61CB2"/>
    <w:multiLevelType w:val="hybridMultilevel"/>
    <w:tmpl w:val="39B08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E2994"/>
    <w:multiLevelType w:val="hybridMultilevel"/>
    <w:tmpl w:val="8848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4E4FE2"/>
    <w:multiLevelType w:val="hybridMultilevel"/>
    <w:tmpl w:val="8A929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704236">
    <w:abstractNumId w:val="5"/>
  </w:num>
  <w:num w:numId="2" w16cid:durableId="1542329916">
    <w:abstractNumId w:val="0"/>
  </w:num>
  <w:num w:numId="3" w16cid:durableId="1790590082">
    <w:abstractNumId w:val="6"/>
  </w:num>
  <w:num w:numId="4" w16cid:durableId="1106998264">
    <w:abstractNumId w:val="1"/>
  </w:num>
  <w:num w:numId="5" w16cid:durableId="1625576266">
    <w:abstractNumId w:val="7"/>
  </w:num>
  <w:num w:numId="6" w16cid:durableId="1082601357">
    <w:abstractNumId w:val="8"/>
  </w:num>
  <w:num w:numId="7" w16cid:durableId="1220902094">
    <w:abstractNumId w:val="9"/>
  </w:num>
  <w:num w:numId="8" w16cid:durableId="99614912">
    <w:abstractNumId w:val="12"/>
  </w:num>
  <w:num w:numId="9" w16cid:durableId="1370449772">
    <w:abstractNumId w:val="3"/>
  </w:num>
  <w:num w:numId="10" w16cid:durableId="1643270469">
    <w:abstractNumId w:val="11"/>
  </w:num>
  <w:num w:numId="11" w16cid:durableId="557400466">
    <w:abstractNumId w:val="13"/>
  </w:num>
  <w:num w:numId="12" w16cid:durableId="669870241">
    <w:abstractNumId w:val="10"/>
  </w:num>
  <w:num w:numId="13" w16cid:durableId="1601255983">
    <w:abstractNumId w:val="2"/>
  </w:num>
  <w:num w:numId="14" w16cid:durableId="11608492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5B"/>
    <w:rsid w:val="00003540"/>
    <w:rsid w:val="000052E6"/>
    <w:rsid w:val="00005BE2"/>
    <w:rsid w:val="0000654F"/>
    <w:rsid w:val="000076E4"/>
    <w:rsid w:val="00010475"/>
    <w:rsid w:val="000124E9"/>
    <w:rsid w:val="0001277D"/>
    <w:rsid w:val="00012E9D"/>
    <w:rsid w:val="00013312"/>
    <w:rsid w:val="00014668"/>
    <w:rsid w:val="000178C2"/>
    <w:rsid w:val="00022F70"/>
    <w:rsid w:val="00023F72"/>
    <w:rsid w:val="00025623"/>
    <w:rsid w:val="00032ECF"/>
    <w:rsid w:val="00033BC2"/>
    <w:rsid w:val="00040144"/>
    <w:rsid w:val="00043B6C"/>
    <w:rsid w:val="00046392"/>
    <w:rsid w:val="000708FB"/>
    <w:rsid w:val="00071331"/>
    <w:rsid w:val="00071F2C"/>
    <w:rsid w:val="000739D9"/>
    <w:rsid w:val="00073BB0"/>
    <w:rsid w:val="00073FEA"/>
    <w:rsid w:val="00077B39"/>
    <w:rsid w:val="00084E8E"/>
    <w:rsid w:val="00085ADA"/>
    <w:rsid w:val="00087633"/>
    <w:rsid w:val="00087BA8"/>
    <w:rsid w:val="00091E98"/>
    <w:rsid w:val="000975DB"/>
    <w:rsid w:val="000A23FE"/>
    <w:rsid w:val="000A2EC8"/>
    <w:rsid w:val="000A40E2"/>
    <w:rsid w:val="000A4324"/>
    <w:rsid w:val="000A4ABC"/>
    <w:rsid w:val="000B0A56"/>
    <w:rsid w:val="000B5B34"/>
    <w:rsid w:val="000C25FB"/>
    <w:rsid w:val="000C3D19"/>
    <w:rsid w:val="000C70E7"/>
    <w:rsid w:val="000D2376"/>
    <w:rsid w:val="000D5722"/>
    <w:rsid w:val="000D5B68"/>
    <w:rsid w:val="000E1965"/>
    <w:rsid w:val="000E606A"/>
    <w:rsid w:val="000E60EF"/>
    <w:rsid w:val="000E6A5B"/>
    <w:rsid w:val="000E7090"/>
    <w:rsid w:val="000E721C"/>
    <w:rsid w:val="000F0C74"/>
    <w:rsid w:val="000F711B"/>
    <w:rsid w:val="00100D1A"/>
    <w:rsid w:val="001015E1"/>
    <w:rsid w:val="00105874"/>
    <w:rsid w:val="00106409"/>
    <w:rsid w:val="00106B8E"/>
    <w:rsid w:val="0011322F"/>
    <w:rsid w:val="00114037"/>
    <w:rsid w:val="00117531"/>
    <w:rsid w:val="001221A0"/>
    <w:rsid w:val="00126C90"/>
    <w:rsid w:val="001308EA"/>
    <w:rsid w:val="00134810"/>
    <w:rsid w:val="00135B6D"/>
    <w:rsid w:val="001401A2"/>
    <w:rsid w:val="001406E1"/>
    <w:rsid w:val="00145589"/>
    <w:rsid w:val="00150F81"/>
    <w:rsid w:val="00152621"/>
    <w:rsid w:val="0015375B"/>
    <w:rsid w:val="00153B19"/>
    <w:rsid w:val="0015716B"/>
    <w:rsid w:val="001577CB"/>
    <w:rsid w:val="00164C8B"/>
    <w:rsid w:val="00164F01"/>
    <w:rsid w:val="00173D1F"/>
    <w:rsid w:val="00173D34"/>
    <w:rsid w:val="00174EAB"/>
    <w:rsid w:val="00175754"/>
    <w:rsid w:val="00182E04"/>
    <w:rsid w:val="001947CA"/>
    <w:rsid w:val="00194CCE"/>
    <w:rsid w:val="00194FC0"/>
    <w:rsid w:val="0019784D"/>
    <w:rsid w:val="001A2F3F"/>
    <w:rsid w:val="001A4860"/>
    <w:rsid w:val="001B2FB6"/>
    <w:rsid w:val="001B4439"/>
    <w:rsid w:val="001B6769"/>
    <w:rsid w:val="001B74F4"/>
    <w:rsid w:val="001C04DB"/>
    <w:rsid w:val="001C23A8"/>
    <w:rsid w:val="001C2F5D"/>
    <w:rsid w:val="001C421B"/>
    <w:rsid w:val="001D6A1D"/>
    <w:rsid w:val="001D6E4D"/>
    <w:rsid w:val="001F3E7A"/>
    <w:rsid w:val="001F45E9"/>
    <w:rsid w:val="00210040"/>
    <w:rsid w:val="00212F9C"/>
    <w:rsid w:val="00214B25"/>
    <w:rsid w:val="00214B40"/>
    <w:rsid w:val="0022119D"/>
    <w:rsid w:val="00221535"/>
    <w:rsid w:val="00222A2C"/>
    <w:rsid w:val="0022496F"/>
    <w:rsid w:val="0022612C"/>
    <w:rsid w:val="00232AB1"/>
    <w:rsid w:val="00236FF8"/>
    <w:rsid w:val="00237B9E"/>
    <w:rsid w:val="00241A23"/>
    <w:rsid w:val="002511CB"/>
    <w:rsid w:val="00251BD3"/>
    <w:rsid w:val="002522EE"/>
    <w:rsid w:val="00253838"/>
    <w:rsid w:val="00253E0E"/>
    <w:rsid w:val="00264634"/>
    <w:rsid w:val="002773D7"/>
    <w:rsid w:val="00283AFA"/>
    <w:rsid w:val="00287B7F"/>
    <w:rsid w:val="002941E9"/>
    <w:rsid w:val="00294876"/>
    <w:rsid w:val="00295C96"/>
    <w:rsid w:val="00297506"/>
    <w:rsid w:val="002A01C1"/>
    <w:rsid w:val="002A2C5F"/>
    <w:rsid w:val="002A2EF7"/>
    <w:rsid w:val="002A5463"/>
    <w:rsid w:val="002A7019"/>
    <w:rsid w:val="002B28D1"/>
    <w:rsid w:val="002B7A7E"/>
    <w:rsid w:val="002C32CB"/>
    <w:rsid w:val="002C3598"/>
    <w:rsid w:val="002C3672"/>
    <w:rsid w:val="002C4155"/>
    <w:rsid w:val="002C5849"/>
    <w:rsid w:val="002D2C61"/>
    <w:rsid w:val="002E1B11"/>
    <w:rsid w:val="002E67C2"/>
    <w:rsid w:val="002F4D32"/>
    <w:rsid w:val="002F519E"/>
    <w:rsid w:val="002F59F9"/>
    <w:rsid w:val="002F5D52"/>
    <w:rsid w:val="002F7483"/>
    <w:rsid w:val="002F79F3"/>
    <w:rsid w:val="00301B32"/>
    <w:rsid w:val="00303958"/>
    <w:rsid w:val="00310566"/>
    <w:rsid w:val="003170D9"/>
    <w:rsid w:val="00324308"/>
    <w:rsid w:val="00324882"/>
    <w:rsid w:val="0033495F"/>
    <w:rsid w:val="00336961"/>
    <w:rsid w:val="00337BEB"/>
    <w:rsid w:val="003415EB"/>
    <w:rsid w:val="003470AE"/>
    <w:rsid w:val="00356DEF"/>
    <w:rsid w:val="0035716D"/>
    <w:rsid w:val="00360961"/>
    <w:rsid w:val="00366CDE"/>
    <w:rsid w:val="00366DAF"/>
    <w:rsid w:val="003739DB"/>
    <w:rsid w:val="00373DA1"/>
    <w:rsid w:val="00374293"/>
    <w:rsid w:val="00375B21"/>
    <w:rsid w:val="00375E45"/>
    <w:rsid w:val="00383D11"/>
    <w:rsid w:val="00392774"/>
    <w:rsid w:val="003950BC"/>
    <w:rsid w:val="003967D0"/>
    <w:rsid w:val="003A0994"/>
    <w:rsid w:val="003A2B4D"/>
    <w:rsid w:val="003A37B9"/>
    <w:rsid w:val="003C66EA"/>
    <w:rsid w:val="003D40D7"/>
    <w:rsid w:val="003D57CF"/>
    <w:rsid w:val="003E1A66"/>
    <w:rsid w:val="003E4164"/>
    <w:rsid w:val="003E4F17"/>
    <w:rsid w:val="003F02BC"/>
    <w:rsid w:val="003F1A68"/>
    <w:rsid w:val="003F1D8C"/>
    <w:rsid w:val="003F2296"/>
    <w:rsid w:val="003F739E"/>
    <w:rsid w:val="004000CD"/>
    <w:rsid w:val="004010B6"/>
    <w:rsid w:val="00401B72"/>
    <w:rsid w:val="004105AE"/>
    <w:rsid w:val="00415FD6"/>
    <w:rsid w:val="004171F1"/>
    <w:rsid w:val="0042395F"/>
    <w:rsid w:val="00426E09"/>
    <w:rsid w:val="0043068F"/>
    <w:rsid w:val="0043495F"/>
    <w:rsid w:val="00446D88"/>
    <w:rsid w:val="00453C15"/>
    <w:rsid w:val="00453DB2"/>
    <w:rsid w:val="00460635"/>
    <w:rsid w:val="00463B57"/>
    <w:rsid w:val="004640BA"/>
    <w:rsid w:val="00465B6D"/>
    <w:rsid w:val="004668EF"/>
    <w:rsid w:val="00467B58"/>
    <w:rsid w:val="00475754"/>
    <w:rsid w:val="004857A2"/>
    <w:rsid w:val="00490752"/>
    <w:rsid w:val="00490DD2"/>
    <w:rsid w:val="004931D8"/>
    <w:rsid w:val="0049351F"/>
    <w:rsid w:val="00496CD9"/>
    <w:rsid w:val="004A1165"/>
    <w:rsid w:val="004A30AC"/>
    <w:rsid w:val="004B1120"/>
    <w:rsid w:val="004C5BFB"/>
    <w:rsid w:val="004C7432"/>
    <w:rsid w:val="004D0621"/>
    <w:rsid w:val="004D1E44"/>
    <w:rsid w:val="004D64B1"/>
    <w:rsid w:val="004D6749"/>
    <w:rsid w:val="004E08FA"/>
    <w:rsid w:val="004F1F50"/>
    <w:rsid w:val="004F6B62"/>
    <w:rsid w:val="00501709"/>
    <w:rsid w:val="00503337"/>
    <w:rsid w:val="005063C9"/>
    <w:rsid w:val="00520053"/>
    <w:rsid w:val="00520C86"/>
    <w:rsid w:val="00520D16"/>
    <w:rsid w:val="00521C8C"/>
    <w:rsid w:val="005220D6"/>
    <w:rsid w:val="00523A13"/>
    <w:rsid w:val="005259D2"/>
    <w:rsid w:val="005307E8"/>
    <w:rsid w:val="00530AFC"/>
    <w:rsid w:val="00530CB5"/>
    <w:rsid w:val="00536017"/>
    <w:rsid w:val="0054496B"/>
    <w:rsid w:val="00547E7B"/>
    <w:rsid w:val="00552237"/>
    <w:rsid w:val="005553D2"/>
    <w:rsid w:val="005566BD"/>
    <w:rsid w:val="00556F8E"/>
    <w:rsid w:val="00556FF8"/>
    <w:rsid w:val="005638FB"/>
    <w:rsid w:val="00567FDB"/>
    <w:rsid w:val="005712BC"/>
    <w:rsid w:val="00571D9F"/>
    <w:rsid w:val="005728A2"/>
    <w:rsid w:val="00580546"/>
    <w:rsid w:val="00582414"/>
    <w:rsid w:val="00582991"/>
    <w:rsid w:val="00587FE7"/>
    <w:rsid w:val="00591ACE"/>
    <w:rsid w:val="00591FA3"/>
    <w:rsid w:val="00592F2D"/>
    <w:rsid w:val="005940EE"/>
    <w:rsid w:val="0059670A"/>
    <w:rsid w:val="005A0773"/>
    <w:rsid w:val="005A25DE"/>
    <w:rsid w:val="005A3C3A"/>
    <w:rsid w:val="005A6D9A"/>
    <w:rsid w:val="005A7398"/>
    <w:rsid w:val="005B08F6"/>
    <w:rsid w:val="005B10AF"/>
    <w:rsid w:val="005B292E"/>
    <w:rsid w:val="005B5097"/>
    <w:rsid w:val="005B5B38"/>
    <w:rsid w:val="005B74B8"/>
    <w:rsid w:val="005B7ACE"/>
    <w:rsid w:val="005C3632"/>
    <w:rsid w:val="005C414E"/>
    <w:rsid w:val="005C583A"/>
    <w:rsid w:val="005D1B96"/>
    <w:rsid w:val="005D3139"/>
    <w:rsid w:val="005D4F5B"/>
    <w:rsid w:val="005E1245"/>
    <w:rsid w:val="005E31B1"/>
    <w:rsid w:val="005F4D7C"/>
    <w:rsid w:val="005F658F"/>
    <w:rsid w:val="0060266B"/>
    <w:rsid w:val="00603FBD"/>
    <w:rsid w:val="00605F39"/>
    <w:rsid w:val="006161DA"/>
    <w:rsid w:val="00617004"/>
    <w:rsid w:val="0062204C"/>
    <w:rsid w:val="00623C35"/>
    <w:rsid w:val="0062454C"/>
    <w:rsid w:val="00631BB9"/>
    <w:rsid w:val="00633E63"/>
    <w:rsid w:val="00635320"/>
    <w:rsid w:val="00636D7F"/>
    <w:rsid w:val="00652061"/>
    <w:rsid w:val="006524EA"/>
    <w:rsid w:val="00661C3C"/>
    <w:rsid w:val="006646A3"/>
    <w:rsid w:val="00671CD6"/>
    <w:rsid w:val="0067545C"/>
    <w:rsid w:val="00675ECC"/>
    <w:rsid w:val="006760DD"/>
    <w:rsid w:val="00677C24"/>
    <w:rsid w:val="00684DCF"/>
    <w:rsid w:val="00685AC4"/>
    <w:rsid w:val="00692FA7"/>
    <w:rsid w:val="00695823"/>
    <w:rsid w:val="00697535"/>
    <w:rsid w:val="00697CB3"/>
    <w:rsid w:val="006A26A5"/>
    <w:rsid w:val="006A29E1"/>
    <w:rsid w:val="006A711D"/>
    <w:rsid w:val="006A7256"/>
    <w:rsid w:val="006B4449"/>
    <w:rsid w:val="006C6FE5"/>
    <w:rsid w:val="006D1725"/>
    <w:rsid w:val="006D2257"/>
    <w:rsid w:val="006D5CD1"/>
    <w:rsid w:val="006D7740"/>
    <w:rsid w:val="006E1A36"/>
    <w:rsid w:val="006E1FAB"/>
    <w:rsid w:val="006F344A"/>
    <w:rsid w:val="006F5678"/>
    <w:rsid w:val="007070AD"/>
    <w:rsid w:val="00711096"/>
    <w:rsid w:val="007132A8"/>
    <w:rsid w:val="00713720"/>
    <w:rsid w:val="0071521E"/>
    <w:rsid w:val="007157F7"/>
    <w:rsid w:val="00716BFB"/>
    <w:rsid w:val="00722F58"/>
    <w:rsid w:val="00723472"/>
    <w:rsid w:val="007317C8"/>
    <w:rsid w:val="00732F23"/>
    <w:rsid w:val="007359F4"/>
    <w:rsid w:val="00736F53"/>
    <w:rsid w:val="00742682"/>
    <w:rsid w:val="00743C55"/>
    <w:rsid w:val="00743FEC"/>
    <w:rsid w:val="007462D1"/>
    <w:rsid w:val="007471BA"/>
    <w:rsid w:val="007550FC"/>
    <w:rsid w:val="007555C6"/>
    <w:rsid w:val="00757A5F"/>
    <w:rsid w:val="00780402"/>
    <w:rsid w:val="00784211"/>
    <w:rsid w:val="007861E1"/>
    <w:rsid w:val="00786C33"/>
    <w:rsid w:val="00792FB1"/>
    <w:rsid w:val="007937B1"/>
    <w:rsid w:val="00796B84"/>
    <w:rsid w:val="007A2FE1"/>
    <w:rsid w:val="007B4202"/>
    <w:rsid w:val="007B4AB9"/>
    <w:rsid w:val="007C09A8"/>
    <w:rsid w:val="007C1031"/>
    <w:rsid w:val="007C3007"/>
    <w:rsid w:val="007C35EF"/>
    <w:rsid w:val="007C7EE4"/>
    <w:rsid w:val="007D50B6"/>
    <w:rsid w:val="007D58CC"/>
    <w:rsid w:val="007D590E"/>
    <w:rsid w:val="007D79B2"/>
    <w:rsid w:val="007E11A4"/>
    <w:rsid w:val="007E1BE6"/>
    <w:rsid w:val="007E3E5B"/>
    <w:rsid w:val="007E3F25"/>
    <w:rsid w:val="007E41D4"/>
    <w:rsid w:val="007E50E4"/>
    <w:rsid w:val="007F2D66"/>
    <w:rsid w:val="007F2F71"/>
    <w:rsid w:val="007F456B"/>
    <w:rsid w:val="007F5801"/>
    <w:rsid w:val="007F5BBB"/>
    <w:rsid w:val="0080223C"/>
    <w:rsid w:val="008041BB"/>
    <w:rsid w:val="008052D0"/>
    <w:rsid w:val="00805964"/>
    <w:rsid w:val="00817C4F"/>
    <w:rsid w:val="00824A2E"/>
    <w:rsid w:val="00826CC2"/>
    <w:rsid w:val="00833538"/>
    <w:rsid w:val="00836FC9"/>
    <w:rsid w:val="00846866"/>
    <w:rsid w:val="0085616B"/>
    <w:rsid w:val="008573D9"/>
    <w:rsid w:val="0085785C"/>
    <w:rsid w:val="00860A77"/>
    <w:rsid w:val="00864C99"/>
    <w:rsid w:val="0087356A"/>
    <w:rsid w:val="00880169"/>
    <w:rsid w:val="00882847"/>
    <w:rsid w:val="008838CE"/>
    <w:rsid w:val="00884071"/>
    <w:rsid w:val="00884D0B"/>
    <w:rsid w:val="00886325"/>
    <w:rsid w:val="00890484"/>
    <w:rsid w:val="008950C4"/>
    <w:rsid w:val="00895AE1"/>
    <w:rsid w:val="008B04E2"/>
    <w:rsid w:val="008B157B"/>
    <w:rsid w:val="008B22B2"/>
    <w:rsid w:val="008B5A1C"/>
    <w:rsid w:val="008B76D3"/>
    <w:rsid w:val="008C01D3"/>
    <w:rsid w:val="008C05E7"/>
    <w:rsid w:val="008C0B57"/>
    <w:rsid w:val="008C3661"/>
    <w:rsid w:val="008D424B"/>
    <w:rsid w:val="008D4B56"/>
    <w:rsid w:val="008E4DF0"/>
    <w:rsid w:val="008E57E9"/>
    <w:rsid w:val="008E7A48"/>
    <w:rsid w:val="008F62A8"/>
    <w:rsid w:val="008F7A40"/>
    <w:rsid w:val="009009D9"/>
    <w:rsid w:val="009019A2"/>
    <w:rsid w:val="009030A5"/>
    <w:rsid w:val="00906A31"/>
    <w:rsid w:val="00907964"/>
    <w:rsid w:val="00910CD0"/>
    <w:rsid w:val="009165C5"/>
    <w:rsid w:val="009200D4"/>
    <w:rsid w:val="00921364"/>
    <w:rsid w:val="00922E3C"/>
    <w:rsid w:val="00924291"/>
    <w:rsid w:val="00925C17"/>
    <w:rsid w:val="0093365F"/>
    <w:rsid w:val="00934C92"/>
    <w:rsid w:val="00940481"/>
    <w:rsid w:val="00942CB1"/>
    <w:rsid w:val="00943301"/>
    <w:rsid w:val="0095014F"/>
    <w:rsid w:val="00954983"/>
    <w:rsid w:val="00957714"/>
    <w:rsid w:val="00960A50"/>
    <w:rsid w:val="00961130"/>
    <w:rsid w:val="00963BA7"/>
    <w:rsid w:val="00970D45"/>
    <w:rsid w:val="00974949"/>
    <w:rsid w:val="00980C1C"/>
    <w:rsid w:val="00980D0A"/>
    <w:rsid w:val="00985613"/>
    <w:rsid w:val="00985F5E"/>
    <w:rsid w:val="009872D9"/>
    <w:rsid w:val="009A3A40"/>
    <w:rsid w:val="009A56E3"/>
    <w:rsid w:val="009A7205"/>
    <w:rsid w:val="009B20CA"/>
    <w:rsid w:val="009B36ED"/>
    <w:rsid w:val="009B4BEB"/>
    <w:rsid w:val="009C0211"/>
    <w:rsid w:val="009C2495"/>
    <w:rsid w:val="009C7590"/>
    <w:rsid w:val="009D2517"/>
    <w:rsid w:val="009D3BED"/>
    <w:rsid w:val="009D4A0E"/>
    <w:rsid w:val="009D545B"/>
    <w:rsid w:val="009D61CB"/>
    <w:rsid w:val="009E0D04"/>
    <w:rsid w:val="009E1587"/>
    <w:rsid w:val="009E5880"/>
    <w:rsid w:val="009F4F9E"/>
    <w:rsid w:val="009F510A"/>
    <w:rsid w:val="009F6E88"/>
    <w:rsid w:val="00A06338"/>
    <w:rsid w:val="00A123B7"/>
    <w:rsid w:val="00A14431"/>
    <w:rsid w:val="00A164CB"/>
    <w:rsid w:val="00A20B80"/>
    <w:rsid w:val="00A21B22"/>
    <w:rsid w:val="00A25355"/>
    <w:rsid w:val="00A2566C"/>
    <w:rsid w:val="00A307C5"/>
    <w:rsid w:val="00A33C0E"/>
    <w:rsid w:val="00A3409D"/>
    <w:rsid w:val="00A3482B"/>
    <w:rsid w:val="00A4532F"/>
    <w:rsid w:val="00A51F7A"/>
    <w:rsid w:val="00A56A87"/>
    <w:rsid w:val="00A56BF7"/>
    <w:rsid w:val="00A62839"/>
    <w:rsid w:val="00A632AB"/>
    <w:rsid w:val="00A67758"/>
    <w:rsid w:val="00A70A54"/>
    <w:rsid w:val="00A7497F"/>
    <w:rsid w:val="00A74B95"/>
    <w:rsid w:val="00A754FA"/>
    <w:rsid w:val="00A817CB"/>
    <w:rsid w:val="00A84C39"/>
    <w:rsid w:val="00A8794D"/>
    <w:rsid w:val="00A920D6"/>
    <w:rsid w:val="00A94B54"/>
    <w:rsid w:val="00A9533B"/>
    <w:rsid w:val="00A95B17"/>
    <w:rsid w:val="00A97EBC"/>
    <w:rsid w:val="00AA1D48"/>
    <w:rsid w:val="00AA2A26"/>
    <w:rsid w:val="00AA4CE9"/>
    <w:rsid w:val="00AA5769"/>
    <w:rsid w:val="00AB0280"/>
    <w:rsid w:val="00AB340B"/>
    <w:rsid w:val="00AB5FBC"/>
    <w:rsid w:val="00AC2612"/>
    <w:rsid w:val="00AC40C0"/>
    <w:rsid w:val="00AC4B49"/>
    <w:rsid w:val="00AD6533"/>
    <w:rsid w:val="00AD6857"/>
    <w:rsid w:val="00AE0906"/>
    <w:rsid w:val="00AE6093"/>
    <w:rsid w:val="00AE63E0"/>
    <w:rsid w:val="00AE6D70"/>
    <w:rsid w:val="00AF2093"/>
    <w:rsid w:val="00B00D70"/>
    <w:rsid w:val="00B065B3"/>
    <w:rsid w:val="00B15EDE"/>
    <w:rsid w:val="00B16B16"/>
    <w:rsid w:val="00B2355D"/>
    <w:rsid w:val="00B25A1E"/>
    <w:rsid w:val="00B308DC"/>
    <w:rsid w:val="00B30F36"/>
    <w:rsid w:val="00B32330"/>
    <w:rsid w:val="00B32B2F"/>
    <w:rsid w:val="00B44C7D"/>
    <w:rsid w:val="00B467B6"/>
    <w:rsid w:val="00B5503A"/>
    <w:rsid w:val="00B56DC7"/>
    <w:rsid w:val="00B60EB6"/>
    <w:rsid w:val="00B62A19"/>
    <w:rsid w:val="00B64DFF"/>
    <w:rsid w:val="00B6679A"/>
    <w:rsid w:val="00B717E6"/>
    <w:rsid w:val="00B72BEA"/>
    <w:rsid w:val="00B82937"/>
    <w:rsid w:val="00B92781"/>
    <w:rsid w:val="00B9497C"/>
    <w:rsid w:val="00B97964"/>
    <w:rsid w:val="00B9796A"/>
    <w:rsid w:val="00BA06C7"/>
    <w:rsid w:val="00BA58C4"/>
    <w:rsid w:val="00BA7D8C"/>
    <w:rsid w:val="00BB069B"/>
    <w:rsid w:val="00BB2760"/>
    <w:rsid w:val="00BB3C01"/>
    <w:rsid w:val="00BB5FEC"/>
    <w:rsid w:val="00BC0E84"/>
    <w:rsid w:val="00BC5DF5"/>
    <w:rsid w:val="00BC68D5"/>
    <w:rsid w:val="00BD06CA"/>
    <w:rsid w:val="00BD0B4C"/>
    <w:rsid w:val="00BE00F6"/>
    <w:rsid w:val="00BE3B88"/>
    <w:rsid w:val="00BE3FBF"/>
    <w:rsid w:val="00BE453C"/>
    <w:rsid w:val="00BE5488"/>
    <w:rsid w:val="00BF4BFA"/>
    <w:rsid w:val="00BF4C13"/>
    <w:rsid w:val="00BF4E59"/>
    <w:rsid w:val="00C013CC"/>
    <w:rsid w:val="00C054D9"/>
    <w:rsid w:val="00C15679"/>
    <w:rsid w:val="00C1792D"/>
    <w:rsid w:val="00C24AFE"/>
    <w:rsid w:val="00C30BBD"/>
    <w:rsid w:val="00C32158"/>
    <w:rsid w:val="00C32DB0"/>
    <w:rsid w:val="00C32E15"/>
    <w:rsid w:val="00C353DF"/>
    <w:rsid w:val="00C41DD4"/>
    <w:rsid w:val="00C42E11"/>
    <w:rsid w:val="00C46C38"/>
    <w:rsid w:val="00C53108"/>
    <w:rsid w:val="00C6017C"/>
    <w:rsid w:val="00C60613"/>
    <w:rsid w:val="00C639AE"/>
    <w:rsid w:val="00C72349"/>
    <w:rsid w:val="00C7586D"/>
    <w:rsid w:val="00C7793C"/>
    <w:rsid w:val="00C804FC"/>
    <w:rsid w:val="00C8454F"/>
    <w:rsid w:val="00C85B13"/>
    <w:rsid w:val="00C86056"/>
    <w:rsid w:val="00C87A50"/>
    <w:rsid w:val="00C87EB3"/>
    <w:rsid w:val="00C90316"/>
    <w:rsid w:val="00C925B5"/>
    <w:rsid w:val="00C9309B"/>
    <w:rsid w:val="00C93D98"/>
    <w:rsid w:val="00C95AF2"/>
    <w:rsid w:val="00C97C8E"/>
    <w:rsid w:val="00CA1DE9"/>
    <w:rsid w:val="00CA2375"/>
    <w:rsid w:val="00CA4B7E"/>
    <w:rsid w:val="00CA6658"/>
    <w:rsid w:val="00CB0271"/>
    <w:rsid w:val="00CB1136"/>
    <w:rsid w:val="00CB3E8B"/>
    <w:rsid w:val="00CC0A5D"/>
    <w:rsid w:val="00CC4BB4"/>
    <w:rsid w:val="00CC7A1C"/>
    <w:rsid w:val="00CD1CBB"/>
    <w:rsid w:val="00CD226C"/>
    <w:rsid w:val="00CD36D7"/>
    <w:rsid w:val="00CD5031"/>
    <w:rsid w:val="00CD7805"/>
    <w:rsid w:val="00CD7852"/>
    <w:rsid w:val="00CF2E8B"/>
    <w:rsid w:val="00CF4BF2"/>
    <w:rsid w:val="00D03A95"/>
    <w:rsid w:val="00D03BE5"/>
    <w:rsid w:val="00D05080"/>
    <w:rsid w:val="00D05E5A"/>
    <w:rsid w:val="00D07C13"/>
    <w:rsid w:val="00D1352E"/>
    <w:rsid w:val="00D2210F"/>
    <w:rsid w:val="00D22815"/>
    <w:rsid w:val="00D232BE"/>
    <w:rsid w:val="00D24509"/>
    <w:rsid w:val="00D33352"/>
    <w:rsid w:val="00D33848"/>
    <w:rsid w:val="00D35CA2"/>
    <w:rsid w:val="00D41BAA"/>
    <w:rsid w:val="00D45F13"/>
    <w:rsid w:val="00D53ED5"/>
    <w:rsid w:val="00D54EC6"/>
    <w:rsid w:val="00D61377"/>
    <w:rsid w:val="00D61B0E"/>
    <w:rsid w:val="00D63B8E"/>
    <w:rsid w:val="00D71395"/>
    <w:rsid w:val="00D80B4C"/>
    <w:rsid w:val="00D81DFB"/>
    <w:rsid w:val="00D85274"/>
    <w:rsid w:val="00D85372"/>
    <w:rsid w:val="00D8720E"/>
    <w:rsid w:val="00D87362"/>
    <w:rsid w:val="00D9520F"/>
    <w:rsid w:val="00D95400"/>
    <w:rsid w:val="00D9791B"/>
    <w:rsid w:val="00DA2E8F"/>
    <w:rsid w:val="00DA3969"/>
    <w:rsid w:val="00DA4188"/>
    <w:rsid w:val="00DB02CD"/>
    <w:rsid w:val="00DB28C2"/>
    <w:rsid w:val="00DB5A7B"/>
    <w:rsid w:val="00DB614B"/>
    <w:rsid w:val="00DC69C4"/>
    <w:rsid w:val="00DD5370"/>
    <w:rsid w:val="00DD5FDA"/>
    <w:rsid w:val="00DD66C5"/>
    <w:rsid w:val="00DD73FB"/>
    <w:rsid w:val="00DE30EC"/>
    <w:rsid w:val="00DE4D41"/>
    <w:rsid w:val="00DF1C48"/>
    <w:rsid w:val="00DF1F99"/>
    <w:rsid w:val="00DF412E"/>
    <w:rsid w:val="00DF672D"/>
    <w:rsid w:val="00E02270"/>
    <w:rsid w:val="00E03E63"/>
    <w:rsid w:val="00E06EDF"/>
    <w:rsid w:val="00E117B6"/>
    <w:rsid w:val="00E12A93"/>
    <w:rsid w:val="00E13556"/>
    <w:rsid w:val="00E13CAA"/>
    <w:rsid w:val="00E14FF1"/>
    <w:rsid w:val="00E16E8F"/>
    <w:rsid w:val="00E27034"/>
    <w:rsid w:val="00E30B4C"/>
    <w:rsid w:val="00E30E57"/>
    <w:rsid w:val="00E33ABB"/>
    <w:rsid w:val="00E34707"/>
    <w:rsid w:val="00E3554F"/>
    <w:rsid w:val="00E40477"/>
    <w:rsid w:val="00E408D9"/>
    <w:rsid w:val="00E42397"/>
    <w:rsid w:val="00E47B8E"/>
    <w:rsid w:val="00E53EFC"/>
    <w:rsid w:val="00E63A19"/>
    <w:rsid w:val="00E64E1F"/>
    <w:rsid w:val="00E66AF8"/>
    <w:rsid w:val="00E66FD2"/>
    <w:rsid w:val="00E80D1D"/>
    <w:rsid w:val="00E83857"/>
    <w:rsid w:val="00E838F8"/>
    <w:rsid w:val="00E85CD7"/>
    <w:rsid w:val="00E92B4E"/>
    <w:rsid w:val="00E93483"/>
    <w:rsid w:val="00E95837"/>
    <w:rsid w:val="00E96B4A"/>
    <w:rsid w:val="00EA20D3"/>
    <w:rsid w:val="00EA291F"/>
    <w:rsid w:val="00EA44F5"/>
    <w:rsid w:val="00EA5D38"/>
    <w:rsid w:val="00EB175B"/>
    <w:rsid w:val="00EB2A13"/>
    <w:rsid w:val="00EB364F"/>
    <w:rsid w:val="00EB6227"/>
    <w:rsid w:val="00EB72DC"/>
    <w:rsid w:val="00EC02F8"/>
    <w:rsid w:val="00EC1D9F"/>
    <w:rsid w:val="00EC27EA"/>
    <w:rsid w:val="00EE1109"/>
    <w:rsid w:val="00EE3132"/>
    <w:rsid w:val="00EE42EE"/>
    <w:rsid w:val="00EE4C71"/>
    <w:rsid w:val="00EE7043"/>
    <w:rsid w:val="00EE7718"/>
    <w:rsid w:val="00EF1D09"/>
    <w:rsid w:val="00EF2C5E"/>
    <w:rsid w:val="00EF4A33"/>
    <w:rsid w:val="00F02568"/>
    <w:rsid w:val="00F033A7"/>
    <w:rsid w:val="00F065B2"/>
    <w:rsid w:val="00F07615"/>
    <w:rsid w:val="00F100C4"/>
    <w:rsid w:val="00F121B9"/>
    <w:rsid w:val="00F31971"/>
    <w:rsid w:val="00F33BB6"/>
    <w:rsid w:val="00F36404"/>
    <w:rsid w:val="00F418FB"/>
    <w:rsid w:val="00F4342A"/>
    <w:rsid w:val="00F57849"/>
    <w:rsid w:val="00F61D78"/>
    <w:rsid w:val="00F6693C"/>
    <w:rsid w:val="00F67B20"/>
    <w:rsid w:val="00F7411F"/>
    <w:rsid w:val="00F765B9"/>
    <w:rsid w:val="00F77C9E"/>
    <w:rsid w:val="00F81224"/>
    <w:rsid w:val="00F81564"/>
    <w:rsid w:val="00F82486"/>
    <w:rsid w:val="00F827CB"/>
    <w:rsid w:val="00F82A6E"/>
    <w:rsid w:val="00F83EB6"/>
    <w:rsid w:val="00F86100"/>
    <w:rsid w:val="00F90162"/>
    <w:rsid w:val="00F906A1"/>
    <w:rsid w:val="00F92017"/>
    <w:rsid w:val="00F923C5"/>
    <w:rsid w:val="00F96CAB"/>
    <w:rsid w:val="00F97588"/>
    <w:rsid w:val="00F976BF"/>
    <w:rsid w:val="00F977A3"/>
    <w:rsid w:val="00FA3B6A"/>
    <w:rsid w:val="00FB03BE"/>
    <w:rsid w:val="00FB36E9"/>
    <w:rsid w:val="00FB5A69"/>
    <w:rsid w:val="00FB61FF"/>
    <w:rsid w:val="00FB6E5C"/>
    <w:rsid w:val="00FC0E5E"/>
    <w:rsid w:val="00FC1876"/>
    <w:rsid w:val="00FC2619"/>
    <w:rsid w:val="00FC4B1E"/>
    <w:rsid w:val="00FC6070"/>
    <w:rsid w:val="00FD0234"/>
    <w:rsid w:val="00FD47E8"/>
    <w:rsid w:val="00FD58A1"/>
    <w:rsid w:val="00FD5994"/>
    <w:rsid w:val="00FD610C"/>
    <w:rsid w:val="00FE0A21"/>
    <w:rsid w:val="00FE3715"/>
    <w:rsid w:val="00FE43A1"/>
    <w:rsid w:val="00FE6F0E"/>
    <w:rsid w:val="00FF3F9A"/>
    <w:rsid w:val="00FF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8628E9"/>
  <w14:defaultImageDpi w14:val="32767"/>
  <w15:chartTrackingRefBased/>
  <w15:docId w15:val="{5DCCB2FE-E4FC-6841-AD2A-21F55A4C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E08F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B175B"/>
    <w:pPr>
      <w:widowControl w:val="0"/>
      <w:autoSpaceDE w:val="0"/>
      <w:autoSpaceDN w:val="0"/>
      <w:ind w:left="160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E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B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B175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B175B"/>
    <w:rPr>
      <w:rFonts w:ascii="Times New Roman" w:eastAsia="Times New Roman" w:hAnsi="Times New Roman" w:cs="Times New Roman"/>
      <w:b/>
      <w:bCs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EB175B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EB175B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EB175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E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B7AC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5B7ACE"/>
  </w:style>
  <w:style w:type="paragraph" w:styleId="Footer">
    <w:name w:val="footer"/>
    <w:basedOn w:val="Normal"/>
    <w:link w:val="FooterChar"/>
    <w:uiPriority w:val="99"/>
    <w:unhideWhenUsed/>
    <w:rsid w:val="005B7AC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5B7ACE"/>
  </w:style>
  <w:style w:type="paragraph" w:customStyle="1" w:styleId="Default">
    <w:name w:val="Default"/>
    <w:rsid w:val="002B7A7E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lang w:eastAsia="zh-TW"/>
    </w:rPr>
  </w:style>
  <w:style w:type="paragraph" w:styleId="ListParagraph">
    <w:name w:val="List Paragraph"/>
    <w:basedOn w:val="Normal"/>
    <w:uiPriority w:val="34"/>
    <w:qFormat/>
    <w:rsid w:val="007D79B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954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54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540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54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54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BB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i.org/10.1002/acp.4092" TargetMode="External"/><Relationship Id="rId13" Type="http://schemas.openxmlformats.org/officeDocument/2006/relationships/hyperlink" Target="https://doi.org/10.1111/jora.12552" TargetMode="External"/><Relationship Id="rId18" Type="http://schemas.openxmlformats.org/officeDocument/2006/relationships/hyperlink" Target="mailto:bluck@ufl.edu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qiwang@cornell.edu" TargetMode="External"/><Relationship Id="rId7" Type="http://schemas.openxmlformats.org/officeDocument/2006/relationships/hyperlink" Target="mailto:m.koch@ufl.edu" TargetMode="External"/><Relationship Id="rId12" Type="http://schemas.openxmlformats.org/officeDocument/2006/relationships/hyperlink" Target="https://doi.org/10.1007/s10802-020-00667-y" TargetMode="External"/><Relationship Id="rId17" Type="http://schemas.openxmlformats.org/officeDocument/2006/relationships/hyperlink" Target="mailto:jem482@cornell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07/978-3-319-32132-5_827-1" TargetMode="External"/><Relationship Id="rId20" Type="http://schemas.openxmlformats.org/officeDocument/2006/relationships/hyperlink" Target="mailto:alb325@cornell.ed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77/00986283211042309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i.org/10.3389/fpsyg.2019.0136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i.org/10.1111/cdev.13836" TargetMode="External"/><Relationship Id="rId19" Type="http://schemas.openxmlformats.org/officeDocument/2006/relationships/hyperlink" Target="mailto:carma.bylund@ufl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appdev.2023.101584" TargetMode="External"/><Relationship Id="rId14" Type="http://schemas.openxmlformats.org/officeDocument/2006/relationships/hyperlink" Target="https://doi.org/10.1111/cdep.12333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3068</Words>
  <Characters>17490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Kate Koch</dc:creator>
  <cp:keywords/>
  <dc:description/>
  <cp:lastModifiedBy>Koch, Mary Kate</cp:lastModifiedBy>
  <cp:revision>32</cp:revision>
  <dcterms:created xsi:type="dcterms:W3CDTF">2023-08-27T18:23:00Z</dcterms:created>
  <dcterms:modified xsi:type="dcterms:W3CDTF">2023-09-01T12:22:00Z</dcterms:modified>
</cp:coreProperties>
</file>